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BA38" w14:textId="59042BB8" w:rsidR="00B369BF" w:rsidRDefault="00B369BF">
      <w:pPr>
        <w:pStyle w:val="TOC1"/>
        <w:rPr>
          <w:rFonts w:asciiTheme="minorHAnsi" w:eastAsiaTheme="minorEastAsia" w:hAnsiTheme="minorHAnsi"/>
          <w:b w:val="0"/>
          <w:noProof/>
          <w:color w:val="auto"/>
          <w:kern w:val="0"/>
          <w:sz w:val="22"/>
          <w:szCs w:val="22"/>
          <w:lang w:val="en-GB"/>
        </w:rPr>
      </w:pPr>
      <w:r>
        <w:fldChar w:fldCharType="begin"/>
      </w:r>
      <w:r>
        <w:instrText xml:space="preserve"> TOC  \* MERGEFORMAT </w:instrText>
      </w:r>
      <w:r>
        <w:fldChar w:fldCharType="separate"/>
      </w:r>
      <w:r>
        <w:rPr>
          <w:rFonts w:hint="eastAsia"/>
          <w:noProof/>
        </w:rPr>
        <w:t>课后作业</w:t>
      </w:r>
      <w:r>
        <w:rPr>
          <w:noProof/>
        </w:rPr>
        <w:tab/>
      </w:r>
      <w:r>
        <w:rPr>
          <w:noProof/>
        </w:rPr>
        <w:fldChar w:fldCharType="begin"/>
      </w:r>
      <w:r>
        <w:rPr>
          <w:noProof/>
        </w:rPr>
        <w:instrText xml:space="preserve"> PAGEREF _Toc97204503 \h </w:instrText>
      </w:r>
      <w:r>
        <w:rPr>
          <w:noProof/>
        </w:rPr>
      </w:r>
      <w:r>
        <w:rPr>
          <w:noProof/>
        </w:rPr>
        <w:fldChar w:fldCharType="separate"/>
      </w:r>
      <w:r w:rsidR="00470C43">
        <w:rPr>
          <w:noProof/>
        </w:rPr>
        <w:t>1</w:t>
      </w:r>
      <w:r>
        <w:rPr>
          <w:noProof/>
        </w:rPr>
        <w:fldChar w:fldCharType="end"/>
      </w:r>
    </w:p>
    <w:p w14:paraId="1BADC7A5" w14:textId="06FCBD93"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1.</w:t>
      </w:r>
      <w:r>
        <w:rPr>
          <w:rFonts w:asciiTheme="minorHAnsi" w:eastAsiaTheme="minorEastAsia" w:hAnsiTheme="minorHAnsi"/>
          <w:noProof/>
          <w:kern w:val="0"/>
          <w:lang w:val="en-GB"/>
        </w:rPr>
        <w:tab/>
      </w:r>
      <w:r>
        <w:rPr>
          <w:rFonts w:hint="eastAsia"/>
          <w:noProof/>
        </w:rPr>
        <w:t>数位各不相同的</w:t>
      </w:r>
      <w:r>
        <w:rPr>
          <w:noProof/>
        </w:rPr>
        <w:t>N</w:t>
      </w:r>
      <w:r>
        <w:rPr>
          <w:rFonts w:hint="eastAsia"/>
          <w:noProof/>
        </w:rPr>
        <w:t>位数</w:t>
      </w:r>
      <w:r>
        <w:rPr>
          <w:noProof/>
        </w:rPr>
        <w:tab/>
      </w:r>
      <w:r>
        <w:rPr>
          <w:noProof/>
        </w:rPr>
        <w:fldChar w:fldCharType="begin"/>
      </w:r>
      <w:r>
        <w:rPr>
          <w:noProof/>
        </w:rPr>
        <w:instrText xml:space="preserve"> PAGEREF _Toc97204504 \h </w:instrText>
      </w:r>
      <w:r>
        <w:rPr>
          <w:noProof/>
        </w:rPr>
      </w:r>
      <w:r>
        <w:rPr>
          <w:noProof/>
        </w:rPr>
        <w:fldChar w:fldCharType="separate"/>
      </w:r>
      <w:r w:rsidR="00470C43">
        <w:rPr>
          <w:noProof/>
        </w:rPr>
        <w:t>1</w:t>
      </w:r>
      <w:r>
        <w:rPr>
          <w:noProof/>
        </w:rPr>
        <w:fldChar w:fldCharType="end"/>
      </w:r>
    </w:p>
    <w:p w14:paraId="74D0BB7C" w14:textId="3807E1E4"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2.</w:t>
      </w:r>
      <w:r>
        <w:rPr>
          <w:rFonts w:asciiTheme="minorHAnsi" w:eastAsiaTheme="minorEastAsia" w:hAnsiTheme="minorHAnsi"/>
          <w:noProof/>
          <w:kern w:val="0"/>
          <w:lang w:val="en-GB"/>
        </w:rPr>
        <w:tab/>
      </w:r>
      <w:r>
        <w:rPr>
          <w:noProof/>
        </w:rPr>
        <w:t>2-Sum</w:t>
      </w:r>
      <w:r>
        <w:rPr>
          <w:noProof/>
        </w:rPr>
        <w:tab/>
      </w:r>
      <w:r>
        <w:rPr>
          <w:noProof/>
        </w:rPr>
        <w:fldChar w:fldCharType="begin"/>
      </w:r>
      <w:r>
        <w:rPr>
          <w:noProof/>
        </w:rPr>
        <w:instrText xml:space="preserve"> PAGEREF _Toc97204505 \h </w:instrText>
      </w:r>
      <w:r>
        <w:rPr>
          <w:noProof/>
        </w:rPr>
      </w:r>
      <w:r>
        <w:rPr>
          <w:noProof/>
        </w:rPr>
        <w:fldChar w:fldCharType="separate"/>
      </w:r>
      <w:r w:rsidR="00470C43">
        <w:rPr>
          <w:noProof/>
        </w:rPr>
        <w:t>1</w:t>
      </w:r>
      <w:r>
        <w:rPr>
          <w:noProof/>
        </w:rPr>
        <w:fldChar w:fldCharType="end"/>
      </w:r>
    </w:p>
    <w:p w14:paraId="06B58D3F" w14:textId="2208E6DA"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3.</w:t>
      </w:r>
      <w:r>
        <w:rPr>
          <w:rFonts w:asciiTheme="minorHAnsi" w:eastAsiaTheme="minorEastAsia" w:hAnsiTheme="minorHAnsi"/>
          <w:noProof/>
          <w:kern w:val="0"/>
          <w:lang w:val="en-GB"/>
        </w:rPr>
        <w:tab/>
      </w:r>
      <w:r>
        <w:rPr>
          <w:rFonts w:hint="eastAsia"/>
          <w:noProof/>
        </w:rPr>
        <w:t>截止时间任务选择</w:t>
      </w:r>
      <w:r>
        <w:rPr>
          <w:noProof/>
        </w:rPr>
        <w:tab/>
      </w:r>
      <w:r>
        <w:rPr>
          <w:noProof/>
        </w:rPr>
        <w:fldChar w:fldCharType="begin"/>
      </w:r>
      <w:r>
        <w:rPr>
          <w:noProof/>
        </w:rPr>
        <w:instrText xml:space="preserve"> PAGEREF _Toc97204506 \h </w:instrText>
      </w:r>
      <w:r>
        <w:rPr>
          <w:noProof/>
        </w:rPr>
      </w:r>
      <w:r>
        <w:rPr>
          <w:noProof/>
        </w:rPr>
        <w:fldChar w:fldCharType="separate"/>
      </w:r>
      <w:r w:rsidR="00470C43">
        <w:rPr>
          <w:noProof/>
        </w:rPr>
        <w:t>2</w:t>
      </w:r>
      <w:r>
        <w:rPr>
          <w:noProof/>
        </w:rPr>
        <w:fldChar w:fldCharType="end"/>
      </w:r>
    </w:p>
    <w:p w14:paraId="7DF84D79" w14:textId="1B32563A"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4.</w:t>
      </w:r>
      <w:r>
        <w:rPr>
          <w:rFonts w:asciiTheme="minorHAnsi" w:eastAsiaTheme="minorEastAsia" w:hAnsiTheme="minorHAnsi"/>
          <w:noProof/>
          <w:kern w:val="0"/>
          <w:lang w:val="en-GB"/>
        </w:rPr>
        <w:tab/>
      </w:r>
      <w:r>
        <w:rPr>
          <w:rFonts w:hint="eastAsia"/>
          <w:noProof/>
        </w:rPr>
        <w:t>正负子序列</w:t>
      </w:r>
      <w:r>
        <w:rPr>
          <w:noProof/>
        </w:rPr>
        <w:tab/>
      </w:r>
      <w:r>
        <w:rPr>
          <w:noProof/>
        </w:rPr>
        <w:fldChar w:fldCharType="begin"/>
      </w:r>
      <w:r>
        <w:rPr>
          <w:noProof/>
        </w:rPr>
        <w:instrText xml:space="preserve"> PAGEREF _Toc97204507 \h </w:instrText>
      </w:r>
      <w:r>
        <w:rPr>
          <w:noProof/>
        </w:rPr>
      </w:r>
      <w:r>
        <w:rPr>
          <w:noProof/>
        </w:rPr>
        <w:fldChar w:fldCharType="separate"/>
      </w:r>
      <w:r w:rsidR="00470C43">
        <w:rPr>
          <w:noProof/>
        </w:rPr>
        <w:t>2</w:t>
      </w:r>
      <w:r>
        <w:rPr>
          <w:noProof/>
        </w:rPr>
        <w:fldChar w:fldCharType="end"/>
      </w:r>
    </w:p>
    <w:p w14:paraId="39C125E0" w14:textId="50D337B7"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5.</w:t>
      </w:r>
      <w:r>
        <w:rPr>
          <w:rFonts w:asciiTheme="minorHAnsi" w:eastAsiaTheme="minorEastAsia" w:hAnsiTheme="minorHAnsi"/>
          <w:noProof/>
          <w:kern w:val="0"/>
          <w:lang w:val="en-GB"/>
        </w:rPr>
        <w:tab/>
      </w:r>
      <w:r>
        <w:rPr>
          <w:noProof/>
        </w:rPr>
        <w:t xml:space="preserve">(NOIP 2013 – Junior 2) </w:t>
      </w:r>
      <w:r>
        <w:rPr>
          <w:rFonts w:hint="eastAsia"/>
          <w:noProof/>
        </w:rPr>
        <w:t>表达式求值</w:t>
      </w:r>
      <w:r>
        <w:rPr>
          <w:noProof/>
        </w:rPr>
        <w:tab/>
      </w:r>
      <w:r>
        <w:rPr>
          <w:noProof/>
        </w:rPr>
        <w:fldChar w:fldCharType="begin"/>
      </w:r>
      <w:r>
        <w:rPr>
          <w:noProof/>
        </w:rPr>
        <w:instrText xml:space="preserve"> PAGEREF _Toc97204508 \h </w:instrText>
      </w:r>
      <w:r>
        <w:rPr>
          <w:noProof/>
        </w:rPr>
      </w:r>
      <w:r>
        <w:rPr>
          <w:noProof/>
        </w:rPr>
        <w:fldChar w:fldCharType="separate"/>
      </w:r>
      <w:r w:rsidR="00470C43">
        <w:rPr>
          <w:noProof/>
        </w:rPr>
        <w:t>3</w:t>
      </w:r>
      <w:r>
        <w:rPr>
          <w:noProof/>
        </w:rPr>
        <w:fldChar w:fldCharType="end"/>
      </w:r>
    </w:p>
    <w:p w14:paraId="41D6D339" w14:textId="622531BC"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6.</w:t>
      </w:r>
      <w:r>
        <w:rPr>
          <w:rFonts w:asciiTheme="minorHAnsi" w:eastAsiaTheme="minorEastAsia" w:hAnsiTheme="minorHAnsi"/>
          <w:noProof/>
          <w:kern w:val="0"/>
          <w:lang w:val="en-GB"/>
        </w:rPr>
        <w:tab/>
      </w:r>
      <w:r>
        <w:rPr>
          <w:noProof/>
        </w:rPr>
        <w:t>(USACO Training - Section 1.3 Problem 3) Name That Number</w:t>
      </w:r>
      <w:r>
        <w:rPr>
          <w:noProof/>
        </w:rPr>
        <w:tab/>
      </w:r>
      <w:r>
        <w:rPr>
          <w:noProof/>
        </w:rPr>
        <w:fldChar w:fldCharType="begin"/>
      </w:r>
      <w:r>
        <w:rPr>
          <w:noProof/>
        </w:rPr>
        <w:instrText xml:space="preserve"> PAGEREF _Toc97204509 \h </w:instrText>
      </w:r>
      <w:r>
        <w:rPr>
          <w:noProof/>
        </w:rPr>
      </w:r>
      <w:r>
        <w:rPr>
          <w:noProof/>
        </w:rPr>
        <w:fldChar w:fldCharType="separate"/>
      </w:r>
      <w:r w:rsidR="00470C43">
        <w:rPr>
          <w:noProof/>
        </w:rPr>
        <w:t>5</w:t>
      </w:r>
      <w:r>
        <w:rPr>
          <w:noProof/>
        </w:rPr>
        <w:fldChar w:fldCharType="end"/>
      </w:r>
    </w:p>
    <w:p w14:paraId="69720B2B" w14:textId="258DDCBF" w:rsidR="00B369BF" w:rsidRDefault="00B369BF">
      <w:pPr>
        <w:pStyle w:val="TOC2"/>
        <w:tabs>
          <w:tab w:val="left" w:pos="880"/>
          <w:tab w:val="right" w:leader="dot" w:pos="8296"/>
        </w:tabs>
        <w:rPr>
          <w:rFonts w:asciiTheme="minorHAnsi" w:eastAsiaTheme="minorEastAsia" w:hAnsiTheme="minorHAnsi"/>
          <w:noProof/>
          <w:kern w:val="0"/>
          <w:lang w:val="en-GB"/>
        </w:rPr>
      </w:pPr>
      <w:r w:rsidRPr="00FA63CB">
        <w:rPr>
          <w:rFonts w:cs="Consolas"/>
          <w:b/>
          <w:noProof/>
          <w:color w:val="386E99"/>
        </w:rPr>
        <w:t>7.</w:t>
      </w:r>
      <w:r>
        <w:rPr>
          <w:rFonts w:asciiTheme="minorHAnsi" w:eastAsiaTheme="minorEastAsia" w:hAnsiTheme="minorHAnsi"/>
          <w:noProof/>
          <w:kern w:val="0"/>
          <w:lang w:val="en-GB"/>
        </w:rPr>
        <w:tab/>
      </w:r>
      <w:r>
        <w:rPr>
          <w:noProof/>
        </w:rPr>
        <w:t>[HNOI2002]</w:t>
      </w:r>
      <w:r>
        <w:rPr>
          <w:rFonts w:hint="eastAsia"/>
          <w:noProof/>
        </w:rPr>
        <w:t>公交车路线</w:t>
      </w:r>
      <w:r>
        <w:rPr>
          <w:noProof/>
        </w:rPr>
        <w:tab/>
      </w:r>
      <w:r>
        <w:rPr>
          <w:noProof/>
        </w:rPr>
        <w:fldChar w:fldCharType="begin"/>
      </w:r>
      <w:r>
        <w:rPr>
          <w:noProof/>
        </w:rPr>
        <w:instrText xml:space="preserve"> PAGEREF _Toc97204510 \h </w:instrText>
      </w:r>
      <w:r>
        <w:rPr>
          <w:noProof/>
        </w:rPr>
      </w:r>
      <w:r>
        <w:rPr>
          <w:noProof/>
        </w:rPr>
        <w:fldChar w:fldCharType="separate"/>
      </w:r>
      <w:r w:rsidR="00470C43">
        <w:rPr>
          <w:noProof/>
        </w:rPr>
        <w:t>6</w:t>
      </w:r>
      <w:r>
        <w:rPr>
          <w:noProof/>
        </w:rPr>
        <w:fldChar w:fldCharType="end"/>
      </w:r>
    </w:p>
    <w:p w14:paraId="567D458A" w14:textId="57236C2D" w:rsidR="0039630A" w:rsidRDefault="00B369BF"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fldChar w:fldCharType="end"/>
      </w:r>
    </w:p>
    <w:p w14:paraId="1EE1AD94" w14:textId="77777777" w:rsidR="000540A5" w:rsidRPr="003B1B9F" w:rsidRDefault="000540A5" w:rsidP="000540A5">
      <w:pPr>
        <w:pStyle w:val="Title1"/>
      </w:pPr>
      <w:bookmarkStart w:id="0" w:name="_Toc97204489"/>
      <w:bookmarkStart w:id="1" w:name="_Toc97204503"/>
      <w:r>
        <w:rPr>
          <w:rFonts w:hint="eastAsia"/>
        </w:rPr>
        <w:lastRenderedPageBreak/>
        <w:t>课后作业</w:t>
      </w:r>
      <w:bookmarkEnd w:id="0"/>
      <w:bookmarkEnd w:id="1"/>
    </w:p>
    <w:p w14:paraId="44A1FBAA" w14:textId="77777777" w:rsidR="00860A94" w:rsidRDefault="00860A94" w:rsidP="00860A94">
      <w:pPr>
        <w:pStyle w:val="Problem"/>
        <w:numPr>
          <w:ilvl w:val="0"/>
          <w:numId w:val="13"/>
        </w:numPr>
        <w:ind w:left="0" w:firstLine="0"/>
      </w:pPr>
      <w:bookmarkStart w:id="2" w:name="_Toc96890399"/>
      <w:bookmarkStart w:id="3" w:name="_Toc517699632"/>
      <w:bookmarkStart w:id="4" w:name="_Toc97204490"/>
      <w:bookmarkStart w:id="5" w:name="_Toc97204504"/>
      <w:r>
        <w:rPr>
          <w:rFonts w:hint="eastAsia"/>
        </w:rPr>
        <w:t>数位各不相同的</w:t>
      </w:r>
      <w:r>
        <w:rPr>
          <w:rFonts w:hint="eastAsia"/>
        </w:rPr>
        <w:t>N</w:t>
      </w:r>
      <w:r>
        <w:rPr>
          <w:rFonts w:hint="eastAsia"/>
        </w:rPr>
        <w:t>位数</w:t>
      </w:r>
      <w:bookmarkEnd w:id="2"/>
      <w:bookmarkEnd w:id="4"/>
      <w:bookmarkEnd w:id="5"/>
    </w:p>
    <w:p w14:paraId="15408932" w14:textId="77777777" w:rsidR="00860A94" w:rsidRDefault="00860A94" w:rsidP="00860A94">
      <w:pPr>
        <w:pStyle w:val="Text"/>
        <w:rPr>
          <w:iCs/>
        </w:rPr>
      </w:pPr>
      <w:r>
        <w:rPr>
          <w:rFonts w:hint="eastAsia"/>
          <w:iCs/>
        </w:rPr>
        <w:t>编写一个程序，读入一个正整数</w:t>
      </w:r>
      <m:oMath>
        <m:r>
          <w:rPr>
            <w:rFonts w:ascii="Cambria Math" w:hAnsi="Cambria Math"/>
          </w:rPr>
          <m:t>N</m:t>
        </m:r>
      </m:oMath>
      <w:r>
        <w:rPr>
          <w:rFonts w:hint="eastAsia"/>
          <w:iCs/>
        </w:rPr>
        <w:t>（</w:t>
      </w:r>
      <m:oMath>
        <m:r>
          <w:rPr>
            <w:rFonts w:ascii="Cambria Math" w:hAnsi="Cambria Math"/>
          </w:rPr>
          <m:t>1≤N≤18</m:t>
        </m:r>
      </m:oMath>
      <w:r>
        <w:rPr>
          <w:rFonts w:hint="eastAsia"/>
          <w:iCs/>
        </w:rPr>
        <w:t>）。求满足以下条件的正整数的数量：</w:t>
      </w:r>
    </w:p>
    <w:p w14:paraId="67DBEDDF" w14:textId="77777777" w:rsidR="00860A94" w:rsidRDefault="00860A94" w:rsidP="00860A94">
      <w:pPr>
        <w:pStyle w:val="Text"/>
        <w:numPr>
          <w:ilvl w:val="0"/>
          <w:numId w:val="24"/>
        </w:numPr>
        <w:rPr>
          <w:iCs/>
        </w:rPr>
      </w:pPr>
      <m:oMath>
        <m:r>
          <w:rPr>
            <w:rFonts w:ascii="Cambria Math" w:hAnsi="Cambria Math" w:hint="eastAsia"/>
          </w:rPr>
          <m:t>N</m:t>
        </m:r>
      </m:oMath>
      <w:r>
        <w:rPr>
          <w:rFonts w:hint="eastAsia"/>
          <w:iCs/>
        </w:rPr>
        <w:t>位数。</w:t>
      </w:r>
    </w:p>
    <w:p w14:paraId="7B417261" w14:textId="77777777" w:rsidR="00860A94" w:rsidRDefault="00860A94" w:rsidP="00860A94">
      <w:pPr>
        <w:pStyle w:val="Text"/>
        <w:numPr>
          <w:ilvl w:val="0"/>
          <w:numId w:val="24"/>
        </w:numPr>
        <w:rPr>
          <w:iCs/>
        </w:rPr>
      </w:pPr>
      <w:r>
        <w:rPr>
          <w:rFonts w:hint="eastAsia"/>
          <w:iCs/>
        </w:rPr>
        <w:t>各数位各不相同的</w:t>
      </w:r>
      <m:oMath>
        <m:r>
          <w:rPr>
            <w:rFonts w:ascii="Cambria Math" w:hAnsi="Cambria Math"/>
          </w:rPr>
          <m:t>N</m:t>
        </m:r>
      </m:oMath>
      <w:r>
        <w:rPr>
          <w:rFonts w:hint="eastAsia"/>
          <w:iCs/>
        </w:rPr>
        <w:t>位数。</w:t>
      </w:r>
    </w:p>
    <w:p w14:paraId="18CDE26F" w14:textId="77777777" w:rsidR="00860A94" w:rsidRDefault="00860A94" w:rsidP="00860A94">
      <w:pPr>
        <w:pStyle w:val="Text"/>
        <w:numPr>
          <w:ilvl w:val="0"/>
          <w:numId w:val="24"/>
        </w:numPr>
        <w:rPr>
          <w:iCs/>
        </w:rPr>
      </w:pPr>
      <m:oMath>
        <m:r>
          <w:rPr>
            <w:rFonts w:ascii="Cambria Math" w:hAnsi="Cambria Math"/>
          </w:rPr>
          <m:t>N</m:t>
        </m:r>
      </m:oMath>
      <w:r>
        <w:rPr>
          <w:rFonts w:hint="eastAsia"/>
          <w:iCs/>
        </w:rPr>
        <w:t>位偶数。</w:t>
      </w:r>
    </w:p>
    <w:p w14:paraId="2D748515" w14:textId="77777777" w:rsidR="00860A94" w:rsidRPr="001E2EDB" w:rsidRDefault="00860A94" w:rsidP="00860A94">
      <w:pPr>
        <w:pStyle w:val="Text"/>
        <w:numPr>
          <w:ilvl w:val="0"/>
          <w:numId w:val="24"/>
        </w:numPr>
        <w:rPr>
          <w:iCs/>
        </w:rPr>
      </w:pPr>
      <w:r>
        <w:rPr>
          <w:rFonts w:hint="eastAsia"/>
          <w:iCs/>
        </w:rPr>
        <w:t>各数位各不相同的</w:t>
      </w:r>
      <m:oMath>
        <m:r>
          <w:rPr>
            <w:rFonts w:ascii="Cambria Math" w:hAnsi="Cambria Math"/>
          </w:rPr>
          <m:t>N</m:t>
        </m:r>
      </m:oMath>
      <w:r>
        <w:rPr>
          <w:rFonts w:hint="eastAsia"/>
          <w:iCs/>
        </w:rPr>
        <w:t>位偶数。</w:t>
      </w:r>
    </w:p>
    <w:p w14:paraId="6A22386A" w14:textId="77777777" w:rsidR="00860A94" w:rsidRDefault="00860A94" w:rsidP="00860A94">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60A94" w14:paraId="07EDFCDC" w14:textId="77777777" w:rsidTr="003A1319">
        <w:tc>
          <w:tcPr>
            <w:tcW w:w="8296" w:type="dxa"/>
          </w:tcPr>
          <w:p w14:paraId="3DDB26C8" w14:textId="77777777" w:rsidR="00860A94" w:rsidRDefault="00860A94" w:rsidP="003A1319">
            <w:pPr>
              <w:pStyle w:val="Code"/>
            </w:pPr>
            <w:r>
              <w:rPr>
                <w:rFonts w:hint="eastAsia"/>
              </w:rPr>
              <w:t>2</w:t>
            </w:r>
          </w:p>
          <w:p w14:paraId="1B6B8C31" w14:textId="77777777" w:rsidR="00860A94" w:rsidRDefault="00860A94" w:rsidP="003A1319">
            <w:pPr>
              <w:pStyle w:val="Code"/>
            </w:pPr>
          </w:p>
        </w:tc>
      </w:tr>
    </w:tbl>
    <w:p w14:paraId="500A3B38" w14:textId="77777777" w:rsidR="00860A94" w:rsidRDefault="00860A94" w:rsidP="00860A94">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60A94" w14:paraId="5EFB58D3" w14:textId="77777777" w:rsidTr="003A1319">
        <w:tc>
          <w:tcPr>
            <w:tcW w:w="8296" w:type="dxa"/>
          </w:tcPr>
          <w:p w14:paraId="338EAF22" w14:textId="77777777" w:rsidR="00860A94" w:rsidRDefault="00860A94" w:rsidP="003A1319">
            <w:pPr>
              <w:pStyle w:val="Code"/>
            </w:pPr>
            <w:r>
              <w:rPr>
                <w:rFonts w:hint="eastAsia"/>
              </w:rPr>
              <w:t>90</w:t>
            </w:r>
          </w:p>
          <w:p w14:paraId="03E17263" w14:textId="77777777" w:rsidR="00860A94" w:rsidRDefault="00860A94" w:rsidP="003A1319">
            <w:pPr>
              <w:pStyle w:val="Code"/>
            </w:pPr>
            <w:r>
              <w:rPr>
                <w:rFonts w:hint="eastAsia"/>
              </w:rPr>
              <w:t>81</w:t>
            </w:r>
          </w:p>
          <w:p w14:paraId="7AEDFAEE" w14:textId="77777777" w:rsidR="00860A94" w:rsidRDefault="00860A94" w:rsidP="003A1319">
            <w:pPr>
              <w:pStyle w:val="Code"/>
            </w:pPr>
            <w:r>
              <w:rPr>
                <w:rFonts w:hint="eastAsia"/>
              </w:rPr>
              <w:t>45</w:t>
            </w:r>
          </w:p>
          <w:p w14:paraId="16C07ACB" w14:textId="77777777" w:rsidR="00860A94" w:rsidRDefault="00860A94" w:rsidP="003A1319">
            <w:pPr>
              <w:pStyle w:val="Code"/>
            </w:pPr>
            <w:r>
              <w:rPr>
                <w:rFonts w:hint="eastAsia"/>
              </w:rPr>
              <w:t>41</w:t>
            </w:r>
          </w:p>
          <w:p w14:paraId="71337ACF" w14:textId="77777777" w:rsidR="00860A94" w:rsidRDefault="00860A94" w:rsidP="003A1319">
            <w:pPr>
              <w:pStyle w:val="Code"/>
            </w:pPr>
          </w:p>
        </w:tc>
      </w:tr>
    </w:tbl>
    <w:p w14:paraId="6B8B79C8" w14:textId="77777777" w:rsidR="00860A94" w:rsidRDefault="00860A94" w:rsidP="00860A94">
      <w:pPr>
        <w:pStyle w:val="Text"/>
      </w:pPr>
    </w:p>
    <w:p w14:paraId="74365897" w14:textId="77777777" w:rsidR="00860A94" w:rsidRDefault="00860A94" w:rsidP="00860A94">
      <w:pPr>
        <w:pStyle w:val="Problem"/>
        <w:numPr>
          <w:ilvl w:val="0"/>
          <w:numId w:val="13"/>
        </w:numPr>
        <w:ind w:left="0" w:firstLine="0"/>
      </w:pPr>
      <w:bookmarkStart w:id="6" w:name="_Toc38564508"/>
      <w:bookmarkStart w:id="7" w:name="_Toc58505713"/>
      <w:bookmarkStart w:id="8" w:name="_Toc96890407"/>
      <w:bookmarkStart w:id="9" w:name="_Hlk83055426"/>
      <w:bookmarkStart w:id="10" w:name="_Toc97204491"/>
      <w:bookmarkStart w:id="11" w:name="_Toc97204505"/>
      <w:r>
        <w:rPr>
          <w:rFonts w:hint="eastAsia"/>
        </w:rPr>
        <w:t>2</w:t>
      </w:r>
      <w:r>
        <w:t>-Sum</w:t>
      </w:r>
      <w:bookmarkEnd w:id="6"/>
      <w:bookmarkEnd w:id="7"/>
      <w:bookmarkEnd w:id="8"/>
      <w:bookmarkEnd w:id="10"/>
      <w:bookmarkEnd w:id="11"/>
    </w:p>
    <w:p w14:paraId="63F17D8F" w14:textId="77777777" w:rsidR="00860A94" w:rsidRDefault="00860A94" w:rsidP="00860A94">
      <w:pPr>
        <w:pStyle w:val="Text"/>
      </w:pPr>
      <w:r>
        <w:rPr>
          <w:rFonts w:hint="eastAsia"/>
        </w:rPr>
        <w:t>给定</w:t>
      </w:r>
      <m:oMath>
        <m:r>
          <w:rPr>
            <w:rFonts w:ascii="Cambria Math" w:hAnsi="Cambria Math"/>
          </w:rPr>
          <m:t>N</m:t>
        </m:r>
      </m:oMath>
      <w:r>
        <w:rPr>
          <w:rFonts w:hint="eastAsia"/>
        </w:rPr>
        <w:t>（</w:t>
      </w:r>
      <m:oMath>
        <m:r>
          <w:rPr>
            <w:rFonts w:ascii="Cambria Math" w:hAnsi="Cambria Math" w:hint="eastAsia"/>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）个各不相同的整数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）。给定</w:t>
      </w:r>
      <m:oMath>
        <m:r>
          <w:rPr>
            <w:rFonts w:ascii="Cambria Math" w:hAnsi="Cambria Math"/>
          </w:rPr>
          <m:t>M</m:t>
        </m:r>
      </m:oMath>
      <w:r>
        <w:rPr>
          <w:rFonts w:hint="eastAsia"/>
        </w:rPr>
        <w:t>（</w:t>
      </w:r>
      <m:oMath>
        <m:r>
          <w:rPr>
            <w:rFonts w:ascii="Cambria Math" w:hAnsi="Cambria Math"/>
          </w:rPr>
          <m:t>1≤M≤2⋅</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），对于所有的</w:t>
      </w:r>
      <m:oMath>
        <m:d>
          <m:dPr>
            <m:ctrlPr>
              <w:rPr>
                <w:rFonts w:ascii="Cambria Math" w:hAnsi="Cambria Math"/>
                <w:i/>
              </w:rPr>
            </m:ctrlPr>
          </m:dPr>
          <m:e>
            <m:r>
              <w:rPr>
                <w:rFonts w:ascii="Cambria Math" w:hAnsi="Cambria Math"/>
              </w:rPr>
              <m:t>i, j</m:t>
            </m:r>
          </m:e>
        </m:d>
        <m:r>
          <w:rPr>
            <w:rFonts w:ascii="Cambria Math" w:hAnsi="Cambria Math"/>
          </w:rPr>
          <m:t>, i≠j</m:t>
        </m:r>
      </m:oMath>
      <w:r>
        <w:rPr>
          <w:rFonts w:hint="eastAsia"/>
        </w:rPr>
        <w:t>，求</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Pr>
          <w:rFonts w:hint="eastAsia"/>
        </w:rPr>
        <w:t>的最小值。</w:t>
      </w:r>
    </w:p>
    <w:p w14:paraId="426AB595" w14:textId="77777777" w:rsidR="00860A94" w:rsidRDefault="00860A94" w:rsidP="00860A94">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60A94" w14:paraId="5D05C13A" w14:textId="77777777" w:rsidTr="003A1319">
        <w:tc>
          <w:tcPr>
            <w:tcW w:w="8296" w:type="dxa"/>
          </w:tcPr>
          <w:p w14:paraId="12C4FEC8" w14:textId="77777777" w:rsidR="00860A94" w:rsidRDefault="00860A94" w:rsidP="003A1319">
            <w:pPr>
              <w:pStyle w:val="Code"/>
            </w:pPr>
            <w:r>
              <w:t xml:space="preserve">5 </w:t>
            </w:r>
            <w:r>
              <w:rPr>
                <w:rFonts w:hint="eastAsia"/>
              </w:rPr>
              <w:t>26</w:t>
            </w:r>
          </w:p>
          <w:p w14:paraId="2A6EF67B" w14:textId="77777777" w:rsidR="00860A94" w:rsidRDefault="00860A94" w:rsidP="003A1319">
            <w:pPr>
              <w:pStyle w:val="Code"/>
            </w:pPr>
            <w:r>
              <w:rPr>
                <w:rFonts w:hint="eastAsia"/>
              </w:rPr>
              <w:t>1</w:t>
            </w:r>
            <w:r>
              <w:t xml:space="preserve"> </w:t>
            </w:r>
            <w:r>
              <w:rPr>
                <w:rFonts w:hint="eastAsia"/>
              </w:rPr>
              <w:t>3</w:t>
            </w:r>
            <w:r>
              <w:t xml:space="preserve"> </w:t>
            </w:r>
            <w:r>
              <w:rPr>
                <w:rFonts w:hint="eastAsia"/>
              </w:rPr>
              <w:t>7</w:t>
            </w:r>
            <w:r>
              <w:t xml:space="preserve"> </w:t>
            </w:r>
            <w:r>
              <w:rPr>
                <w:rFonts w:hint="eastAsia"/>
              </w:rPr>
              <w:t>15</w:t>
            </w:r>
            <w:r>
              <w:t xml:space="preserve"> </w:t>
            </w:r>
            <w:r>
              <w:rPr>
                <w:rFonts w:hint="eastAsia"/>
              </w:rPr>
              <w:t>31</w:t>
            </w:r>
          </w:p>
          <w:p w14:paraId="7DF28C85" w14:textId="77777777" w:rsidR="00860A94" w:rsidRDefault="00860A94" w:rsidP="003A1319">
            <w:pPr>
              <w:pStyle w:val="Code"/>
            </w:pPr>
          </w:p>
        </w:tc>
      </w:tr>
    </w:tbl>
    <w:p w14:paraId="40D2B21A" w14:textId="77777777" w:rsidR="00860A94" w:rsidRDefault="00860A94" w:rsidP="00860A94">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60A94" w14:paraId="3F0E26CD" w14:textId="77777777" w:rsidTr="003A1319">
        <w:tc>
          <w:tcPr>
            <w:tcW w:w="8296" w:type="dxa"/>
          </w:tcPr>
          <w:p w14:paraId="6E0755BA" w14:textId="77777777" w:rsidR="00860A94" w:rsidRDefault="00860A94" w:rsidP="003A1319">
            <w:pPr>
              <w:pStyle w:val="Code"/>
            </w:pPr>
            <w:r>
              <w:rPr>
                <w:rFonts w:hint="eastAsia"/>
              </w:rPr>
              <w:t>4</w:t>
            </w:r>
          </w:p>
          <w:p w14:paraId="2A70A8F2" w14:textId="77777777" w:rsidR="00860A94" w:rsidRDefault="00860A94" w:rsidP="003A1319">
            <w:pPr>
              <w:pStyle w:val="Code"/>
            </w:pPr>
          </w:p>
        </w:tc>
      </w:tr>
    </w:tbl>
    <w:p w14:paraId="1CF36CFA" w14:textId="42116CA8" w:rsidR="00860A94" w:rsidRDefault="00860A94" w:rsidP="00860A94">
      <w:pPr>
        <w:pStyle w:val="Text"/>
      </w:pPr>
    </w:p>
    <w:p w14:paraId="31822FFD" w14:textId="64A4CEDB" w:rsidR="00386AA6" w:rsidRDefault="00386AA6" w:rsidP="00386AA6">
      <w:pPr>
        <w:pStyle w:val="Text"/>
      </w:pPr>
      <w:r>
        <w:br w:type="page"/>
      </w:r>
    </w:p>
    <w:p w14:paraId="1BB58E63" w14:textId="77777777" w:rsidR="00386AA6" w:rsidRDefault="00386AA6" w:rsidP="00386AA6">
      <w:pPr>
        <w:pStyle w:val="Problem"/>
        <w:numPr>
          <w:ilvl w:val="0"/>
          <w:numId w:val="13"/>
        </w:numPr>
        <w:ind w:left="0" w:firstLine="0"/>
      </w:pPr>
      <w:bookmarkStart w:id="12" w:name="_Toc97166654"/>
      <w:bookmarkStart w:id="13" w:name="_Hlk86265886"/>
      <w:bookmarkStart w:id="14" w:name="_Toc58505722"/>
      <w:bookmarkStart w:id="15" w:name="_Toc96890418"/>
      <w:bookmarkStart w:id="16" w:name="_Toc97204492"/>
      <w:bookmarkStart w:id="17" w:name="_Toc97204506"/>
      <w:bookmarkEnd w:id="9"/>
      <w:r>
        <w:rPr>
          <w:rFonts w:hint="eastAsia"/>
        </w:rPr>
        <w:lastRenderedPageBreak/>
        <w:t>截止时间任务选择</w:t>
      </w:r>
      <w:bookmarkEnd w:id="12"/>
      <w:bookmarkEnd w:id="16"/>
      <w:bookmarkEnd w:id="17"/>
    </w:p>
    <w:p w14:paraId="1F2437A5" w14:textId="77777777" w:rsidR="00386AA6" w:rsidRDefault="00386AA6" w:rsidP="00386AA6">
      <w:pPr>
        <w:pStyle w:val="Text"/>
      </w:pPr>
      <w:r>
        <w:rPr>
          <w:rFonts w:hint="eastAsia"/>
        </w:rPr>
        <w:t>有</w:t>
      </w:r>
      <m:oMath>
        <m:r>
          <w:rPr>
            <w:rFonts w:ascii="Cambria Math" w:hAnsi="Cambria Math"/>
          </w:rPr>
          <m:t>N</m:t>
        </m:r>
      </m:oMath>
      <w:r>
        <w:rPr>
          <w:rFonts w:hint="eastAsia"/>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）个任务，第</w:t>
      </w:r>
      <m:oMath>
        <m:r>
          <w:rPr>
            <w:rFonts w:ascii="Cambria Math" w:hAnsi="Cambria Math"/>
          </w:rPr>
          <m:t>i</m:t>
        </m:r>
      </m:oMath>
      <w:r>
        <w:rPr>
          <w:rFonts w:hint="eastAsia"/>
        </w:rPr>
        <w:t>个任务需要占据连续的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单位时间，并且必须在</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时刻之前完成（</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）。如果可以完成所有任务则输出</w:t>
      </w:r>
      <w:r>
        <w:rPr>
          <w:rFonts w:hint="eastAsia"/>
        </w:rPr>
        <w:t>"</w:t>
      </w:r>
      <w:r>
        <w:t>Yes"</w:t>
      </w:r>
      <w:r>
        <w:rPr>
          <w:rFonts w:hint="eastAsia"/>
        </w:rPr>
        <w:t>，否则输出</w:t>
      </w:r>
      <w:r>
        <w:t>"No"</w:t>
      </w:r>
      <w:r>
        <w:rPr>
          <w:rFonts w:hint="eastAsia"/>
        </w:rPr>
        <w:t>。</w:t>
      </w:r>
    </w:p>
    <w:p w14:paraId="4B7779F3" w14:textId="77777777" w:rsidR="00386AA6" w:rsidRDefault="00386AA6" w:rsidP="00386AA6">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386AA6" w14:paraId="58C8D330" w14:textId="77777777" w:rsidTr="003A1319">
        <w:tc>
          <w:tcPr>
            <w:tcW w:w="8296" w:type="dxa"/>
          </w:tcPr>
          <w:p w14:paraId="418E4448" w14:textId="77777777" w:rsidR="00386AA6" w:rsidRDefault="00386AA6" w:rsidP="003A1319">
            <w:pPr>
              <w:pStyle w:val="Code"/>
            </w:pPr>
            <w:r>
              <w:rPr>
                <w:rFonts w:hint="eastAsia"/>
              </w:rPr>
              <w:t>4</w:t>
            </w:r>
          </w:p>
          <w:p w14:paraId="09DE524E" w14:textId="77777777" w:rsidR="00386AA6" w:rsidRDefault="00386AA6" w:rsidP="003A1319">
            <w:pPr>
              <w:pStyle w:val="Code"/>
            </w:pPr>
            <w:r>
              <w:rPr>
                <w:rFonts w:hint="eastAsia"/>
              </w:rPr>
              <w:t>3</w:t>
            </w:r>
            <w:r>
              <w:t xml:space="preserve"> 8</w:t>
            </w:r>
          </w:p>
          <w:p w14:paraId="31082D23" w14:textId="77777777" w:rsidR="00386AA6" w:rsidRDefault="00386AA6" w:rsidP="003A1319">
            <w:pPr>
              <w:pStyle w:val="Code"/>
            </w:pPr>
            <w:r>
              <w:rPr>
                <w:rFonts w:hint="eastAsia"/>
              </w:rPr>
              <w:t>1</w:t>
            </w:r>
            <w:r>
              <w:t xml:space="preserve"> 1</w:t>
            </w:r>
          </w:p>
          <w:p w14:paraId="21B87767" w14:textId="77777777" w:rsidR="00386AA6" w:rsidRDefault="00386AA6" w:rsidP="003A1319">
            <w:pPr>
              <w:pStyle w:val="Code"/>
            </w:pPr>
            <w:r>
              <w:rPr>
                <w:rFonts w:hint="eastAsia"/>
              </w:rPr>
              <w:t>2</w:t>
            </w:r>
            <w:r>
              <w:t xml:space="preserve"> 4</w:t>
            </w:r>
          </w:p>
          <w:p w14:paraId="3CC95C2C" w14:textId="77777777" w:rsidR="00386AA6" w:rsidRDefault="00386AA6" w:rsidP="003A1319">
            <w:pPr>
              <w:pStyle w:val="Code"/>
            </w:pPr>
            <w:r>
              <w:rPr>
                <w:rFonts w:hint="eastAsia"/>
              </w:rPr>
              <w:t>4</w:t>
            </w:r>
            <w:r>
              <w:t xml:space="preserve"> 6</w:t>
            </w:r>
          </w:p>
          <w:p w14:paraId="13E1CED7" w14:textId="77777777" w:rsidR="00386AA6" w:rsidRDefault="00386AA6" w:rsidP="003A1319">
            <w:pPr>
              <w:pStyle w:val="Code"/>
            </w:pPr>
          </w:p>
        </w:tc>
      </w:tr>
    </w:tbl>
    <w:p w14:paraId="2B5AC469" w14:textId="77777777" w:rsidR="00386AA6" w:rsidRDefault="00386AA6" w:rsidP="00386AA6">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386AA6" w14:paraId="6CE3000E" w14:textId="77777777" w:rsidTr="003A1319">
        <w:tc>
          <w:tcPr>
            <w:tcW w:w="8296" w:type="dxa"/>
          </w:tcPr>
          <w:p w14:paraId="542DC02B" w14:textId="77777777" w:rsidR="00386AA6" w:rsidRDefault="00386AA6" w:rsidP="003A1319">
            <w:pPr>
              <w:pStyle w:val="Code"/>
            </w:pPr>
            <w:r>
              <w:rPr>
                <w:rFonts w:hint="eastAsia"/>
              </w:rPr>
              <w:t>N</w:t>
            </w:r>
            <w:r>
              <w:t>o</w:t>
            </w:r>
          </w:p>
          <w:p w14:paraId="7A320B28" w14:textId="77777777" w:rsidR="00386AA6" w:rsidRDefault="00386AA6" w:rsidP="003A1319">
            <w:pPr>
              <w:pStyle w:val="Code"/>
            </w:pPr>
          </w:p>
        </w:tc>
      </w:tr>
    </w:tbl>
    <w:p w14:paraId="5B86031C" w14:textId="77777777" w:rsidR="00386AA6" w:rsidRDefault="00386AA6" w:rsidP="00386AA6">
      <w:pPr>
        <w:pStyle w:val="Text"/>
      </w:pPr>
    </w:p>
    <w:p w14:paraId="06E3FB1A" w14:textId="77777777" w:rsidR="00860A94" w:rsidRDefault="00860A94" w:rsidP="00860A94">
      <w:pPr>
        <w:pStyle w:val="Problem"/>
        <w:numPr>
          <w:ilvl w:val="0"/>
          <w:numId w:val="13"/>
        </w:numPr>
        <w:ind w:left="0" w:firstLine="0"/>
      </w:pPr>
      <w:bookmarkStart w:id="18" w:name="_Toc97204493"/>
      <w:bookmarkStart w:id="19" w:name="_Toc97204507"/>
      <w:bookmarkEnd w:id="13"/>
      <w:r>
        <w:rPr>
          <w:rFonts w:hint="eastAsia"/>
        </w:rPr>
        <w:t>正负子序列</w:t>
      </w:r>
      <w:bookmarkEnd w:id="14"/>
      <w:bookmarkEnd w:id="15"/>
      <w:bookmarkEnd w:id="18"/>
      <w:bookmarkEnd w:id="19"/>
    </w:p>
    <w:p w14:paraId="7324CCF0" w14:textId="77777777" w:rsidR="00860A94" w:rsidRDefault="00860A94" w:rsidP="00860A94">
      <w:pPr>
        <w:pStyle w:val="Text"/>
      </w:pPr>
      <w:r>
        <w:rPr>
          <w:rFonts w:hint="eastAsia"/>
        </w:rPr>
        <w:t>给定一个整数数组</w:t>
      </w:r>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hint="eastAsia"/>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）。求</w:t>
      </w:r>
      <m:oMath>
        <m:r>
          <w:rPr>
            <w:rFonts w:ascii="Cambria Math" w:hAnsi="Cambria Math"/>
          </w:rPr>
          <m:t>A</m:t>
        </m:r>
      </m:oMath>
      <w:r>
        <w:rPr>
          <w:rFonts w:hint="eastAsia"/>
        </w:rPr>
        <w:t>的最长子序列的长度及数量，使得子序列中任意相邻两项的符号不同。答案对</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Pr>
          <w:rFonts w:hint="eastAsia"/>
        </w:rPr>
        <w:t>取模。在这里，子序列指的是可以通过删除原数组中若干项而保持其余项的相对位置得到的序列。</w:t>
      </w:r>
    </w:p>
    <w:p w14:paraId="65D711BD" w14:textId="77777777" w:rsidR="00860A94" w:rsidRDefault="00860A94" w:rsidP="00860A94">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60A94" w14:paraId="3DB22D6C" w14:textId="77777777" w:rsidTr="003A1319">
        <w:tc>
          <w:tcPr>
            <w:tcW w:w="8296" w:type="dxa"/>
          </w:tcPr>
          <w:p w14:paraId="06D077ED" w14:textId="77777777" w:rsidR="00860A94" w:rsidRDefault="00860A94" w:rsidP="003A1319">
            <w:pPr>
              <w:pStyle w:val="Code"/>
            </w:pPr>
            <w:r>
              <w:rPr>
                <w:rFonts w:hint="eastAsia"/>
              </w:rPr>
              <w:t>5</w:t>
            </w:r>
          </w:p>
          <w:p w14:paraId="069560AB" w14:textId="77777777" w:rsidR="00860A94" w:rsidRDefault="00860A94" w:rsidP="003A1319">
            <w:pPr>
              <w:pStyle w:val="Code"/>
            </w:pPr>
            <w:r>
              <w:rPr>
                <w:rFonts w:hint="eastAsia"/>
              </w:rPr>
              <w:t>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5</w:t>
            </w:r>
          </w:p>
          <w:p w14:paraId="2BAA41FC" w14:textId="77777777" w:rsidR="00860A94" w:rsidRDefault="00860A94" w:rsidP="003A1319">
            <w:pPr>
              <w:pStyle w:val="Code"/>
            </w:pPr>
          </w:p>
        </w:tc>
      </w:tr>
    </w:tbl>
    <w:p w14:paraId="77857002" w14:textId="77777777" w:rsidR="00860A94" w:rsidRDefault="00860A94" w:rsidP="00860A94">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60A94" w14:paraId="436B7FD8" w14:textId="77777777" w:rsidTr="003A1319">
        <w:tc>
          <w:tcPr>
            <w:tcW w:w="8296" w:type="dxa"/>
          </w:tcPr>
          <w:p w14:paraId="5526EC85" w14:textId="77777777" w:rsidR="00860A94" w:rsidRDefault="00860A94" w:rsidP="003A1319">
            <w:pPr>
              <w:pStyle w:val="Code"/>
            </w:pPr>
            <w:r>
              <w:rPr>
                <w:rFonts w:hint="eastAsia"/>
              </w:rPr>
              <w:t>3</w:t>
            </w:r>
          </w:p>
          <w:p w14:paraId="514C8474" w14:textId="77777777" w:rsidR="00860A94" w:rsidRDefault="00860A94" w:rsidP="003A1319">
            <w:pPr>
              <w:pStyle w:val="Code"/>
            </w:pPr>
            <w:r>
              <w:rPr>
                <w:rFonts w:hint="eastAsia"/>
              </w:rPr>
              <w:t>4</w:t>
            </w:r>
          </w:p>
          <w:p w14:paraId="7F8243AF" w14:textId="77777777" w:rsidR="00860A94" w:rsidRDefault="00860A94" w:rsidP="003A1319">
            <w:pPr>
              <w:pStyle w:val="Code"/>
            </w:pPr>
          </w:p>
        </w:tc>
      </w:tr>
    </w:tbl>
    <w:p w14:paraId="0E145145" w14:textId="77777777" w:rsidR="00860A94" w:rsidRDefault="00860A94" w:rsidP="00860A94">
      <w:pPr>
        <w:pStyle w:val="Text"/>
      </w:pPr>
      <w:r>
        <w:rPr>
          <w:rFonts w:hint="eastAsia"/>
        </w:rPr>
        <w:t>子序列</w:t>
      </w:r>
      <m:oMath>
        <m:d>
          <m:dPr>
            <m:begChr m:val="["/>
            <m:endChr m:val="]"/>
            <m:ctrlPr>
              <w:rPr>
                <w:rFonts w:ascii="Cambria Math" w:hAnsi="Cambria Math"/>
                <w:i/>
              </w:rPr>
            </m:ctrlPr>
          </m:dPr>
          <m:e>
            <m:r>
              <w:rPr>
                <w:rFonts w:ascii="Cambria Math" w:hAnsi="Cambria Math"/>
              </w:rPr>
              <m:t>1, -3, 5</m:t>
            </m:r>
          </m:e>
        </m:d>
        <m:r>
          <w:rPr>
            <w:rFonts w:ascii="Cambria Math" w:hAnsi="Cambria Math"/>
          </w:rPr>
          <m:t xml:space="preserve">, </m:t>
        </m:r>
        <m:d>
          <m:dPr>
            <m:begChr m:val="["/>
            <m:endChr m:val="]"/>
            <m:ctrlPr>
              <w:rPr>
                <w:rFonts w:ascii="Cambria Math" w:hAnsi="Cambria Math"/>
                <w:i/>
              </w:rPr>
            </m:ctrlPr>
          </m:dPr>
          <m:e>
            <m:r>
              <w:rPr>
                <w:rFonts w:ascii="Cambria Math" w:hAnsi="Cambria Math"/>
              </w:rPr>
              <m:t>1, -4, 5</m:t>
            </m:r>
          </m:e>
        </m:d>
        <m:r>
          <w:rPr>
            <w:rFonts w:ascii="Cambria Math" w:hAnsi="Cambria Math"/>
          </w:rPr>
          <m:t xml:space="preserve">, </m:t>
        </m:r>
        <m:d>
          <m:dPr>
            <m:begChr m:val="["/>
            <m:endChr m:val="]"/>
            <m:ctrlPr>
              <w:rPr>
                <w:rFonts w:ascii="Cambria Math" w:hAnsi="Cambria Math"/>
                <w:i/>
              </w:rPr>
            </m:ctrlPr>
          </m:dPr>
          <m:e>
            <m:r>
              <w:rPr>
                <w:rFonts w:ascii="Cambria Math" w:hAnsi="Cambria Math"/>
              </w:rPr>
              <m:t>2, -3, 5</m:t>
            </m:r>
          </m:e>
        </m:d>
        <m:r>
          <w:rPr>
            <w:rFonts w:ascii="Cambria Math" w:hAnsi="Cambria Math"/>
          </w:rPr>
          <m:t xml:space="preserve">, </m:t>
        </m:r>
        <m:d>
          <m:dPr>
            <m:begChr m:val="["/>
            <m:endChr m:val="]"/>
            <m:ctrlPr>
              <w:rPr>
                <w:rFonts w:ascii="Cambria Math" w:hAnsi="Cambria Math"/>
                <w:i/>
              </w:rPr>
            </m:ctrlPr>
          </m:dPr>
          <m:e>
            <m:r>
              <w:rPr>
                <w:rFonts w:ascii="Cambria Math" w:hAnsi="Cambria Math"/>
              </w:rPr>
              <m:t>2, -4, 5</m:t>
            </m:r>
          </m:e>
        </m:d>
      </m:oMath>
      <w:r>
        <w:rPr>
          <w:rFonts w:hint="eastAsia"/>
        </w:rPr>
        <w:t>符合条件。</w:t>
      </w:r>
    </w:p>
    <w:p w14:paraId="3C7E88B4" w14:textId="77777777" w:rsidR="00860A94" w:rsidRDefault="00860A94" w:rsidP="00860A94">
      <w:pPr>
        <w:pStyle w:val="Text"/>
      </w:pPr>
    </w:p>
    <w:p w14:paraId="2D75BB75" w14:textId="23D2568F" w:rsidR="00CD4D42" w:rsidRDefault="00CD4D42" w:rsidP="00CD4D42">
      <w:pPr>
        <w:pStyle w:val="Text"/>
      </w:pPr>
      <w:r>
        <w:br w:type="page"/>
      </w:r>
    </w:p>
    <w:p w14:paraId="1F149BD8" w14:textId="77777777" w:rsidR="00CD4D42" w:rsidRDefault="00CD4D42" w:rsidP="00CD4D42">
      <w:pPr>
        <w:pStyle w:val="Problem"/>
        <w:numPr>
          <w:ilvl w:val="0"/>
          <w:numId w:val="13"/>
        </w:numPr>
        <w:ind w:left="0" w:firstLine="0"/>
      </w:pPr>
      <w:bookmarkStart w:id="20" w:name="_Toc97204494"/>
      <w:bookmarkStart w:id="21" w:name="_Toc97204508"/>
      <w:r>
        <w:rPr>
          <w:rFonts w:hint="eastAsia"/>
        </w:rPr>
        <w:lastRenderedPageBreak/>
        <w:t>(</w:t>
      </w:r>
      <w:r>
        <w:t xml:space="preserve">NOIP 2013 – Junior 2) </w:t>
      </w:r>
      <w:r>
        <w:rPr>
          <w:rFonts w:hint="eastAsia"/>
        </w:rPr>
        <w:t>表达式求值</w:t>
      </w:r>
      <w:bookmarkEnd w:id="20"/>
      <w:bookmarkEnd w:id="21"/>
    </w:p>
    <w:p w14:paraId="74AB7133" w14:textId="77777777" w:rsidR="00CD4D42" w:rsidRDefault="00CD4D42" w:rsidP="00CD4D42">
      <w:pPr>
        <w:pStyle w:val="Text"/>
      </w:pPr>
      <w:r>
        <w:rPr>
          <w:rFonts w:hint="eastAsia"/>
        </w:rPr>
        <w:t>【问题描述】</w:t>
      </w:r>
    </w:p>
    <w:p w14:paraId="7022B985" w14:textId="77777777" w:rsidR="00CD4D42" w:rsidRDefault="00CD4D42" w:rsidP="00CD4D42">
      <w:pPr>
        <w:pStyle w:val="Text"/>
      </w:pPr>
      <w:r>
        <w:rPr>
          <w:rFonts w:hint="eastAsia"/>
        </w:rPr>
        <w:t>给定一个只包含加法和乘法的算术表达式，请你编程计算表达式的值。</w:t>
      </w:r>
    </w:p>
    <w:p w14:paraId="7F34173A" w14:textId="77777777" w:rsidR="00CD4D42" w:rsidRDefault="00CD4D42" w:rsidP="00CD4D42">
      <w:pPr>
        <w:pStyle w:val="Text"/>
      </w:pPr>
    </w:p>
    <w:p w14:paraId="0C6C0C47" w14:textId="77777777" w:rsidR="00CD4D42" w:rsidRDefault="00CD4D42" w:rsidP="00CD4D42">
      <w:pPr>
        <w:pStyle w:val="Text"/>
      </w:pPr>
      <w:r>
        <w:rPr>
          <w:rFonts w:hint="eastAsia"/>
        </w:rPr>
        <w:t>【输入】</w:t>
      </w:r>
    </w:p>
    <w:p w14:paraId="281FAB2E" w14:textId="77777777" w:rsidR="00CD4D42" w:rsidRDefault="00CD4D42" w:rsidP="00CD4D42">
      <w:pPr>
        <w:pStyle w:val="Text"/>
      </w:pPr>
      <w:r>
        <w:rPr>
          <w:rFonts w:hint="eastAsia"/>
        </w:rPr>
        <w:t>输入文件为</w:t>
      </w:r>
      <w:r>
        <w:t>expr.in</w:t>
      </w:r>
      <w:r>
        <w:t>。</w:t>
      </w:r>
    </w:p>
    <w:p w14:paraId="61F6BDB4" w14:textId="77777777" w:rsidR="00CD4D42" w:rsidRDefault="00CD4D42" w:rsidP="00CD4D42">
      <w:pPr>
        <w:pStyle w:val="Text"/>
      </w:pPr>
      <w:r>
        <w:rPr>
          <w:rFonts w:hint="eastAsia"/>
        </w:rPr>
        <w:t>输入仅</w:t>
      </w:r>
      <w:r>
        <w:t>有一行，为需要你计算的表达式，表达式中只包含数字、加法运算符</w:t>
      </w:r>
      <w:r>
        <w:t>"+"</w:t>
      </w:r>
      <w:r>
        <w:t>和乘</w:t>
      </w:r>
      <w:r>
        <w:rPr>
          <w:rFonts w:hint="eastAsia"/>
        </w:rPr>
        <w:t>法</w:t>
      </w:r>
      <w:r>
        <w:t>运算符</w:t>
      </w:r>
      <w:r>
        <w:t>"*"</w:t>
      </w:r>
      <w:r>
        <w:t>，且没有括号</w:t>
      </w:r>
      <w:r>
        <w:rPr>
          <w:rFonts w:hint="eastAsia"/>
        </w:rPr>
        <w:t>，</w:t>
      </w:r>
      <w:r>
        <w:t>所有参与运算的数字均为</w:t>
      </w:r>
      <m:oMath>
        <m:r>
          <w:rPr>
            <w:rFonts w:ascii="Cambria Math" w:hAnsi="Cambria Math"/>
          </w:rPr>
          <m:t>0</m:t>
        </m:r>
      </m:oMath>
      <w:r>
        <w:t>到</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之间的整数。输入数据保</w:t>
      </w:r>
      <w:r>
        <w:rPr>
          <w:rFonts w:hint="eastAsia"/>
        </w:rPr>
        <w:t>证这一行</w:t>
      </w:r>
      <w:r>
        <w:t>只有</w:t>
      </w:r>
      <w:r>
        <w:t>0~9</w:t>
      </w:r>
      <w:r>
        <w:t>、</w:t>
      </w:r>
      <w:r>
        <w:t>+</w:t>
      </w:r>
      <w:r>
        <w:t>、</w:t>
      </w:r>
      <w:r>
        <w:t>*</w:t>
      </w:r>
      <w:r>
        <w:t>这</w:t>
      </w:r>
      <m:oMath>
        <m:r>
          <w:rPr>
            <w:rFonts w:ascii="Cambria Math" w:hAnsi="Cambria Math"/>
          </w:rPr>
          <m:t>12</m:t>
        </m:r>
      </m:oMath>
      <w:r>
        <w:t>种字符。</w:t>
      </w:r>
    </w:p>
    <w:p w14:paraId="51D892DB" w14:textId="77777777" w:rsidR="00CD4D42" w:rsidRDefault="00CD4D42" w:rsidP="00CD4D42">
      <w:pPr>
        <w:pStyle w:val="Text"/>
      </w:pPr>
    </w:p>
    <w:p w14:paraId="7C86CE0C" w14:textId="77777777" w:rsidR="00CD4D42" w:rsidRDefault="00CD4D42" w:rsidP="00CD4D42">
      <w:pPr>
        <w:pStyle w:val="Text"/>
      </w:pPr>
      <w:r>
        <w:rPr>
          <w:rFonts w:hint="eastAsia"/>
        </w:rPr>
        <w:t>【输出】</w:t>
      </w:r>
    </w:p>
    <w:p w14:paraId="5A9B912D" w14:textId="77777777" w:rsidR="00CD4D42" w:rsidRDefault="00CD4D42" w:rsidP="00CD4D42">
      <w:pPr>
        <w:pStyle w:val="Text"/>
      </w:pPr>
      <w:r>
        <w:rPr>
          <w:rFonts w:hint="eastAsia"/>
        </w:rPr>
        <w:t>输出文件名为</w:t>
      </w:r>
      <w:proofErr w:type="spellStart"/>
      <w:r>
        <w:t>expr.out</w:t>
      </w:r>
      <w:proofErr w:type="spellEnd"/>
      <w:r>
        <w:t>。</w:t>
      </w:r>
    </w:p>
    <w:p w14:paraId="1D1D5E11" w14:textId="77777777" w:rsidR="00CD4D42" w:rsidRDefault="00CD4D42" w:rsidP="00CD4D42">
      <w:pPr>
        <w:pStyle w:val="Text"/>
      </w:pPr>
      <w:r>
        <w:rPr>
          <w:rFonts w:hint="eastAsia"/>
        </w:rPr>
        <w:t>输出只有一行，包含一个整数，表示这个</w:t>
      </w:r>
      <w:r>
        <w:t>表达式的值。注意：当答案长度多于</w:t>
      </w:r>
      <m:oMath>
        <m:r>
          <w:rPr>
            <w:rFonts w:ascii="Cambria Math" w:hAnsi="Cambria Math"/>
          </w:rPr>
          <m:t>4</m:t>
        </m:r>
      </m:oMath>
      <w:r>
        <w:t>位时，</w:t>
      </w:r>
      <w:r>
        <w:rPr>
          <w:rFonts w:hint="eastAsia"/>
        </w:rPr>
        <w:t>请只输出最后</w:t>
      </w:r>
      <m:oMath>
        <m:r>
          <w:rPr>
            <w:rFonts w:ascii="Cambria Math" w:hAnsi="Cambria Math"/>
          </w:rPr>
          <m:t>4</m:t>
        </m:r>
      </m:oMath>
      <w:r>
        <w:t>位</w:t>
      </w:r>
      <w:r>
        <w:rPr>
          <w:rFonts w:hint="eastAsia"/>
        </w:rPr>
        <w:t>，</w:t>
      </w:r>
      <w:r>
        <w:t>前导</w:t>
      </w:r>
      <m:oMath>
        <m:r>
          <w:rPr>
            <w:rFonts w:ascii="Cambria Math" w:hAnsi="Cambria Math"/>
          </w:rPr>
          <m:t>0</m:t>
        </m:r>
      </m:oMath>
      <w:r>
        <w:t>不输出。</w:t>
      </w:r>
    </w:p>
    <w:p w14:paraId="0AAE692D" w14:textId="77777777" w:rsidR="00CD4D42" w:rsidRDefault="00CD4D42" w:rsidP="00CD4D42">
      <w:pPr>
        <w:pStyle w:val="Text"/>
      </w:pPr>
    </w:p>
    <w:p w14:paraId="6005A343" w14:textId="77777777" w:rsidR="00CD4D42" w:rsidRDefault="00CD4D42" w:rsidP="00CD4D42">
      <w:pPr>
        <w:pStyle w:val="Text"/>
      </w:pPr>
      <w:r>
        <w:rPr>
          <w:rFonts w:hint="eastAsia"/>
        </w:rPr>
        <w:t>【输入样例</w:t>
      </w:r>
      <w:r>
        <w:rPr>
          <w:rFonts w:hint="eastAsia"/>
        </w:rPr>
        <w:t>1</w:t>
      </w:r>
      <w:r>
        <w:rPr>
          <w:rFonts w:hint="eastAsia"/>
        </w:rPr>
        <w:t>】</w:t>
      </w:r>
    </w:p>
    <w:tbl>
      <w:tblPr>
        <w:tblStyle w:val="TableGrid"/>
        <w:tblW w:w="0" w:type="auto"/>
        <w:tblLook w:val="04A0" w:firstRow="1" w:lastRow="0" w:firstColumn="1" w:lastColumn="0" w:noHBand="0" w:noVBand="1"/>
      </w:tblPr>
      <w:tblGrid>
        <w:gridCol w:w="8296"/>
      </w:tblGrid>
      <w:tr w:rsidR="00CD4D42" w14:paraId="6B830761" w14:textId="77777777" w:rsidTr="003A1319">
        <w:tc>
          <w:tcPr>
            <w:tcW w:w="8296" w:type="dxa"/>
          </w:tcPr>
          <w:p w14:paraId="535518DB" w14:textId="77777777" w:rsidR="00CD4D42" w:rsidRDefault="00CD4D42" w:rsidP="003A1319">
            <w:pPr>
              <w:pStyle w:val="Code"/>
            </w:pPr>
            <w:r w:rsidRPr="00F512D5">
              <w:t>1+1*3+4</w:t>
            </w:r>
          </w:p>
          <w:p w14:paraId="02A76965" w14:textId="77777777" w:rsidR="00CD4D42" w:rsidRDefault="00CD4D42" w:rsidP="003A1319">
            <w:pPr>
              <w:pStyle w:val="Code"/>
            </w:pPr>
          </w:p>
        </w:tc>
      </w:tr>
    </w:tbl>
    <w:p w14:paraId="1CBEFD38" w14:textId="77777777" w:rsidR="00CD4D42" w:rsidRDefault="00CD4D42" w:rsidP="00CD4D42">
      <w:pPr>
        <w:pStyle w:val="Text"/>
      </w:pPr>
    </w:p>
    <w:p w14:paraId="660503D1" w14:textId="77777777" w:rsidR="00CD4D42" w:rsidRDefault="00CD4D42" w:rsidP="00CD4D42">
      <w:pPr>
        <w:pStyle w:val="Text"/>
      </w:pPr>
      <w:r>
        <w:rPr>
          <w:rFonts w:hint="eastAsia"/>
        </w:rPr>
        <w:t>【输出样例</w:t>
      </w:r>
      <w:r>
        <w:rPr>
          <w:rFonts w:hint="eastAsia"/>
        </w:rPr>
        <w:t>1</w:t>
      </w:r>
      <w:r>
        <w:rPr>
          <w:rFonts w:hint="eastAsia"/>
        </w:rPr>
        <w:t>】</w:t>
      </w:r>
    </w:p>
    <w:tbl>
      <w:tblPr>
        <w:tblStyle w:val="TableGrid"/>
        <w:tblW w:w="0" w:type="auto"/>
        <w:tblLook w:val="04A0" w:firstRow="1" w:lastRow="0" w:firstColumn="1" w:lastColumn="0" w:noHBand="0" w:noVBand="1"/>
      </w:tblPr>
      <w:tblGrid>
        <w:gridCol w:w="8296"/>
      </w:tblGrid>
      <w:tr w:rsidR="00CD4D42" w14:paraId="45ECD7D0" w14:textId="77777777" w:rsidTr="003A1319">
        <w:tc>
          <w:tcPr>
            <w:tcW w:w="8296" w:type="dxa"/>
          </w:tcPr>
          <w:p w14:paraId="697044C9" w14:textId="77777777" w:rsidR="00CD4D42" w:rsidRDefault="00CD4D42" w:rsidP="003A1319">
            <w:pPr>
              <w:pStyle w:val="Code"/>
            </w:pPr>
            <w:r>
              <w:rPr>
                <w:rFonts w:hint="eastAsia"/>
              </w:rPr>
              <w:t>8</w:t>
            </w:r>
          </w:p>
          <w:p w14:paraId="130BC763" w14:textId="77777777" w:rsidR="00CD4D42" w:rsidRDefault="00CD4D42" w:rsidP="003A1319">
            <w:pPr>
              <w:pStyle w:val="Code"/>
            </w:pPr>
          </w:p>
        </w:tc>
      </w:tr>
    </w:tbl>
    <w:p w14:paraId="2A201EE8" w14:textId="77777777" w:rsidR="00CD4D42" w:rsidRDefault="00CD4D42" w:rsidP="00CD4D42">
      <w:pPr>
        <w:pStyle w:val="Text"/>
      </w:pPr>
    </w:p>
    <w:p w14:paraId="2D4E63AE" w14:textId="77777777" w:rsidR="00CD4D42" w:rsidRDefault="00CD4D42" w:rsidP="00CD4D42">
      <w:pPr>
        <w:pStyle w:val="Text"/>
      </w:pPr>
      <w:r>
        <w:rPr>
          <w:rFonts w:hint="eastAsia"/>
        </w:rPr>
        <w:t>【输入输出样例</w:t>
      </w:r>
      <w:r>
        <w:rPr>
          <w:rFonts w:hint="eastAsia"/>
        </w:rPr>
        <w:t>1</w:t>
      </w:r>
      <w:r>
        <w:rPr>
          <w:rFonts w:hint="eastAsia"/>
        </w:rPr>
        <w:t>说明】</w:t>
      </w:r>
    </w:p>
    <w:p w14:paraId="3352C2EF" w14:textId="77777777" w:rsidR="00CD4D42" w:rsidRDefault="00CD4D42" w:rsidP="00CD4D42">
      <w:pPr>
        <w:pStyle w:val="Text"/>
      </w:pPr>
      <w:r w:rsidRPr="00F512D5">
        <w:rPr>
          <w:rFonts w:hint="eastAsia"/>
        </w:rPr>
        <w:t>样例</w:t>
      </w:r>
      <w:r w:rsidRPr="00F512D5">
        <w:t>1</w:t>
      </w:r>
      <w:r w:rsidRPr="00F512D5">
        <w:t>计算的结果为</w:t>
      </w:r>
      <m:oMath>
        <m:r>
          <w:rPr>
            <w:rFonts w:ascii="Cambria Math" w:hAnsi="Cambria Math"/>
          </w:rPr>
          <m:t>8</m:t>
        </m:r>
      </m:oMath>
      <w:r>
        <w:rPr>
          <w:rFonts w:hint="eastAsia"/>
        </w:rPr>
        <w:t>，</w:t>
      </w:r>
      <w:r w:rsidRPr="00F512D5">
        <w:t>直接输出</w:t>
      </w:r>
      <m:oMath>
        <m:r>
          <w:rPr>
            <w:rFonts w:ascii="Cambria Math" w:hAnsi="Cambria Math"/>
          </w:rPr>
          <m:t>8</m:t>
        </m:r>
      </m:oMath>
      <w:r w:rsidRPr="00F512D5">
        <w:t>。</w:t>
      </w:r>
    </w:p>
    <w:p w14:paraId="090D118F" w14:textId="77777777" w:rsidR="00CD4D42" w:rsidRDefault="00CD4D42" w:rsidP="00CD4D42">
      <w:pPr>
        <w:pStyle w:val="Text"/>
      </w:pPr>
    </w:p>
    <w:p w14:paraId="55676068" w14:textId="77777777" w:rsidR="00CD4D42" w:rsidRDefault="00CD4D42" w:rsidP="00CD4D42">
      <w:pPr>
        <w:pStyle w:val="Text"/>
      </w:pPr>
      <w:r>
        <w:rPr>
          <w:rFonts w:hint="eastAsia"/>
        </w:rPr>
        <w:t>【输入样例</w:t>
      </w:r>
      <w:r>
        <w:t>2</w:t>
      </w:r>
      <w:r>
        <w:rPr>
          <w:rFonts w:hint="eastAsia"/>
        </w:rPr>
        <w:t>】</w:t>
      </w:r>
    </w:p>
    <w:tbl>
      <w:tblPr>
        <w:tblStyle w:val="TableGrid"/>
        <w:tblW w:w="0" w:type="auto"/>
        <w:tblLook w:val="04A0" w:firstRow="1" w:lastRow="0" w:firstColumn="1" w:lastColumn="0" w:noHBand="0" w:noVBand="1"/>
      </w:tblPr>
      <w:tblGrid>
        <w:gridCol w:w="8296"/>
      </w:tblGrid>
      <w:tr w:rsidR="00CD4D42" w14:paraId="0DD91C79" w14:textId="77777777" w:rsidTr="003A1319">
        <w:tc>
          <w:tcPr>
            <w:tcW w:w="8296" w:type="dxa"/>
          </w:tcPr>
          <w:p w14:paraId="79EA5E3A" w14:textId="77777777" w:rsidR="00CD4D42" w:rsidRDefault="00CD4D42" w:rsidP="003A1319">
            <w:pPr>
              <w:pStyle w:val="Code"/>
            </w:pPr>
            <w:r w:rsidRPr="00F512D5">
              <w:t>1+1234567890*1</w:t>
            </w:r>
          </w:p>
          <w:p w14:paraId="2F2DDF37" w14:textId="77777777" w:rsidR="00CD4D42" w:rsidRDefault="00CD4D42" w:rsidP="003A1319">
            <w:pPr>
              <w:pStyle w:val="Code"/>
            </w:pPr>
          </w:p>
        </w:tc>
      </w:tr>
    </w:tbl>
    <w:p w14:paraId="5D25F91D" w14:textId="77777777" w:rsidR="00CD4D42" w:rsidRDefault="00CD4D42" w:rsidP="00CD4D42">
      <w:pPr>
        <w:pStyle w:val="Text"/>
      </w:pPr>
    </w:p>
    <w:p w14:paraId="14D2BF5B" w14:textId="77777777" w:rsidR="00CD4D42" w:rsidRDefault="00CD4D42" w:rsidP="00CD4D42">
      <w:pPr>
        <w:pStyle w:val="Text"/>
      </w:pPr>
      <w:r>
        <w:rPr>
          <w:rFonts w:hint="eastAsia"/>
        </w:rPr>
        <w:t>【输出样例</w:t>
      </w:r>
      <w:r>
        <w:t>2</w:t>
      </w:r>
      <w:r>
        <w:rPr>
          <w:rFonts w:hint="eastAsia"/>
        </w:rPr>
        <w:t>】</w:t>
      </w:r>
    </w:p>
    <w:tbl>
      <w:tblPr>
        <w:tblStyle w:val="TableGrid"/>
        <w:tblW w:w="0" w:type="auto"/>
        <w:tblLook w:val="04A0" w:firstRow="1" w:lastRow="0" w:firstColumn="1" w:lastColumn="0" w:noHBand="0" w:noVBand="1"/>
      </w:tblPr>
      <w:tblGrid>
        <w:gridCol w:w="8296"/>
      </w:tblGrid>
      <w:tr w:rsidR="00CD4D42" w14:paraId="6491C16F" w14:textId="77777777" w:rsidTr="003A1319">
        <w:tc>
          <w:tcPr>
            <w:tcW w:w="8296" w:type="dxa"/>
          </w:tcPr>
          <w:p w14:paraId="7403B629" w14:textId="77777777" w:rsidR="00CD4D42" w:rsidRDefault="00CD4D42" w:rsidP="003A1319">
            <w:pPr>
              <w:pStyle w:val="Code"/>
            </w:pPr>
            <w:r>
              <w:rPr>
                <w:rFonts w:hint="eastAsia"/>
              </w:rPr>
              <w:t>7</w:t>
            </w:r>
            <w:r>
              <w:t>891</w:t>
            </w:r>
          </w:p>
          <w:p w14:paraId="4D703443" w14:textId="77777777" w:rsidR="00CD4D42" w:rsidRDefault="00CD4D42" w:rsidP="003A1319">
            <w:pPr>
              <w:pStyle w:val="Code"/>
            </w:pPr>
          </w:p>
        </w:tc>
      </w:tr>
    </w:tbl>
    <w:p w14:paraId="46B6AA06" w14:textId="77777777" w:rsidR="00CD4D42" w:rsidRDefault="00CD4D42" w:rsidP="00CD4D42">
      <w:pPr>
        <w:pStyle w:val="Text"/>
      </w:pPr>
    </w:p>
    <w:p w14:paraId="68A574D4" w14:textId="77777777" w:rsidR="00CD4D42" w:rsidRDefault="00CD4D42" w:rsidP="00CD4D42">
      <w:pPr>
        <w:pStyle w:val="Text"/>
      </w:pPr>
      <w:r>
        <w:br w:type="page"/>
      </w:r>
    </w:p>
    <w:p w14:paraId="2E7FE240" w14:textId="77777777" w:rsidR="00CD4D42" w:rsidRDefault="00CD4D42" w:rsidP="00CD4D42">
      <w:pPr>
        <w:pStyle w:val="Text"/>
      </w:pPr>
      <w:r>
        <w:rPr>
          <w:rFonts w:hint="eastAsia"/>
        </w:rPr>
        <w:lastRenderedPageBreak/>
        <w:t>【输入输出样例</w:t>
      </w:r>
      <w:r>
        <w:t>2</w:t>
      </w:r>
      <w:r>
        <w:rPr>
          <w:rFonts w:hint="eastAsia"/>
        </w:rPr>
        <w:t>说明】</w:t>
      </w:r>
    </w:p>
    <w:p w14:paraId="7B17870A" w14:textId="77777777" w:rsidR="00CD4D42" w:rsidRPr="00F512D5" w:rsidRDefault="00CD4D42" w:rsidP="00CD4D42">
      <w:pPr>
        <w:pStyle w:val="Text"/>
      </w:pPr>
      <w:r w:rsidRPr="00F512D5">
        <w:rPr>
          <w:rFonts w:hint="eastAsia"/>
        </w:rPr>
        <w:t>样例</w:t>
      </w:r>
      <w:r w:rsidRPr="00F512D5">
        <w:t>2</w:t>
      </w:r>
      <w:r w:rsidRPr="00F512D5">
        <w:t>计算的结果为</w:t>
      </w:r>
      <m:oMath>
        <m:r>
          <w:rPr>
            <w:rFonts w:ascii="Cambria Math" w:hAnsi="Cambria Math"/>
          </w:rPr>
          <m:t>1234567891</m:t>
        </m:r>
      </m:oMath>
      <w:r>
        <w:rPr>
          <w:rFonts w:hint="eastAsia"/>
        </w:rPr>
        <w:t>，</w:t>
      </w:r>
      <w:r w:rsidRPr="00F512D5">
        <w:t>输出后</w:t>
      </w:r>
      <m:oMath>
        <m:r>
          <w:rPr>
            <w:rFonts w:ascii="Cambria Math" w:hAnsi="Cambria Math"/>
          </w:rPr>
          <m:t>4</m:t>
        </m:r>
      </m:oMath>
      <w:r w:rsidRPr="00F512D5">
        <w:t>位，即</w:t>
      </w:r>
      <m:oMath>
        <m:r>
          <w:rPr>
            <w:rFonts w:ascii="Cambria Math" w:hAnsi="Cambria Math"/>
          </w:rPr>
          <m:t>7891</m:t>
        </m:r>
      </m:oMath>
      <w:r w:rsidRPr="00F512D5">
        <w:t>。</w:t>
      </w:r>
    </w:p>
    <w:p w14:paraId="50A48A03" w14:textId="77777777" w:rsidR="00CD4D42" w:rsidRPr="00EB39B5" w:rsidRDefault="00CD4D42" w:rsidP="00CD4D42">
      <w:pPr>
        <w:pStyle w:val="Text"/>
      </w:pPr>
    </w:p>
    <w:p w14:paraId="534F66D6" w14:textId="77777777" w:rsidR="00CD4D42" w:rsidRDefault="00CD4D42" w:rsidP="00CD4D42">
      <w:pPr>
        <w:pStyle w:val="Text"/>
      </w:pPr>
      <w:r>
        <w:rPr>
          <w:rFonts w:hint="eastAsia"/>
        </w:rPr>
        <w:t>【输入样例</w:t>
      </w:r>
      <w:r>
        <w:t>3</w:t>
      </w:r>
      <w:r>
        <w:rPr>
          <w:rFonts w:hint="eastAsia"/>
        </w:rPr>
        <w:t>】</w:t>
      </w:r>
    </w:p>
    <w:tbl>
      <w:tblPr>
        <w:tblStyle w:val="TableGrid"/>
        <w:tblW w:w="0" w:type="auto"/>
        <w:tblLook w:val="04A0" w:firstRow="1" w:lastRow="0" w:firstColumn="1" w:lastColumn="0" w:noHBand="0" w:noVBand="1"/>
      </w:tblPr>
      <w:tblGrid>
        <w:gridCol w:w="8296"/>
      </w:tblGrid>
      <w:tr w:rsidR="00CD4D42" w14:paraId="375C805A" w14:textId="77777777" w:rsidTr="003A1319">
        <w:tc>
          <w:tcPr>
            <w:tcW w:w="8296" w:type="dxa"/>
          </w:tcPr>
          <w:p w14:paraId="2829001A" w14:textId="77777777" w:rsidR="00CD4D42" w:rsidRDefault="00CD4D42" w:rsidP="003A1319">
            <w:pPr>
              <w:pStyle w:val="Code"/>
            </w:pPr>
            <w:r>
              <w:t>1+1000000003*1</w:t>
            </w:r>
          </w:p>
          <w:p w14:paraId="47F5AF8D" w14:textId="77777777" w:rsidR="00CD4D42" w:rsidRDefault="00CD4D42" w:rsidP="003A1319">
            <w:pPr>
              <w:pStyle w:val="Code"/>
            </w:pPr>
          </w:p>
        </w:tc>
      </w:tr>
    </w:tbl>
    <w:p w14:paraId="72B4C526" w14:textId="77777777" w:rsidR="00CD4D42" w:rsidRDefault="00CD4D42" w:rsidP="00CD4D42">
      <w:pPr>
        <w:pStyle w:val="Text"/>
      </w:pPr>
    </w:p>
    <w:p w14:paraId="1BFC3573" w14:textId="77777777" w:rsidR="00CD4D42" w:rsidRDefault="00CD4D42" w:rsidP="00CD4D42">
      <w:pPr>
        <w:pStyle w:val="Text"/>
      </w:pPr>
      <w:r>
        <w:rPr>
          <w:rFonts w:hint="eastAsia"/>
        </w:rPr>
        <w:t>【输出样例</w:t>
      </w:r>
      <w:r>
        <w:t>3</w:t>
      </w:r>
      <w:r>
        <w:rPr>
          <w:rFonts w:hint="eastAsia"/>
        </w:rPr>
        <w:t>】</w:t>
      </w:r>
    </w:p>
    <w:tbl>
      <w:tblPr>
        <w:tblStyle w:val="TableGrid"/>
        <w:tblW w:w="0" w:type="auto"/>
        <w:tblLook w:val="04A0" w:firstRow="1" w:lastRow="0" w:firstColumn="1" w:lastColumn="0" w:noHBand="0" w:noVBand="1"/>
      </w:tblPr>
      <w:tblGrid>
        <w:gridCol w:w="8296"/>
      </w:tblGrid>
      <w:tr w:rsidR="00CD4D42" w14:paraId="50B239B8" w14:textId="77777777" w:rsidTr="003A1319">
        <w:tc>
          <w:tcPr>
            <w:tcW w:w="8296" w:type="dxa"/>
          </w:tcPr>
          <w:p w14:paraId="359B2CF5" w14:textId="77777777" w:rsidR="00CD4D42" w:rsidRDefault="00CD4D42" w:rsidP="003A1319">
            <w:pPr>
              <w:pStyle w:val="Code"/>
            </w:pPr>
            <w:r>
              <w:t>4</w:t>
            </w:r>
          </w:p>
          <w:p w14:paraId="1D1884FA" w14:textId="77777777" w:rsidR="00CD4D42" w:rsidRDefault="00CD4D42" w:rsidP="003A1319">
            <w:pPr>
              <w:pStyle w:val="Code"/>
            </w:pPr>
          </w:p>
        </w:tc>
      </w:tr>
    </w:tbl>
    <w:p w14:paraId="605D2BF2" w14:textId="77777777" w:rsidR="00CD4D42" w:rsidRPr="00EB39B5" w:rsidRDefault="00CD4D42" w:rsidP="00CD4D42">
      <w:pPr>
        <w:pStyle w:val="Text"/>
      </w:pPr>
    </w:p>
    <w:p w14:paraId="716BD687" w14:textId="77777777" w:rsidR="00CD4D42" w:rsidRDefault="00CD4D42" w:rsidP="00CD4D42">
      <w:pPr>
        <w:pStyle w:val="Text"/>
      </w:pPr>
      <w:r>
        <w:rPr>
          <w:rFonts w:hint="eastAsia"/>
        </w:rPr>
        <w:t>【输入输出样例</w:t>
      </w:r>
      <w:r>
        <w:t>3</w:t>
      </w:r>
      <w:r>
        <w:rPr>
          <w:rFonts w:hint="eastAsia"/>
        </w:rPr>
        <w:t>说明】</w:t>
      </w:r>
    </w:p>
    <w:p w14:paraId="5111DD4C" w14:textId="77777777" w:rsidR="00CD4D42" w:rsidRPr="00F512D5" w:rsidRDefault="00CD4D42" w:rsidP="00CD4D42">
      <w:pPr>
        <w:pStyle w:val="Text"/>
      </w:pPr>
      <w:r w:rsidRPr="00F512D5">
        <w:rPr>
          <w:rFonts w:hint="eastAsia"/>
        </w:rPr>
        <w:t>样例</w:t>
      </w:r>
      <w:r>
        <w:t>3</w:t>
      </w:r>
      <w:r w:rsidRPr="00F512D5">
        <w:t>计算的结果为</w:t>
      </w:r>
      <m:oMath>
        <m:r>
          <w:rPr>
            <w:rFonts w:ascii="Cambria Math" w:hAnsi="Cambria Math"/>
          </w:rPr>
          <m:t>1000000004</m:t>
        </m:r>
      </m:oMath>
      <w:r>
        <w:rPr>
          <w:rFonts w:hint="eastAsia"/>
        </w:rPr>
        <w:t>，</w:t>
      </w:r>
      <w:r w:rsidRPr="00F512D5">
        <w:t>输出后</w:t>
      </w:r>
      <m:oMath>
        <m:r>
          <w:rPr>
            <w:rFonts w:ascii="Cambria Math" w:hAnsi="Cambria Math"/>
          </w:rPr>
          <m:t>4</m:t>
        </m:r>
      </m:oMath>
      <w:r w:rsidRPr="00F512D5">
        <w:t>位，即</w:t>
      </w:r>
      <m:oMath>
        <m:r>
          <w:rPr>
            <w:rFonts w:ascii="Cambria Math" w:hAnsi="Cambria Math"/>
          </w:rPr>
          <m:t>4</m:t>
        </m:r>
      </m:oMath>
      <w:r w:rsidRPr="00F512D5">
        <w:t>。</w:t>
      </w:r>
    </w:p>
    <w:p w14:paraId="356387F3" w14:textId="77777777" w:rsidR="00CD4D42" w:rsidRPr="00EB39B5" w:rsidRDefault="00CD4D42" w:rsidP="00CD4D42">
      <w:pPr>
        <w:pStyle w:val="Text"/>
      </w:pPr>
    </w:p>
    <w:p w14:paraId="466338DD" w14:textId="77777777" w:rsidR="00CD4D42" w:rsidRDefault="00CD4D42" w:rsidP="00CD4D42">
      <w:pPr>
        <w:pStyle w:val="Text"/>
      </w:pPr>
      <w:r>
        <w:rPr>
          <w:rFonts w:hint="eastAsia"/>
        </w:rPr>
        <w:t>【限制】</w:t>
      </w:r>
    </w:p>
    <w:p w14:paraId="678949FA" w14:textId="77777777" w:rsidR="00CD4D42" w:rsidRDefault="00CD4D42" w:rsidP="00CD4D42">
      <w:pPr>
        <w:pStyle w:val="Text"/>
      </w:pPr>
      <w:r>
        <w:rPr>
          <w:rFonts w:hint="eastAsia"/>
        </w:rPr>
        <w:t>对于</w:t>
      </w:r>
      <m:oMath>
        <m:r>
          <w:rPr>
            <w:rFonts w:ascii="Cambria Math" w:hAnsi="Cambria Math"/>
          </w:rPr>
          <m:t>30%</m:t>
        </m:r>
      </m:oMath>
      <w:r>
        <w:t>的数据，</w:t>
      </w:r>
      <m:oMath>
        <m:r>
          <w:rPr>
            <w:rFonts w:ascii="Cambria Math" w:hAnsi="Cambria Math"/>
          </w:rPr>
          <m:t>0≤</m:t>
        </m:r>
      </m:oMath>
      <w:r>
        <w:t>表达式中加法运算符和乘法运算符的总数</w:t>
      </w:r>
      <m:oMath>
        <m:r>
          <w:rPr>
            <w:rFonts w:ascii="Cambria Math" w:hAnsi="Cambria Math"/>
          </w:rPr>
          <m:t>≤100</m:t>
        </m:r>
      </m:oMath>
      <w:r>
        <w:rPr>
          <w:rFonts w:hint="eastAsia"/>
        </w:rPr>
        <w:t>；</w:t>
      </w:r>
    </w:p>
    <w:p w14:paraId="18E7F7E7" w14:textId="77777777" w:rsidR="00CD4D42" w:rsidRDefault="00CD4D42" w:rsidP="00CD4D42">
      <w:pPr>
        <w:pStyle w:val="Text"/>
      </w:pPr>
      <w:r>
        <w:rPr>
          <w:rFonts w:hint="eastAsia"/>
        </w:rPr>
        <w:t>对于</w:t>
      </w:r>
      <m:oMath>
        <m:r>
          <w:rPr>
            <w:rFonts w:ascii="Cambria Math" w:hAnsi="Cambria Math"/>
          </w:rPr>
          <m:t>80%</m:t>
        </m:r>
      </m:oMath>
      <w:r>
        <w:t>的数据，</w:t>
      </w:r>
      <m:oMath>
        <m:r>
          <w:rPr>
            <w:rFonts w:ascii="Cambria Math" w:hAnsi="Cambria Math"/>
          </w:rPr>
          <m:t>0≤</m:t>
        </m:r>
      </m:oMath>
      <w:r>
        <w:t>表达式中加法运算符和乘法运算符的总数</w:t>
      </w:r>
      <m:oMath>
        <m:r>
          <w:rPr>
            <w:rFonts w:ascii="Cambria Math" w:hAnsi="Cambria Math"/>
          </w:rPr>
          <m:t>≤1000</m:t>
        </m:r>
      </m:oMath>
      <w:r>
        <w:rPr>
          <w:rFonts w:hint="eastAsia"/>
        </w:rPr>
        <w:t>；</w:t>
      </w:r>
    </w:p>
    <w:p w14:paraId="161E2AF8" w14:textId="77777777" w:rsidR="00CD4D42" w:rsidRDefault="00CD4D42" w:rsidP="00CD4D42">
      <w:pPr>
        <w:pStyle w:val="Text"/>
      </w:pPr>
      <w:r>
        <w:rPr>
          <w:rFonts w:hint="eastAsia"/>
        </w:rPr>
        <w:t>对于</w:t>
      </w:r>
      <m:oMath>
        <m:r>
          <w:rPr>
            <w:rFonts w:ascii="Cambria Math" w:hAnsi="Cambria Math"/>
          </w:rPr>
          <m:t>100%</m:t>
        </m:r>
      </m:oMath>
      <w:r>
        <w:t>的数据，</w:t>
      </w:r>
      <m:oMath>
        <m:r>
          <w:rPr>
            <w:rFonts w:ascii="Cambria Math" w:hAnsi="Cambria Math"/>
          </w:rPr>
          <m:t>0≤</m:t>
        </m:r>
      </m:oMath>
      <w:r>
        <w:t>表达式中加法运算符和乘法运算符的总数</w:t>
      </w:r>
      <m:oMath>
        <m:r>
          <w:rPr>
            <w:rFonts w:ascii="Cambria Math" w:hAnsi="Cambria Math"/>
          </w:rPr>
          <m:t>≤100000</m:t>
        </m:r>
      </m:oMath>
      <w:r>
        <w:t>。</w:t>
      </w:r>
    </w:p>
    <w:p w14:paraId="1E631B9A" w14:textId="77777777" w:rsidR="00CD4D42" w:rsidRDefault="00CD4D42" w:rsidP="00CD4D42">
      <w:pPr>
        <w:pStyle w:val="Text"/>
      </w:pPr>
    </w:p>
    <w:p w14:paraId="5B269C90" w14:textId="77777777" w:rsidR="00CD4D42" w:rsidRDefault="00CD4D42" w:rsidP="00CD4D42">
      <w:pPr>
        <w:pStyle w:val="Text"/>
      </w:pPr>
      <w:r>
        <w:br w:type="page"/>
      </w:r>
    </w:p>
    <w:p w14:paraId="3C5C1415" w14:textId="77777777" w:rsidR="00A90AF5" w:rsidRPr="00004596" w:rsidRDefault="00A90AF5" w:rsidP="00A90AF5">
      <w:pPr>
        <w:pStyle w:val="Problem"/>
        <w:numPr>
          <w:ilvl w:val="0"/>
          <w:numId w:val="13"/>
        </w:numPr>
        <w:ind w:left="0" w:firstLine="0"/>
      </w:pPr>
      <w:bookmarkStart w:id="22" w:name="_Toc96890449"/>
      <w:bookmarkStart w:id="23" w:name="_Toc97204495"/>
      <w:bookmarkStart w:id="24" w:name="_Toc97204509"/>
      <w:r w:rsidRPr="00004596">
        <w:lastRenderedPageBreak/>
        <w:t>(USACO Training - Section 1.3 Problem 3) Name That Number</w:t>
      </w:r>
      <w:bookmarkEnd w:id="22"/>
      <w:bookmarkEnd w:id="23"/>
      <w:bookmarkEnd w:id="24"/>
    </w:p>
    <w:p w14:paraId="337B2CB1" w14:textId="77777777" w:rsidR="00A90AF5" w:rsidRPr="00004596" w:rsidRDefault="00A90AF5" w:rsidP="00A90AF5">
      <w:pPr>
        <w:pStyle w:val="Text"/>
      </w:pPr>
      <w:r w:rsidRPr="00004596">
        <w:t>Among the large Wisconsin cattle ranchers, it is customary to brand cows with serial numbers to please the Accounting Department. The cow hands don't appreciate the advantage of this filing system, though, and wish to call the members of their herd by a pleasing name rather than saying, "C'mon, #4734, get along."</w:t>
      </w:r>
    </w:p>
    <w:p w14:paraId="176E4B95" w14:textId="77777777" w:rsidR="00A90AF5" w:rsidRPr="00004596" w:rsidRDefault="00A90AF5" w:rsidP="00A90AF5">
      <w:pPr>
        <w:pStyle w:val="Text"/>
      </w:pPr>
      <w:r w:rsidRPr="00004596">
        <w:t>Help the poor cowhands out by writing a program that will translate the brand serial number of a cow into possible names uniquely associated with that serial number. Since the cow hands all have cellular saddle phones these days, use the standard Touch-Tone(R) telephone keypad mapping to get from numbers to letters (except for "Q" and "Z"):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90AF5" w:rsidRPr="00004596" w14:paraId="6626179D" w14:textId="77777777" w:rsidTr="003A1319">
        <w:tc>
          <w:tcPr>
            <w:tcW w:w="8296" w:type="dxa"/>
          </w:tcPr>
          <w:p w14:paraId="7D565F54" w14:textId="77777777" w:rsidR="00A90AF5" w:rsidRPr="00F071D5" w:rsidRDefault="00A90AF5" w:rsidP="003A1319">
            <w:pPr>
              <w:pStyle w:val="Code"/>
              <w:rPr>
                <w:lang w:val="es-ES"/>
              </w:rPr>
            </w:pPr>
            <w:r w:rsidRPr="00004596">
              <w:t xml:space="preserve">          </w:t>
            </w:r>
            <w:r w:rsidRPr="00F071D5">
              <w:rPr>
                <w:lang w:val="es-ES"/>
              </w:rPr>
              <w:t xml:space="preserve">2: </w:t>
            </w:r>
            <w:proofErr w:type="gramStart"/>
            <w:r w:rsidRPr="00F071D5">
              <w:rPr>
                <w:lang w:val="es-ES"/>
              </w:rPr>
              <w:t>A,B</w:t>
            </w:r>
            <w:proofErr w:type="gramEnd"/>
            <w:r w:rsidRPr="00F071D5">
              <w:rPr>
                <w:lang w:val="es-ES"/>
              </w:rPr>
              <w:t>,C     5: J,K,L    8: T,U,V</w:t>
            </w:r>
          </w:p>
          <w:p w14:paraId="75940F4D" w14:textId="77777777" w:rsidR="00A90AF5" w:rsidRPr="00F071D5" w:rsidRDefault="00A90AF5" w:rsidP="003A1319">
            <w:pPr>
              <w:pStyle w:val="Code"/>
              <w:rPr>
                <w:lang w:val="es-ES"/>
              </w:rPr>
            </w:pPr>
            <w:r w:rsidRPr="00F071D5">
              <w:rPr>
                <w:lang w:val="es-ES"/>
              </w:rPr>
              <w:t xml:space="preserve">          3: </w:t>
            </w:r>
            <w:proofErr w:type="gramStart"/>
            <w:r w:rsidRPr="00F071D5">
              <w:rPr>
                <w:lang w:val="es-ES"/>
              </w:rPr>
              <w:t>D,E</w:t>
            </w:r>
            <w:proofErr w:type="gramEnd"/>
            <w:r w:rsidRPr="00F071D5">
              <w:rPr>
                <w:lang w:val="es-ES"/>
              </w:rPr>
              <w:t>,F     6: M,N,O    9: W,X,Y</w:t>
            </w:r>
          </w:p>
          <w:p w14:paraId="4C1BEB7E" w14:textId="77777777" w:rsidR="00A90AF5" w:rsidRPr="00004596" w:rsidRDefault="00A90AF5" w:rsidP="003A1319">
            <w:pPr>
              <w:pStyle w:val="Code"/>
            </w:pPr>
            <w:r w:rsidRPr="00F071D5">
              <w:rPr>
                <w:lang w:val="es-ES"/>
              </w:rPr>
              <w:t xml:space="preserve">          </w:t>
            </w:r>
            <w:r w:rsidRPr="00004596">
              <w:t xml:space="preserve">4: </w:t>
            </w:r>
            <w:proofErr w:type="gramStart"/>
            <w:r w:rsidRPr="00004596">
              <w:t>G,H</w:t>
            </w:r>
            <w:proofErr w:type="gramEnd"/>
            <w:r w:rsidRPr="00004596">
              <w:t>,I     7: P,R,S</w:t>
            </w:r>
          </w:p>
        </w:tc>
      </w:tr>
    </w:tbl>
    <w:p w14:paraId="5E64CFE1" w14:textId="77777777" w:rsidR="00A90AF5" w:rsidRPr="00004596" w:rsidRDefault="00A90AF5" w:rsidP="00A90AF5">
      <w:pPr>
        <w:pStyle w:val="Text"/>
      </w:pPr>
      <w:r w:rsidRPr="00004596">
        <w:t xml:space="preserve">Acceptable names for cattle are provided to you in a file named "dict.txt", which contains a list of fewer than 5,000 acceptable cattle names (all letters capitalized). Take a cow's brand number and report which of all the possible words to which that number maps are in the </w:t>
      </w:r>
      <w:hyperlink r:id="rId12" w:history="1">
        <w:r w:rsidRPr="005D2E67">
          <w:rPr>
            <w:rStyle w:val="Hyperlink"/>
          </w:rPr>
          <w:t>given dictionary</w:t>
        </w:r>
      </w:hyperlink>
      <w:r w:rsidRPr="00004596">
        <w:t xml:space="preserve"> which is supplied as dict.txt in the grading environment (and is sorted into ascending order).</w:t>
      </w:r>
    </w:p>
    <w:p w14:paraId="5C87CF84" w14:textId="77777777" w:rsidR="00A90AF5" w:rsidRPr="00004596" w:rsidRDefault="00A90AF5" w:rsidP="00A90AF5">
      <w:pPr>
        <w:pStyle w:val="Text"/>
      </w:pPr>
      <w:r w:rsidRPr="00004596">
        <w:t>For instance, the brand number 4734 produces all the following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90AF5" w:rsidRPr="00004596" w14:paraId="55B953FC" w14:textId="77777777" w:rsidTr="003A1319">
        <w:tc>
          <w:tcPr>
            <w:tcW w:w="8296" w:type="dxa"/>
          </w:tcPr>
          <w:p w14:paraId="6130E08E" w14:textId="77777777" w:rsidR="00A90AF5" w:rsidRPr="00004596" w:rsidRDefault="00A90AF5" w:rsidP="003A1319">
            <w:pPr>
              <w:pStyle w:val="Code"/>
            </w:pPr>
            <w:r w:rsidRPr="00004596">
              <w:t>GPDG GPDH GPDI GPEG GPEH GPEI GPFG GPFH GPFI GRDG GRDH GRDI</w:t>
            </w:r>
          </w:p>
          <w:p w14:paraId="2B238D1E" w14:textId="77777777" w:rsidR="00A90AF5" w:rsidRPr="00004596" w:rsidRDefault="00A90AF5" w:rsidP="003A1319">
            <w:pPr>
              <w:pStyle w:val="Code"/>
            </w:pPr>
            <w:r w:rsidRPr="00004596">
              <w:t>GREG GREH GREI GRFG GRFH GRFI GSDG GSDH GSDI GSEG GSEH GSEI</w:t>
            </w:r>
          </w:p>
          <w:p w14:paraId="0DE97019" w14:textId="77777777" w:rsidR="00A90AF5" w:rsidRPr="00004596" w:rsidRDefault="00A90AF5" w:rsidP="003A1319">
            <w:pPr>
              <w:pStyle w:val="Code"/>
            </w:pPr>
            <w:r w:rsidRPr="00004596">
              <w:t>GSFG GSFH GSFI HPDG HPDH HPDI HPEG HPEH HPEI HPFG HPFH HPFI</w:t>
            </w:r>
          </w:p>
          <w:p w14:paraId="4F7E2B66" w14:textId="77777777" w:rsidR="00A90AF5" w:rsidRPr="00004596" w:rsidRDefault="00A90AF5" w:rsidP="003A1319">
            <w:pPr>
              <w:pStyle w:val="Code"/>
            </w:pPr>
            <w:r w:rsidRPr="00004596">
              <w:t>HRDG HRDH HRDI HREG HREH HREI HRFG HRFH HRFI HSDG HSDH HSDI</w:t>
            </w:r>
          </w:p>
          <w:p w14:paraId="3653CA5D" w14:textId="77777777" w:rsidR="00A90AF5" w:rsidRPr="00004596" w:rsidRDefault="00A90AF5" w:rsidP="003A1319">
            <w:pPr>
              <w:pStyle w:val="Code"/>
            </w:pPr>
            <w:r w:rsidRPr="00004596">
              <w:t>HSEG HSEH HSEI HSFG HSFH HSFI IPDG IPDH IPDI IPEG IPEH IPEI</w:t>
            </w:r>
          </w:p>
          <w:p w14:paraId="47871140" w14:textId="77777777" w:rsidR="00A90AF5" w:rsidRPr="00004596" w:rsidRDefault="00A90AF5" w:rsidP="003A1319">
            <w:pPr>
              <w:pStyle w:val="Code"/>
            </w:pPr>
            <w:r w:rsidRPr="00004596">
              <w:t>IPFG IPFH IPFI IRDG IRDH IRDI IREG IREH IREI IRFG IRFH IRFI</w:t>
            </w:r>
          </w:p>
          <w:p w14:paraId="23AD9852" w14:textId="77777777" w:rsidR="00A90AF5" w:rsidRPr="00004596" w:rsidRDefault="00A90AF5" w:rsidP="003A1319">
            <w:pPr>
              <w:pStyle w:val="Code"/>
            </w:pPr>
            <w:r w:rsidRPr="00004596">
              <w:t>ISDG ISDH ISDI ISEG ISEH ISEI ISFG ISFH ISFI</w:t>
            </w:r>
          </w:p>
        </w:tc>
      </w:tr>
    </w:tbl>
    <w:p w14:paraId="41D7CE5A" w14:textId="77777777" w:rsidR="00A90AF5" w:rsidRPr="00004596" w:rsidRDefault="00A90AF5" w:rsidP="00A90AF5">
      <w:pPr>
        <w:pStyle w:val="Text"/>
      </w:pPr>
      <w:r w:rsidRPr="00004596">
        <w:t>As it happens, the only one of these 81 names that is in the list of valid names is "GREG".</w:t>
      </w:r>
    </w:p>
    <w:p w14:paraId="13ACD911" w14:textId="1096B09B" w:rsidR="00A90AF5" w:rsidRPr="00004596" w:rsidRDefault="00A90AF5" w:rsidP="00A90AF5">
      <w:pPr>
        <w:pStyle w:val="Text"/>
      </w:pPr>
      <w:r w:rsidRPr="00004596">
        <w:t>Write a program that is given the brand number of a cow and prints all the valid names that can be generated from that brand number or "NONE" if there are no valid names. Serial numbers can be as many as a dozen digits long.</w:t>
      </w:r>
    </w:p>
    <w:p w14:paraId="69101480" w14:textId="77777777" w:rsidR="00A90AF5" w:rsidRPr="00004596" w:rsidRDefault="00A90AF5" w:rsidP="00A90AF5">
      <w:pPr>
        <w:pStyle w:val="Text"/>
        <w:rPr>
          <w:b/>
          <w:bCs/>
          <w:u w:val="single"/>
        </w:rPr>
      </w:pPr>
      <w:r w:rsidRPr="00004596">
        <w:rPr>
          <w:b/>
          <w:bCs/>
          <w:u w:val="single"/>
        </w:rPr>
        <w:t xml:space="preserve">PROGRAM NAME: </w:t>
      </w:r>
      <w:proofErr w:type="spellStart"/>
      <w:r w:rsidRPr="00004596">
        <w:rPr>
          <w:b/>
          <w:bCs/>
          <w:u w:val="single"/>
        </w:rPr>
        <w:t>namenum</w:t>
      </w:r>
      <w:proofErr w:type="spellEnd"/>
    </w:p>
    <w:p w14:paraId="28EF5C9A" w14:textId="77777777" w:rsidR="00A90AF5" w:rsidRPr="00004596" w:rsidRDefault="00A90AF5" w:rsidP="00A90AF5">
      <w:pPr>
        <w:pStyle w:val="Text"/>
      </w:pPr>
    </w:p>
    <w:p w14:paraId="01C03B38" w14:textId="77777777" w:rsidR="00A90AF5" w:rsidRPr="00004596" w:rsidRDefault="00A90AF5" w:rsidP="00A90AF5">
      <w:pPr>
        <w:pStyle w:val="Text"/>
        <w:rPr>
          <w:b/>
          <w:bCs/>
          <w:u w:val="single"/>
        </w:rPr>
      </w:pPr>
      <w:r w:rsidRPr="00004596">
        <w:rPr>
          <w:b/>
          <w:bCs/>
          <w:u w:val="single"/>
        </w:rPr>
        <w:t>INPUT FORMAT</w:t>
      </w:r>
    </w:p>
    <w:p w14:paraId="46AC7A75" w14:textId="77777777" w:rsidR="00A90AF5" w:rsidRPr="00004596" w:rsidRDefault="00A90AF5" w:rsidP="00A90AF5">
      <w:pPr>
        <w:pStyle w:val="Text"/>
      </w:pPr>
      <w:r w:rsidRPr="00004596">
        <w:t>A single line with a number from 1 through 12 digits in length.</w:t>
      </w:r>
    </w:p>
    <w:p w14:paraId="61E2AD4D" w14:textId="77777777" w:rsidR="00A90AF5" w:rsidRPr="00004596" w:rsidRDefault="00A90AF5" w:rsidP="00A90AF5">
      <w:pPr>
        <w:pStyle w:val="Text"/>
      </w:pPr>
    </w:p>
    <w:p w14:paraId="501F48CD" w14:textId="77777777" w:rsidR="00A90AF5" w:rsidRPr="00004596" w:rsidRDefault="00A90AF5" w:rsidP="00A90AF5">
      <w:pPr>
        <w:pStyle w:val="Text"/>
        <w:rPr>
          <w:b/>
          <w:bCs/>
          <w:u w:val="single"/>
        </w:rPr>
      </w:pPr>
      <w:r w:rsidRPr="00004596">
        <w:rPr>
          <w:b/>
          <w:bCs/>
          <w:u w:val="single"/>
        </w:rPr>
        <w:t>SAMPLE INPUT (file namenum.in)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90AF5" w:rsidRPr="00004596" w14:paraId="3D6E0C1B" w14:textId="77777777" w:rsidTr="003A1319">
        <w:tc>
          <w:tcPr>
            <w:tcW w:w="8296" w:type="dxa"/>
          </w:tcPr>
          <w:p w14:paraId="29730AB2" w14:textId="65DD486C" w:rsidR="00A90AF5" w:rsidRPr="00004596" w:rsidRDefault="00A90AF5" w:rsidP="003A1319">
            <w:pPr>
              <w:pStyle w:val="Code"/>
            </w:pPr>
            <w:r w:rsidRPr="00004596">
              <w:t>4734</w:t>
            </w:r>
          </w:p>
        </w:tc>
      </w:tr>
    </w:tbl>
    <w:p w14:paraId="6039D299" w14:textId="77777777" w:rsidR="00A90AF5" w:rsidRPr="00004596" w:rsidRDefault="00A90AF5" w:rsidP="00A90AF5">
      <w:pPr>
        <w:pStyle w:val="Text"/>
        <w:rPr>
          <w:b/>
          <w:bCs/>
          <w:u w:val="single"/>
        </w:rPr>
      </w:pPr>
      <w:r w:rsidRPr="00004596">
        <w:rPr>
          <w:b/>
          <w:bCs/>
          <w:u w:val="single"/>
        </w:rPr>
        <w:t>OUTPUT FORMAT</w:t>
      </w:r>
    </w:p>
    <w:p w14:paraId="25511146" w14:textId="77777777" w:rsidR="00A90AF5" w:rsidRPr="00004596" w:rsidRDefault="00A90AF5" w:rsidP="00A90AF5">
      <w:pPr>
        <w:pStyle w:val="Text"/>
      </w:pPr>
      <w:r w:rsidRPr="00004596">
        <w:t>A list of valid names that can be generated from the input, one per line, in ascending alphabetical order.</w:t>
      </w:r>
    </w:p>
    <w:p w14:paraId="32106E2B" w14:textId="77777777" w:rsidR="00A90AF5" w:rsidRPr="00004596" w:rsidRDefault="00A90AF5" w:rsidP="00A90AF5">
      <w:pPr>
        <w:pStyle w:val="Text"/>
        <w:rPr>
          <w:b/>
          <w:bCs/>
          <w:u w:val="single"/>
        </w:rPr>
      </w:pPr>
      <w:r w:rsidRPr="00004596">
        <w:rPr>
          <w:b/>
          <w:bCs/>
          <w:u w:val="single"/>
        </w:rPr>
        <w:t xml:space="preserve">SAMPLE OUTPUT (file </w:t>
      </w:r>
      <w:proofErr w:type="spellStart"/>
      <w:r w:rsidRPr="00004596">
        <w:rPr>
          <w:b/>
          <w:bCs/>
          <w:u w:val="single"/>
        </w:rPr>
        <w:t>namenum.out</w:t>
      </w:r>
      <w:proofErr w:type="spellEnd"/>
      <w:r w:rsidRPr="00004596">
        <w:rPr>
          <w:b/>
          <w:bCs/>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90AF5" w:rsidRPr="00004596" w14:paraId="2BC44D22" w14:textId="77777777" w:rsidTr="003A1319">
        <w:tc>
          <w:tcPr>
            <w:tcW w:w="8296" w:type="dxa"/>
          </w:tcPr>
          <w:p w14:paraId="4BCA524E" w14:textId="78A793B2" w:rsidR="00A90AF5" w:rsidRPr="00004596" w:rsidRDefault="00A90AF5" w:rsidP="003A1319">
            <w:pPr>
              <w:pStyle w:val="Code"/>
            </w:pPr>
            <w:r w:rsidRPr="00004596">
              <w:t>GREG</w:t>
            </w:r>
          </w:p>
        </w:tc>
      </w:tr>
      <w:bookmarkEnd w:id="3"/>
    </w:tbl>
    <w:p w14:paraId="41559479" w14:textId="3D65B5D7" w:rsidR="00F071D5" w:rsidRDefault="00F071D5" w:rsidP="00355A19">
      <w:pPr>
        <w:pStyle w:val="Text"/>
      </w:pPr>
    </w:p>
    <w:p w14:paraId="7AFFAB90" w14:textId="48F0518C" w:rsidR="0050794C" w:rsidRDefault="00F071D5" w:rsidP="00F071D5">
      <w:pPr>
        <w:pStyle w:val="Problem"/>
      </w:pPr>
      <w:r>
        <w:br w:type="page"/>
      </w:r>
      <w:bookmarkStart w:id="25" w:name="_Toc97204496"/>
      <w:bookmarkStart w:id="26" w:name="_Toc97204510"/>
      <w:r w:rsidR="00F06F73" w:rsidRPr="00F06F73">
        <w:lastRenderedPageBreak/>
        <w:t>[HNOI</w:t>
      </w:r>
      <w:proofErr w:type="gramStart"/>
      <w:r w:rsidR="00F06F73" w:rsidRPr="00F06F73">
        <w:t>2002]</w:t>
      </w:r>
      <w:r w:rsidR="00F06F73" w:rsidRPr="00F06F73">
        <w:t>公交车路线</w:t>
      </w:r>
      <w:bookmarkEnd w:id="25"/>
      <w:bookmarkEnd w:id="26"/>
      <w:proofErr w:type="gramEnd"/>
    </w:p>
    <w:p w14:paraId="4C31248F" w14:textId="0767BE4C" w:rsidR="00F06F73" w:rsidRDefault="00F06F73" w:rsidP="00F06F73">
      <w:pPr>
        <w:pStyle w:val="Text"/>
      </w:pPr>
      <w:r>
        <w:t>在长沙城新建的环城公路上一共有</w:t>
      </w:r>
      <w:r>
        <w:t xml:space="preserve"> 8 </w:t>
      </w:r>
      <w:r>
        <w:t>个公交站，分别为</w:t>
      </w:r>
      <w:r>
        <w:t xml:space="preserve"> A</w:t>
      </w:r>
      <w:r>
        <w:t>、</w:t>
      </w:r>
      <w:r>
        <w:t>B</w:t>
      </w:r>
      <w:r>
        <w:t>、</w:t>
      </w:r>
      <w:r>
        <w:t>C</w:t>
      </w:r>
      <w:r>
        <w:t>、</w:t>
      </w:r>
      <w:r>
        <w:t>D</w:t>
      </w:r>
      <w:r>
        <w:t>、</w:t>
      </w:r>
      <w:r>
        <w:t>E</w:t>
      </w:r>
      <w:r>
        <w:t>、</w:t>
      </w:r>
      <w:r>
        <w:t>F</w:t>
      </w:r>
      <w:r>
        <w:t>、</w:t>
      </w:r>
      <w:r>
        <w:t>G</w:t>
      </w:r>
      <w:r>
        <w:t>、</w:t>
      </w:r>
      <w:r>
        <w:t>H</w:t>
      </w:r>
      <w:r>
        <w:t>。公共汽车只能够在相邻的两个公交站之间运行，因此你从某一个公交站到另外一个公交站往往要换几次车，例如从公交站</w:t>
      </w:r>
      <w:r>
        <w:t xml:space="preserve"> A </w:t>
      </w:r>
      <w:r>
        <w:t>到公交站</w:t>
      </w:r>
      <w:r>
        <w:t xml:space="preserve"> D</w:t>
      </w:r>
      <w:r>
        <w:t>，你就至少需要换</w:t>
      </w:r>
      <w:r>
        <w:t xml:space="preserve"> 3 </w:t>
      </w:r>
      <w:r>
        <w:t>次车。</w:t>
      </w:r>
    </w:p>
    <w:p w14:paraId="46753C4E" w14:textId="384105BC" w:rsidR="00F06F73" w:rsidRDefault="00F06F73" w:rsidP="00F06F73">
      <w:pPr>
        <w:pStyle w:val="Text"/>
      </w:pPr>
      <w:r>
        <w:t xml:space="preserve">Tiger </w:t>
      </w:r>
      <w:r>
        <w:t>的方向感极其糟糕，我们知道从公交站</w:t>
      </w:r>
      <w:r>
        <w:t xml:space="preserve"> A </w:t>
      </w:r>
      <w:r>
        <w:t>到公交</w:t>
      </w:r>
      <w:r>
        <w:t xml:space="preserve"> E </w:t>
      </w:r>
      <w:r>
        <w:t>只需要换</w:t>
      </w:r>
      <w:r>
        <w:t xml:space="preserve"> 4 </w:t>
      </w:r>
      <w:r>
        <w:t>次车就可以到达，可是</w:t>
      </w:r>
      <w:r>
        <w:t xml:space="preserve"> tiger </w:t>
      </w:r>
      <w:r>
        <w:t>却总共换了</w:t>
      </w:r>
      <w:r>
        <w:t xml:space="preserve"> n </w:t>
      </w:r>
      <w:r>
        <w:t>次车，注意</w:t>
      </w:r>
      <w:r>
        <w:t xml:space="preserve"> tiger </w:t>
      </w:r>
      <w:r>
        <w:t>一旦到达公交站</w:t>
      </w:r>
      <w:r>
        <w:t xml:space="preserve"> E</w:t>
      </w:r>
      <w:r>
        <w:t>，他不会愚蠢到再去换车。现在希望你计算一下</w:t>
      </w:r>
      <w:r>
        <w:t xml:space="preserve"> tiger </w:t>
      </w:r>
      <w:r>
        <w:t>有多少种可能的乘车方案。</w:t>
      </w:r>
    </w:p>
    <w:p w14:paraId="51C44A85" w14:textId="4B218A63" w:rsidR="00152B7B" w:rsidRDefault="00152B7B" w:rsidP="00152B7B">
      <w:pPr>
        <w:pStyle w:val="Text"/>
      </w:pPr>
      <w:r>
        <w:rPr>
          <w:rFonts w:hint="eastAsia"/>
        </w:rPr>
        <w:t>【</w:t>
      </w:r>
      <w:r>
        <w:t>输入格式</w:t>
      </w:r>
      <w:r>
        <w:rPr>
          <w:rFonts w:hint="eastAsia"/>
        </w:rPr>
        <w:t>】</w:t>
      </w:r>
    </w:p>
    <w:p w14:paraId="726BAA87" w14:textId="616F5E26" w:rsidR="00152B7B" w:rsidRDefault="00152B7B" w:rsidP="00152B7B">
      <w:pPr>
        <w:pStyle w:val="Text"/>
      </w:pPr>
      <w:r>
        <w:t>仅有一个正整数</w:t>
      </w:r>
      <w:r>
        <w:t xml:space="preserve"> n</w:t>
      </w:r>
      <w:r>
        <w:t>，表示</w:t>
      </w:r>
      <w:r>
        <w:t xml:space="preserve"> tiger </w:t>
      </w:r>
      <w:r>
        <w:t>从公交车站</w:t>
      </w:r>
      <w:r>
        <w:t xml:space="preserve"> A </w:t>
      </w:r>
      <w:r>
        <w:t>到公交车站</w:t>
      </w:r>
      <w:r>
        <w:t xml:space="preserve"> E </w:t>
      </w:r>
      <w:r>
        <w:t>共换了</w:t>
      </w:r>
      <w:r>
        <w:t xml:space="preserve"> n </w:t>
      </w:r>
      <w:r>
        <w:t>次车。</w:t>
      </w:r>
    </w:p>
    <w:p w14:paraId="0C34BFD0" w14:textId="480C6AC1" w:rsidR="00152B7B" w:rsidRDefault="00152B7B" w:rsidP="00152B7B">
      <w:pPr>
        <w:pStyle w:val="Text"/>
      </w:pPr>
      <w:r>
        <w:rPr>
          <w:rFonts w:hint="eastAsia"/>
        </w:rPr>
        <w:t>【</w:t>
      </w:r>
      <w:r>
        <w:t>输出格式</w:t>
      </w:r>
      <w:r>
        <w:rPr>
          <w:rFonts w:hint="eastAsia"/>
        </w:rPr>
        <w:t>】</w:t>
      </w:r>
    </w:p>
    <w:p w14:paraId="3185D1E4" w14:textId="0F96B35F" w:rsidR="00152B7B" w:rsidRDefault="00152B7B" w:rsidP="00152B7B">
      <w:pPr>
        <w:pStyle w:val="Text"/>
      </w:pPr>
      <w:r>
        <w:t>输出一个正整数表示方案数，由于方案数很大，请输出方案数除以</w:t>
      </w:r>
      <w:r>
        <w:t xml:space="preserve"> 1000 </w:t>
      </w:r>
      <w:r>
        <w:t>后的余数。</w:t>
      </w:r>
    </w:p>
    <w:p w14:paraId="67F3C4B5" w14:textId="34A35768" w:rsidR="00152B7B" w:rsidRDefault="00152B7B" w:rsidP="00152B7B">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152B7B" w14:paraId="63F9C7CF" w14:textId="77777777" w:rsidTr="003F7358">
        <w:tc>
          <w:tcPr>
            <w:tcW w:w="8296" w:type="dxa"/>
          </w:tcPr>
          <w:p w14:paraId="0DCE4B58" w14:textId="4599B436" w:rsidR="00152B7B" w:rsidRDefault="00B369BF" w:rsidP="003F7358">
            <w:pPr>
              <w:pStyle w:val="Code"/>
            </w:pPr>
            <w:r>
              <w:t>6</w:t>
            </w:r>
          </w:p>
          <w:p w14:paraId="3E2D1E8C" w14:textId="77777777" w:rsidR="00152B7B" w:rsidRDefault="00152B7B" w:rsidP="003F7358">
            <w:pPr>
              <w:pStyle w:val="Code"/>
            </w:pPr>
          </w:p>
        </w:tc>
      </w:tr>
    </w:tbl>
    <w:p w14:paraId="00734012" w14:textId="77777777" w:rsidR="00152B7B" w:rsidRDefault="00152B7B" w:rsidP="00152B7B">
      <w:pPr>
        <w:pStyle w:val="Text"/>
      </w:pPr>
    </w:p>
    <w:p w14:paraId="606DAD48" w14:textId="795CF7CF" w:rsidR="00152B7B" w:rsidRDefault="00152B7B" w:rsidP="00152B7B">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152B7B" w14:paraId="28F2C990" w14:textId="77777777" w:rsidTr="003F7358">
        <w:tc>
          <w:tcPr>
            <w:tcW w:w="8296" w:type="dxa"/>
          </w:tcPr>
          <w:p w14:paraId="6A9D8C94" w14:textId="77777777" w:rsidR="00152B7B" w:rsidRDefault="00152B7B" w:rsidP="003F7358">
            <w:pPr>
              <w:pStyle w:val="Code"/>
            </w:pPr>
            <w:r>
              <w:rPr>
                <w:rFonts w:hint="eastAsia"/>
              </w:rPr>
              <w:t>8</w:t>
            </w:r>
          </w:p>
          <w:p w14:paraId="392704E0" w14:textId="77777777" w:rsidR="00152B7B" w:rsidRDefault="00152B7B" w:rsidP="003F7358">
            <w:pPr>
              <w:pStyle w:val="Code"/>
            </w:pPr>
          </w:p>
        </w:tc>
      </w:tr>
    </w:tbl>
    <w:p w14:paraId="052B5808" w14:textId="77777777" w:rsidR="00152B7B" w:rsidRDefault="00152B7B" w:rsidP="00152B7B">
      <w:pPr>
        <w:pStyle w:val="Text"/>
      </w:pPr>
    </w:p>
    <w:p w14:paraId="6ADCDFA7" w14:textId="56F82EA2" w:rsidR="00152B7B" w:rsidRDefault="00152B7B" w:rsidP="00152B7B">
      <w:pPr>
        <w:pStyle w:val="Text"/>
      </w:pPr>
      <w:r>
        <w:rPr>
          <w:rFonts w:hint="eastAsia"/>
        </w:rPr>
        <w:t>【样例说明】</w:t>
      </w:r>
    </w:p>
    <w:p w14:paraId="6340AA70" w14:textId="2600B877" w:rsidR="00B369BF" w:rsidRDefault="00B369BF" w:rsidP="00B369BF">
      <w:pPr>
        <w:pStyle w:val="Text"/>
      </w:pPr>
      <w:r>
        <w:t xml:space="preserve">8 </w:t>
      </w:r>
      <w:r>
        <w:t>条路线分别是：</w:t>
      </w:r>
    </w:p>
    <w:p w14:paraId="5F269EF6" w14:textId="5851FF01" w:rsidR="00B369BF" w:rsidRDefault="00B369BF" w:rsidP="00B369BF">
      <w:pPr>
        <w:pStyle w:val="Text"/>
        <w:rPr>
          <w:rFonts w:hint="eastAsia"/>
        </w:rPr>
      </w:pPr>
      <w:r>
        <w:t>(A→B→C→D→C→D→</w:t>
      </w:r>
      <w:r>
        <w:t>E)</w:t>
      </w:r>
      <w:r>
        <w:rPr>
          <w:lang w:val="en-GB"/>
        </w:rPr>
        <w:t xml:space="preserve">, </w:t>
      </w:r>
      <w:r>
        <w:t>(A→B→C→B→C→D→E)</w:t>
      </w:r>
      <w:r>
        <w:rPr>
          <w:rFonts w:hint="eastAsia"/>
        </w:rPr>
        <w:t>,</w:t>
      </w:r>
    </w:p>
    <w:p w14:paraId="76FE6F28" w14:textId="007A47AB" w:rsidR="00B369BF" w:rsidRDefault="00B369BF" w:rsidP="00B369BF">
      <w:pPr>
        <w:pStyle w:val="Text"/>
        <w:rPr>
          <w:rFonts w:hint="eastAsia"/>
        </w:rPr>
      </w:pPr>
      <w:r>
        <w:t>(A→B→A→B→C→D→E)</w:t>
      </w:r>
      <w:r>
        <w:rPr>
          <w:rFonts w:hint="eastAsia"/>
        </w:rPr>
        <w:t>,</w:t>
      </w:r>
      <w:r>
        <w:t xml:space="preserve"> </w:t>
      </w:r>
      <w:r>
        <w:t>(A→H→A→B→C→D→E)</w:t>
      </w:r>
      <w:r>
        <w:rPr>
          <w:rFonts w:hint="eastAsia"/>
        </w:rPr>
        <w:t>,</w:t>
      </w:r>
    </w:p>
    <w:p w14:paraId="579B6091" w14:textId="4869DE45" w:rsidR="00B369BF" w:rsidRDefault="00B369BF" w:rsidP="00B369BF">
      <w:pPr>
        <w:pStyle w:val="Text"/>
        <w:rPr>
          <w:rFonts w:hint="eastAsia"/>
        </w:rPr>
      </w:pPr>
      <w:r>
        <w:t>(A→H→G→F→G→F→E)</w:t>
      </w:r>
      <w:r>
        <w:t xml:space="preserve">, </w:t>
      </w:r>
      <w:r>
        <w:t>(A→H→G→H→G→F→E)</w:t>
      </w:r>
      <w:r>
        <w:rPr>
          <w:rFonts w:hint="eastAsia"/>
        </w:rPr>
        <w:t>,</w:t>
      </w:r>
    </w:p>
    <w:p w14:paraId="236BF8F0" w14:textId="0C8FF3A0" w:rsidR="00152B7B" w:rsidRPr="00B369BF" w:rsidRDefault="00B369BF" w:rsidP="00B369BF">
      <w:pPr>
        <w:pStyle w:val="Text"/>
        <w:rPr>
          <w:rFonts w:hint="eastAsia"/>
          <w:lang w:val="en-GB"/>
        </w:rPr>
      </w:pPr>
      <w:r>
        <w:t>(A→H→A→H→G→F→E)</w:t>
      </w:r>
      <w:r>
        <w:rPr>
          <w:rFonts w:hint="eastAsia"/>
        </w:rPr>
        <w:t>,</w:t>
      </w:r>
      <w:r>
        <w:t xml:space="preserve"> </w:t>
      </w:r>
      <w:r>
        <w:t>(A→B→A→H→G→F→E)</w:t>
      </w:r>
      <w:r>
        <w:rPr>
          <w:rFonts w:hint="eastAsia"/>
        </w:rPr>
        <w:t>.</w:t>
      </w:r>
    </w:p>
    <w:sectPr w:rsidR="00152B7B" w:rsidRPr="00B369BF"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CBDF" w14:textId="77777777" w:rsidR="00E06251" w:rsidRDefault="00E06251" w:rsidP="009C7404">
      <w:r>
        <w:separator/>
      </w:r>
    </w:p>
  </w:endnote>
  <w:endnote w:type="continuationSeparator" w:id="0">
    <w:p w14:paraId="69084B37" w14:textId="77777777" w:rsidR="00E06251" w:rsidRDefault="00E06251"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13A3" w14:textId="77777777" w:rsidR="008F777A" w:rsidRDefault="00BF202D" w:rsidP="000707EA">
    <w:pPr>
      <w:pStyle w:val="Footer"/>
    </w:pPr>
    <w:r>
      <w:rPr>
        <w:noProof/>
        <w:lang w:eastAsia="en-US"/>
      </w:rPr>
      <mc:AlternateContent>
        <mc:Choice Requires="wps">
          <w:drawing>
            <wp:anchor distT="0" distB="0" distL="114300" distR="114300" simplePos="0" relativeHeight="251658240" behindDoc="0" locked="0" layoutInCell="1" allowOverlap="1" wp14:anchorId="4C18FA8F" wp14:editId="75511943">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039BC4CF" w14:textId="77777777" w:rsidR="008F777A" w:rsidRPr="007A2C18" w:rsidRDefault="00E06251"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C18FA8F"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" filled="f" stroked="f" strokeweight=".5pt">
              <v:textbox inset="0,0,0,0">
                <w:txbxContent>
                  <w:p w14:paraId="039BC4CF" w14:textId="77777777" w:rsidR="008F777A" w:rsidRPr="007A2C18" w:rsidRDefault="00E06251"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3430CF6" wp14:editId="7E550950">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09818D34"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430CF6"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" filled="f" stroked="f" strokeweight=".5pt">
              <v:textbox inset="0,0,0,0">
                <w:txbxContent>
                  <w:p w14:paraId="09818D34"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F533B00" wp14:editId="570B2911">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4AA147DD"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33B00"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4AA147DD"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6233689C" wp14:editId="6941170A">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1F5E82C2"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4FFD" w14:textId="77777777" w:rsidR="00E06251" w:rsidRDefault="00E06251" w:rsidP="009C7404">
      <w:r>
        <w:separator/>
      </w:r>
    </w:p>
  </w:footnote>
  <w:footnote w:type="continuationSeparator" w:id="0">
    <w:p w14:paraId="1FBCFF71" w14:textId="77777777" w:rsidR="00E06251" w:rsidRDefault="00E06251"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D9C7" w14:textId="77777777" w:rsidR="008F777A" w:rsidRDefault="00733383" w:rsidP="009C7404">
    <w:pPr>
      <w:pStyle w:val="Header"/>
    </w:pPr>
    <w:r>
      <w:rPr>
        <w:noProof/>
        <w:lang w:eastAsia="en-US"/>
      </w:rPr>
      <mc:AlternateContent>
        <mc:Choice Requires="wps">
          <w:drawing>
            <wp:anchor distT="0" distB="0" distL="114300" distR="114300" simplePos="0" relativeHeight="251665408" behindDoc="0" locked="0" layoutInCell="1" allowOverlap="1" wp14:anchorId="4DD82B27" wp14:editId="78FC4EC2">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011DC9D5" w14:textId="33D09095" w:rsidR="00733383" w:rsidRPr="000B2618" w:rsidRDefault="00E06251" w:rsidP="000540A5">
                          <w:pPr>
                            <w:rPr>
                              <w:rStyle w:val="Header1Char"/>
                            </w:rPr>
                          </w:pPr>
                          <w:sdt>
                            <w:sdtPr>
                              <w:rPr>
                                <w:rStyle w:val="Header3Char"/>
                              </w:rPr>
                              <w:alias w:val="Publish Date"/>
                              <w:tag w:val=""/>
                              <w:id w:val="-936524668"/>
                              <w:placeholder>
                                <w:docPart w:val="3ED90B855AF14DF5AE0FBA050713C018"/>
                              </w:placeholder>
                              <w:dataBinding w:prefixMappings="xmlns:ns0='http://schemas.microsoft.com/office/2006/coverPageProps' " w:xpath="/ns0:CoverPageProperties[1]/ns0:PublishDate[1]" w:storeItemID="{55AF091B-3C7A-41E3-B477-F2FDAA23CFDA}"/>
                              <w:date w:fullDate="2022-02-27T00:00:00Z">
                                <w:dateFormat w:val="yy/MM/dd"/>
                                <w:lid w:val="zh-CN"/>
                                <w:storeMappedDataAs w:val="dateTime"/>
                                <w:calendar w:val="gregorian"/>
                              </w:date>
                            </w:sdtPr>
                            <w:sdtEndPr>
                              <w:rPr>
                                <w:rStyle w:val="Header3Char"/>
                              </w:rPr>
                            </w:sdtEndPr>
                            <w:sdtContent>
                              <w:r w:rsidR="00386AA6">
                                <w:rPr>
                                  <w:rStyle w:val="Header3Char"/>
                                  <w:rFonts w:hint="eastAsia"/>
                                </w:rPr>
                                <w:t>22/02/27</w:t>
                              </w:r>
                            </w:sdtContent>
                          </w:sdt>
                          <w:r w:rsidR="000540A5">
                            <w:rPr>
                              <w:rStyle w:val="Header1Char"/>
                              <w:rFonts w:hint="eastAsia"/>
                            </w:rPr>
                            <w:t xml:space="preserve"> </w:t>
                          </w:r>
                          <w:sdt>
                            <w:sdtPr>
                              <w:rPr>
                                <w:rStyle w:val="Header1Char"/>
                                <w:rFonts w:hint="eastAsia"/>
                              </w:rPr>
                              <w:alias w:val="Title"/>
                              <w:tag w:val=""/>
                              <w:id w:val="-925571620"/>
                              <w:placeholder>
                                <w:docPart w:val="4EA45E7576AC45A39C1E187CF549D06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DD82B27"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" stroked="f" strokeweight=".5pt">
              <v:textbox inset="0,0,0,0">
                <w:txbxContent>
                  <w:p w14:paraId="011DC9D5" w14:textId="33D09095" w:rsidR="00733383" w:rsidRPr="000B2618" w:rsidRDefault="00E06251" w:rsidP="000540A5">
                    <w:pPr>
                      <w:rPr>
                        <w:rStyle w:val="Header1Char"/>
                      </w:rPr>
                    </w:pPr>
                    <w:sdt>
                      <w:sdtPr>
                        <w:rPr>
                          <w:rStyle w:val="Header3Char"/>
                        </w:rPr>
                        <w:alias w:val="Publish Date"/>
                        <w:tag w:val=""/>
                        <w:id w:val="-936524668"/>
                        <w:placeholder>
                          <w:docPart w:val="3ED90B855AF14DF5AE0FBA050713C018"/>
                        </w:placeholder>
                        <w:dataBinding w:prefixMappings="xmlns:ns0='http://schemas.microsoft.com/office/2006/coverPageProps' " w:xpath="/ns0:CoverPageProperties[1]/ns0:PublishDate[1]" w:storeItemID="{55AF091B-3C7A-41E3-B477-F2FDAA23CFDA}"/>
                        <w:date w:fullDate="2022-02-27T00:00:00Z">
                          <w:dateFormat w:val="yy/MM/dd"/>
                          <w:lid w:val="zh-CN"/>
                          <w:storeMappedDataAs w:val="dateTime"/>
                          <w:calendar w:val="gregorian"/>
                        </w:date>
                      </w:sdtPr>
                      <w:sdtEndPr>
                        <w:rPr>
                          <w:rStyle w:val="Header3Char"/>
                        </w:rPr>
                      </w:sdtEndPr>
                      <w:sdtContent>
                        <w:r w:rsidR="00386AA6">
                          <w:rPr>
                            <w:rStyle w:val="Header3Char"/>
                            <w:rFonts w:hint="eastAsia"/>
                          </w:rPr>
                          <w:t>22/02/27</w:t>
                        </w:r>
                      </w:sdtContent>
                    </w:sdt>
                    <w:r w:rsidR="000540A5">
                      <w:rPr>
                        <w:rStyle w:val="Header1Char"/>
                        <w:rFonts w:hint="eastAsia"/>
                      </w:rPr>
                      <w:t xml:space="preserve"> </w:t>
                    </w:r>
                    <w:sdt>
                      <w:sdtPr>
                        <w:rPr>
                          <w:rStyle w:val="Header1Char"/>
                          <w:rFonts w:hint="eastAsia"/>
                        </w:rPr>
                        <w:alias w:val="Title"/>
                        <w:tag w:val=""/>
                        <w:id w:val="-925571620"/>
                        <w:placeholder>
                          <w:docPart w:val="4EA45E7576AC45A39C1E187CF549D06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02664F48" wp14:editId="29FC38BA">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6C0F77B7" w14:textId="77777777" w:rsidR="008F777A" w:rsidRDefault="00FD58C1" w:rsidP="009C7404">
                          <w:pPr>
                            <w:pStyle w:val="Header2"/>
                          </w:pPr>
                          <w:r>
                            <w:rPr>
                              <w:rFonts w:hint="eastAsia"/>
                              <w:noProof/>
                            </w:rPr>
                            <w:drawing>
                              <wp:inline distT="0" distB="0" distL="114300" distR="114300" wp14:anchorId="09A2050E" wp14:editId="27A88DA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64F48"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" strokecolor="white" strokeweight=".5pt">
              <v:textbox>
                <w:txbxContent>
                  <w:p w14:paraId="6C0F77B7" w14:textId="77777777" w:rsidR="008F777A" w:rsidRDefault="00FD58C1" w:rsidP="009C7404">
                    <w:pPr>
                      <w:pStyle w:val="Header2"/>
                    </w:pPr>
                    <w:r>
                      <w:rPr>
                        <w:rFonts w:hint="eastAsia"/>
                        <w:noProof/>
                      </w:rPr>
                      <w:drawing>
                        <wp:inline distT="0" distB="0" distL="114300" distR="114300" wp14:anchorId="09A2050E" wp14:editId="27A88DA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06591"/>
    <w:multiLevelType w:val="hybridMultilevel"/>
    <w:tmpl w:val="6F8CC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7C74B1"/>
    <w:multiLevelType w:val="hybridMultilevel"/>
    <w:tmpl w:val="F7C27F62"/>
    <w:lvl w:ilvl="0" w:tplc="07D4A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A320B"/>
    <w:multiLevelType w:val="singleLevel"/>
    <w:tmpl w:val="590A320B"/>
    <w:lvl w:ilvl="0">
      <w:start w:val="1"/>
      <w:numFmt w:val="decimal"/>
      <w:suff w:val="nothing"/>
      <w:lvlText w:val="%1、"/>
      <w:lvlJc w:val="left"/>
    </w:lvl>
  </w:abstractNum>
  <w:abstractNum w:abstractNumId="10" w15:restartNumberingAfterBreak="0">
    <w:nsid w:val="592BA221"/>
    <w:multiLevelType w:val="singleLevel"/>
    <w:tmpl w:val="592BA221"/>
    <w:lvl w:ilvl="0">
      <w:start w:val="3"/>
      <w:numFmt w:val="decimal"/>
      <w:suff w:val="nothing"/>
      <w:lvlText w:val="%1、"/>
      <w:lvlJc w:val="left"/>
    </w:lvl>
  </w:abstractNum>
  <w:abstractNum w:abstractNumId="11"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11"/>
  </w:num>
  <w:num w:numId="5">
    <w:abstractNumId w:val="4"/>
  </w:num>
  <w:num w:numId="6">
    <w:abstractNumId w:val="13"/>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2"/>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TM2MTIxN7I0NDVS0lEKTi0uzszPAykwrAUAGqPOtSwAAAA="/>
  </w:docVars>
  <w:rsids>
    <w:rsidRoot w:val="00860A94"/>
    <w:rsid w:val="0000650A"/>
    <w:rsid w:val="000540A5"/>
    <w:rsid w:val="000707EA"/>
    <w:rsid w:val="0007670E"/>
    <w:rsid w:val="00077FF1"/>
    <w:rsid w:val="000872BE"/>
    <w:rsid w:val="000920A8"/>
    <w:rsid w:val="000B2618"/>
    <w:rsid w:val="000B308E"/>
    <w:rsid w:val="000C2574"/>
    <w:rsid w:val="000D5337"/>
    <w:rsid w:val="00152B7B"/>
    <w:rsid w:val="00192E43"/>
    <w:rsid w:val="001B6031"/>
    <w:rsid w:val="00206919"/>
    <w:rsid w:val="00206FB6"/>
    <w:rsid w:val="00217A35"/>
    <w:rsid w:val="00222A7B"/>
    <w:rsid w:val="00250C25"/>
    <w:rsid w:val="002623C4"/>
    <w:rsid w:val="0027273F"/>
    <w:rsid w:val="002B15C3"/>
    <w:rsid w:val="002C2E01"/>
    <w:rsid w:val="002F1B15"/>
    <w:rsid w:val="00355A19"/>
    <w:rsid w:val="00386AA6"/>
    <w:rsid w:val="0039630A"/>
    <w:rsid w:val="003E11ED"/>
    <w:rsid w:val="003F5B50"/>
    <w:rsid w:val="003F6D86"/>
    <w:rsid w:val="004357BC"/>
    <w:rsid w:val="00470C43"/>
    <w:rsid w:val="00490E77"/>
    <w:rsid w:val="004A6533"/>
    <w:rsid w:val="004E48C7"/>
    <w:rsid w:val="0050794C"/>
    <w:rsid w:val="0051571C"/>
    <w:rsid w:val="00542A00"/>
    <w:rsid w:val="00581802"/>
    <w:rsid w:val="00590336"/>
    <w:rsid w:val="00596C65"/>
    <w:rsid w:val="005E4F41"/>
    <w:rsid w:val="005F190D"/>
    <w:rsid w:val="006258A0"/>
    <w:rsid w:val="00625AB8"/>
    <w:rsid w:val="00661D6F"/>
    <w:rsid w:val="00694314"/>
    <w:rsid w:val="006A5F8C"/>
    <w:rsid w:val="006B0CF6"/>
    <w:rsid w:val="006C1F40"/>
    <w:rsid w:val="006C3CD4"/>
    <w:rsid w:val="006C6181"/>
    <w:rsid w:val="006E4C64"/>
    <w:rsid w:val="00716E59"/>
    <w:rsid w:val="00733383"/>
    <w:rsid w:val="00780EC3"/>
    <w:rsid w:val="00782320"/>
    <w:rsid w:val="00792F84"/>
    <w:rsid w:val="007A2C18"/>
    <w:rsid w:val="007B4310"/>
    <w:rsid w:val="007E02D3"/>
    <w:rsid w:val="00836A7D"/>
    <w:rsid w:val="00854C1D"/>
    <w:rsid w:val="00860A94"/>
    <w:rsid w:val="008C5529"/>
    <w:rsid w:val="008E1AFF"/>
    <w:rsid w:val="008F777A"/>
    <w:rsid w:val="009017DF"/>
    <w:rsid w:val="00914BE1"/>
    <w:rsid w:val="0092102E"/>
    <w:rsid w:val="00924B2E"/>
    <w:rsid w:val="00933C38"/>
    <w:rsid w:val="009401E3"/>
    <w:rsid w:val="009A1337"/>
    <w:rsid w:val="009C22C6"/>
    <w:rsid w:val="009C4597"/>
    <w:rsid w:val="009C7018"/>
    <w:rsid w:val="009C7404"/>
    <w:rsid w:val="009D56FC"/>
    <w:rsid w:val="009E7C6D"/>
    <w:rsid w:val="00A03B96"/>
    <w:rsid w:val="00A226C2"/>
    <w:rsid w:val="00A26F0A"/>
    <w:rsid w:val="00A50CE2"/>
    <w:rsid w:val="00A83444"/>
    <w:rsid w:val="00A86E27"/>
    <w:rsid w:val="00A90AF5"/>
    <w:rsid w:val="00A967DD"/>
    <w:rsid w:val="00AA14DB"/>
    <w:rsid w:val="00AA59C7"/>
    <w:rsid w:val="00AD7C15"/>
    <w:rsid w:val="00AE3196"/>
    <w:rsid w:val="00B14146"/>
    <w:rsid w:val="00B16136"/>
    <w:rsid w:val="00B2377C"/>
    <w:rsid w:val="00B369BF"/>
    <w:rsid w:val="00B41D59"/>
    <w:rsid w:val="00B531D5"/>
    <w:rsid w:val="00B64C67"/>
    <w:rsid w:val="00B67A49"/>
    <w:rsid w:val="00B86CA2"/>
    <w:rsid w:val="00BB29F8"/>
    <w:rsid w:val="00BD2862"/>
    <w:rsid w:val="00BF202D"/>
    <w:rsid w:val="00C0173D"/>
    <w:rsid w:val="00C03C6A"/>
    <w:rsid w:val="00C26F63"/>
    <w:rsid w:val="00C31AB1"/>
    <w:rsid w:val="00C54FFA"/>
    <w:rsid w:val="00C756A8"/>
    <w:rsid w:val="00CD4D42"/>
    <w:rsid w:val="00CE6BFD"/>
    <w:rsid w:val="00D0121F"/>
    <w:rsid w:val="00D01621"/>
    <w:rsid w:val="00D1247E"/>
    <w:rsid w:val="00D14BF8"/>
    <w:rsid w:val="00D15111"/>
    <w:rsid w:val="00D83E90"/>
    <w:rsid w:val="00DE59D6"/>
    <w:rsid w:val="00E06251"/>
    <w:rsid w:val="00E21864"/>
    <w:rsid w:val="00E46171"/>
    <w:rsid w:val="00E6193B"/>
    <w:rsid w:val="00E667F6"/>
    <w:rsid w:val="00E73F3A"/>
    <w:rsid w:val="00E839E8"/>
    <w:rsid w:val="00EB2630"/>
    <w:rsid w:val="00EC6C50"/>
    <w:rsid w:val="00EE189E"/>
    <w:rsid w:val="00EE645F"/>
    <w:rsid w:val="00EF31AB"/>
    <w:rsid w:val="00F01983"/>
    <w:rsid w:val="00F06F73"/>
    <w:rsid w:val="00F071D5"/>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ABE21F"/>
  <w15:docId w15:val="{0846DBC7-0174-4F22-912E-D50F72AF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2B7B"/>
    <w:pPr>
      <w:widowControl w:val="0"/>
      <w:jc w:val="both"/>
    </w:pPr>
    <w:rPr>
      <w:rFonts w:ascii="Microsoft YaHei" w:eastAsia="Microsoft YaHei" w:hAnsi="Microsoft YaHei" w:cs="Microsoft YaHei"/>
      <w:kern w:val="2"/>
      <w:sz w:val="22"/>
      <w:szCs w:val="22"/>
    </w:rPr>
  </w:style>
  <w:style w:type="paragraph" w:styleId="Heading1">
    <w:name w:val="heading 1"/>
    <w:basedOn w:val="Normal"/>
    <w:next w:val="Normal"/>
    <w:link w:val="Heading1Char"/>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F36AB1"/>
    <w:pPr>
      <w:tabs>
        <w:tab w:val="center" w:pos="4153"/>
        <w:tab w:val="right" w:pos="8306"/>
      </w:tabs>
      <w:snapToGrid w:val="0"/>
    </w:pPr>
    <w:rPr>
      <w:rFonts w:ascii="Calibri" w:hAnsi="Calibri"/>
      <w:kern w:val="2"/>
      <w:sz w:val="18"/>
      <w:szCs w:val="24"/>
    </w:rPr>
  </w:style>
  <w:style w:type="paragraph" w:styleId="Header">
    <w:name w:val="header"/>
    <w:basedOn w:val="Normal"/>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NormalWeb">
    <w:name w:val="Normal (Web)"/>
    <w:basedOn w:val="Normal"/>
    <w:rsid w:val="00F36AB1"/>
    <w:pPr>
      <w:snapToGrid w:val="0"/>
    </w:pPr>
    <w:rPr>
      <w:sz w:val="24"/>
    </w:rPr>
  </w:style>
  <w:style w:type="paragraph" w:styleId="BalloonText">
    <w:name w:val="Balloon Text"/>
    <w:basedOn w:val="Normal"/>
    <w:link w:val="BalloonTextChar"/>
    <w:rsid w:val="00F36AB1"/>
    <w:pPr>
      <w:snapToGrid w:val="0"/>
    </w:pPr>
    <w:rPr>
      <w:rFonts w:ascii="Heiti SC Light" w:eastAsia="Heiti SC Light"/>
      <w:sz w:val="18"/>
      <w:szCs w:val="18"/>
    </w:rPr>
  </w:style>
  <w:style w:type="character" w:customStyle="1" w:styleId="BalloonTextChar">
    <w:name w:val="Balloon Text Char"/>
    <w:basedOn w:val="DefaultParagraphFont"/>
    <w:link w:val="BalloonText"/>
    <w:rsid w:val="00F36AB1"/>
    <w:rPr>
      <w:rFonts w:ascii="Heiti SC Light" w:eastAsia="Heiti SC Light" w:hAnsi="Microsoft YaHei" w:cs="Microsoft YaHei"/>
      <w:bCs/>
      <w:kern w:val="2"/>
      <w:sz w:val="18"/>
      <w:szCs w:val="18"/>
    </w:rPr>
  </w:style>
  <w:style w:type="paragraph" w:styleId="ListParagraph">
    <w:name w:val="List Paragraph"/>
    <w:basedOn w:val="Normal"/>
    <w:uiPriority w:val="99"/>
    <w:unhideWhenUsed/>
    <w:rsid w:val="00F36AB1"/>
    <w:pPr>
      <w:snapToGrid w:val="0"/>
      <w:ind w:left="720"/>
      <w:contextualSpacing/>
    </w:pPr>
  </w:style>
  <w:style w:type="character" w:styleId="Hyperlink">
    <w:name w:val="Hyperlink"/>
    <w:basedOn w:val="DefaultParagraphFont"/>
    <w:uiPriority w:val="99"/>
    <w:rsid w:val="00F36AB1"/>
    <w:rPr>
      <w:color w:val="0000FF" w:themeColor="hyperlink"/>
      <w:u w:val="single"/>
    </w:rPr>
  </w:style>
  <w:style w:type="paragraph" w:styleId="Title">
    <w:name w:val="Title"/>
    <w:basedOn w:val="Normal"/>
    <w:next w:val="Normal"/>
    <w:link w:val="TitleChar"/>
    <w:rsid w:val="00BD2862"/>
    <w:pPr>
      <w:spacing w:before="720" w:after="1240" w:line="360" w:lineRule="exact"/>
    </w:pPr>
    <w:rPr>
      <w:rFonts w:ascii="Consolas" w:hAnsi="Consolas" w:cs="Consolas"/>
      <w:b/>
      <w:bCs/>
      <w:color w:val="386E99"/>
      <w:sz w:val="40"/>
      <w:szCs w:val="40"/>
    </w:rPr>
  </w:style>
  <w:style w:type="character" w:customStyle="1" w:styleId="TitleChar">
    <w:name w:val="Title Char"/>
    <w:basedOn w:val="DefaultParagraphFont"/>
    <w:link w:val="Title"/>
    <w:rsid w:val="00BD2862"/>
    <w:rPr>
      <w:rFonts w:ascii="Consolas" w:eastAsia="Microsoft YaHei" w:hAnsi="Consolas" w:cs="Consolas"/>
      <w:b/>
      <w:bCs/>
      <w:color w:val="386E99"/>
      <w:kern w:val="2"/>
      <w:sz w:val="40"/>
      <w:szCs w:val="40"/>
    </w:rPr>
  </w:style>
  <w:style w:type="paragraph" w:customStyle="1" w:styleId="Header1">
    <w:name w:val="Header 1"/>
    <w:basedOn w:val="Normal"/>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Normal"/>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DefaultParagraphFont"/>
    <w:link w:val="Header1"/>
    <w:rsid w:val="00A967DD"/>
    <w:rPr>
      <w:rFonts w:ascii="Consolas" w:eastAsia="Microsoft YaHei" w:hAnsi="Consolas" w:cstheme="minorBidi"/>
      <w:b/>
      <w:bCs/>
      <w:color w:val="FF8E00"/>
      <w:kern w:val="2"/>
      <w:sz w:val="21"/>
      <w:szCs w:val="21"/>
    </w:rPr>
  </w:style>
  <w:style w:type="paragraph" w:customStyle="1" w:styleId="Footer2">
    <w:name w:val="Footer 2"/>
    <w:basedOn w:val="Normal"/>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DefaultParagraphFont"/>
    <w:link w:val="Footer1"/>
    <w:rsid w:val="00BF202D"/>
    <w:rPr>
      <w:rFonts w:ascii="Consolas" w:eastAsia="Microsoft YaHei" w:hAnsi="Consolas" w:cstheme="minorBidi"/>
      <w:b/>
      <w:bCs/>
      <w:color w:val="386E99"/>
      <w:kern w:val="2"/>
      <w:sz w:val="14"/>
      <w:szCs w:val="14"/>
    </w:rPr>
  </w:style>
  <w:style w:type="paragraph" w:customStyle="1" w:styleId="Footer3">
    <w:name w:val="Footer 3"/>
    <w:basedOn w:val="Normal"/>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DefaultParagraphFont"/>
    <w:link w:val="Footer2"/>
    <w:rsid w:val="00C31AB1"/>
    <w:rPr>
      <w:rFonts w:ascii="Consolas" w:eastAsia="Microsoft YaHei" w:hAnsi="Consolas" w:cstheme="minorBidi"/>
      <w:b/>
      <w:bCs/>
      <w:color w:val="595959"/>
      <w:kern w:val="2"/>
      <w:sz w:val="16"/>
      <w:szCs w:val="16"/>
    </w:rPr>
  </w:style>
  <w:style w:type="character" w:styleId="Strong">
    <w:name w:val="Strong"/>
    <w:basedOn w:val="DefaultParagraphFont"/>
    <w:qFormat/>
    <w:rsid w:val="00AA59C7"/>
    <w:rPr>
      <w:b/>
      <w:bCs/>
      <w:i w:val="0"/>
      <w:iCs w:val="0"/>
      <w:u w:val="single"/>
    </w:rPr>
  </w:style>
  <w:style w:type="character" w:customStyle="1" w:styleId="Footer3Char">
    <w:name w:val="Footer 3 Char"/>
    <w:basedOn w:val="DefaultParagraphFont"/>
    <w:link w:val="Footer3"/>
    <w:rsid w:val="00C31AB1"/>
    <w:rPr>
      <w:rFonts w:ascii="Consolas" w:eastAsia="Microsoft YaHei" w:hAnsi="Consolas" w:cstheme="minorBidi"/>
      <w:b/>
      <w:bCs/>
      <w:i/>
      <w:iCs/>
      <w:color w:val="386E99"/>
      <w:kern w:val="2"/>
    </w:rPr>
  </w:style>
  <w:style w:type="paragraph" w:customStyle="1" w:styleId="Header2">
    <w:name w:val="Header 2"/>
    <w:basedOn w:val="Normal"/>
    <w:link w:val="Header2Char"/>
    <w:rsid w:val="00C31AB1"/>
    <w:pPr>
      <w:snapToGrid w:val="0"/>
    </w:pPr>
    <w:rPr>
      <w:rFonts w:ascii="Consolas" w:hAnsi="Consolas" w:cstheme="minorBidi"/>
      <w:color w:val="FFFFFF"/>
    </w:rPr>
  </w:style>
  <w:style w:type="character" w:customStyle="1" w:styleId="Header2Char">
    <w:name w:val="Header 2 Char"/>
    <w:basedOn w:val="DefaultParagraphFont"/>
    <w:link w:val="Header2"/>
    <w:rsid w:val="00C31AB1"/>
    <w:rPr>
      <w:rFonts w:ascii="Consolas" w:eastAsia="Microsoft YaHei" w:hAnsi="Consolas" w:cstheme="minorBidi"/>
      <w:color w:val="FFFFFF"/>
      <w:kern w:val="2"/>
      <w:sz w:val="22"/>
      <w:szCs w:val="22"/>
    </w:rPr>
  </w:style>
  <w:style w:type="character" w:styleId="PlaceholderText">
    <w:name w:val="Placeholder Text"/>
    <w:basedOn w:val="DefaultParagraphFont"/>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Microsoft YaHei" w:hAnsi="Consolas" w:cs="Microsoft YaHei"/>
      <w:kern w:val="2"/>
      <w:sz w:val="18"/>
      <w:szCs w:val="18"/>
      <w:lang w:val="en-GB"/>
    </w:rPr>
  </w:style>
  <w:style w:type="paragraph" w:customStyle="1" w:styleId="Header3">
    <w:name w:val="Header 3"/>
    <w:basedOn w:val="Normal"/>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DefaultParagraphFont"/>
    <w:link w:val="Header3"/>
    <w:rsid w:val="00C31AB1"/>
    <w:rPr>
      <w:rFonts w:ascii="Consolas" w:eastAsia="Microsoft YaHei"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DefaultParagraphFont"/>
    <w:link w:val="Title1"/>
    <w:uiPriority w:val="18"/>
    <w:rsid w:val="00661D6F"/>
    <w:rPr>
      <w:rFonts w:ascii="Consolas" w:eastAsia="Microsoft YaHei" w:hAnsi="Consolas" w:cstheme="minorBidi"/>
      <w:b/>
      <w:bCs/>
      <w:color w:val="595959" w:themeColor="text1" w:themeTint="A6"/>
      <w:kern w:val="2"/>
      <w:sz w:val="32"/>
      <w:szCs w:val="32"/>
      <w:u w:val="thick" w:color="386E99"/>
    </w:rPr>
  </w:style>
  <w:style w:type="paragraph" w:styleId="HTMLPreformatted">
    <w:name w:val="HTML Preformatted"/>
    <w:basedOn w:val="Normal"/>
    <w:link w:val="HTMLPreformattedChar"/>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PreformattedChar">
    <w:name w:val="HTML Preformatted Char"/>
    <w:basedOn w:val="DefaultParagraphFont"/>
    <w:link w:val="HTMLPreformatted"/>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DefaultParagraphFont"/>
    <w:link w:val="Notice"/>
    <w:uiPriority w:val="10"/>
    <w:rsid w:val="005E4F41"/>
    <w:rPr>
      <w:rFonts w:ascii="Consolas" w:eastAsia="Microsoft YaHei"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DefaultParagraphFont"/>
    <w:link w:val="Problem"/>
    <w:uiPriority w:val="12"/>
    <w:rsid w:val="00661D6F"/>
    <w:rPr>
      <w:rFonts w:ascii="Consolas" w:eastAsia="Microsoft YaHei" w:hAnsi="Consolas" w:cstheme="minorBidi"/>
      <w:kern w:val="2"/>
      <w:sz w:val="22"/>
      <w:szCs w:val="22"/>
    </w:rPr>
  </w:style>
  <w:style w:type="table" w:styleId="TableGrid">
    <w:name w:val="Table Grid"/>
    <w:basedOn w:val="TableNormal"/>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DefaultParagraphFont"/>
    <w:link w:val="Text"/>
    <w:uiPriority w:val="14"/>
    <w:rsid w:val="005E4F41"/>
    <w:rPr>
      <w:rFonts w:ascii="Consolas" w:eastAsia="Microsoft YaHei"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DefaultParagraphFont"/>
    <w:link w:val="Topic"/>
    <w:uiPriority w:val="13"/>
    <w:rsid w:val="00661D6F"/>
    <w:rPr>
      <w:rFonts w:ascii="Consolas" w:eastAsia="Microsoft YaHei"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Microsoft YaHei" w:hAnsi="Consolas" w:cs="Microsoft YaHei"/>
      <w:sz w:val="18"/>
      <w:szCs w:val="18"/>
      <w:lang w:val="en-GB"/>
    </w:rPr>
  </w:style>
  <w:style w:type="character" w:customStyle="1" w:styleId="CodewnoChar">
    <w:name w:val="Code w/no. Char"/>
    <w:basedOn w:val="DefaultParagraphFont"/>
    <w:link w:val="Codewno"/>
    <w:uiPriority w:val="16"/>
    <w:rsid w:val="005E4F41"/>
    <w:rPr>
      <w:rFonts w:ascii="Consolas" w:eastAsia="Microsoft YaHei" w:hAnsi="Consolas" w:cs="Microsoft YaHei"/>
      <w:sz w:val="18"/>
      <w:szCs w:val="18"/>
      <w:lang w:val="en-GB"/>
    </w:rPr>
  </w:style>
  <w:style w:type="paragraph" w:styleId="NoSpacing">
    <w:name w:val="No Spacing"/>
    <w:basedOn w:val="Text"/>
    <w:link w:val="NoSpacingChar"/>
    <w:uiPriority w:val="15"/>
    <w:qFormat/>
    <w:rsid w:val="009E7C6D"/>
    <w:pPr>
      <w:widowControl/>
      <w:spacing w:before="0" w:after="0"/>
    </w:pPr>
    <w:rPr>
      <w:kern w:val="0"/>
    </w:rPr>
  </w:style>
  <w:style w:type="character" w:customStyle="1" w:styleId="NoSpacingChar">
    <w:name w:val="No Spacing Char"/>
    <w:basedOn w:val="DefaultParagraphFont"/>
    <w:link w:val="NoSpacing"/>
    <w:uiPriority w:val="15"/>
    <w:rsid w:val="009E7C6D"/>
    <w:rPr>
      <w:rFonts w:ascii="Consolas" w:eastAsia="Microsoft YaHei" w:hAnsi="Consolas" w:cstheme="minorBidi"/>
      <w:sz w:val="22"/>
      <w:szCs w:val="22"/>
    </w:rPr>
  </w:style>
  <w:style w:type="character" w:styleId="Emphasis">
    <w:name w:val="Emphasis"/>
    <w:basedOn w:val="DefaultParagraphFont"/>
    <w:uiPriority w:val="9"/>
    <w:qFormat/>
    <w:rsid w:val="00780EC3"/>
    <w:rPr>
      <w:i/>
      <w:iCs/>
    </w:rPr>
  </w:style>
  <w:style w:type="character" w:customStyle="1" w:styleId="Heading1Char">
    <w:name w:val="Heading 1 Char"/>
    <w:basedOn w:val="DefaultParagraphFont"/>
    <w:link w:val="Heading1"/>
    <w:rsid w:val="00A26F0A"/>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semiHidden/>
    <w:rsid w:val="00A26F0A"/>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Normal"/>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Normal"/>
    <w:autoRedefine/>
    <w:uiPriority w:val="39"/>
    <w:unhideWhenUsed/>
    <w:rsid w:val="006A5F8C"/>
    <w:pPr>
      <w:spacing w:before="0" w:after="0" w:line="360" w:lineRule="exact"/>
      <w:ind w:left="220"/>
    </w:pPr>
  </w:style>
  <w:style w:type="paragraph" w:styleId="TOCHeading">
    <w:name w:val="TOC Heading"/>
    <w:basedOn w:val="Heading1"/>
    <w:next w:val="Normal"/>
    <w:uiPriority w:val="39"/>
    <w:unhideWhenUsed/>
    <w:qFormat/>
    <w:rsid w:val="00716E59"/>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8925">
      <w:bodyDiv w:val="1"/>
      <w:marLeft w:val="0"/>
      <w:marRight w:val="0"/>
      <w:marTop w:val="0"/>
      <w:marBottom w:val="0"/>
      <w:divBdr>
        <w:top w:val="none" w:sz="0" w:space="0" w:color="auto"/>
        <w:left w:val="none" w:sz="0" w:space="0" w:color="auto"/>
        <w:bottom w:val="none" w:sz="0" w:space="0" w:color="auto"/>
        <w:right w:val="none" w:sz="0" w:space="0" w:color="auto"/>
      </w:divBdr>
    </w:div>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 w:id="1585913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rain.usaco.org/usaco/namenumdict.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D90B855AF14DF5AE0FBA050713C018"/>
        <w:category>
          <w:name w:val="常规"/>
          <w:gallery w:val="placeholder"/>
        </w:category>
        <w:types>
          <w:type w:val="bbPlcHdr"/>
        </w:types>
        <w:behaviors>
          <w:behavior w:val="content"/>
        </w:behaviors>
        <w:guid w:val="{97FF851D-F546-4970-A1DA-8EABE2EBD4CA}"/>
      </w:docPartPr>
      <w:docPartBody>
        <w:p w:rsidR="00FD4184" w:rsidRDefault="00150545">
          <w:pPr>
            <w:pStyle w:val="3ED90B855AF14DF5AE0FBA050713C018"/>
          </w:pPr>
          <w:r w:rsidRPr="0031003C">
            <w:rPr>
              <w:rStyle w:val="PlaceholderText"/>
            </w:rPr>
            <w:t>[Title]</w:t>
          </w:r>
        </w:p>
      </w:docPartBody>
    </w:docPart>
    <w:docPart>
      <w:docPartPr>
        <w:name w:val="4EA45E7576AC45A39C1E187CF549D06E"/>
        <w:category>
          <w:name w:val="常规"/>
          <w:gallery w:val="placeholder"/>
        </w:category>
        <w:types>
          <w:type w:val="bbPlcHdr"/>
        </w:types>
        <w:behaviors>
          <w:behavior w:val="content"/>
        </w:behaviors>
        <w:guid w:val="{2C3714E2-99E9-434F-81CF-9BB45938BAB5}"/>
      </w:docPartPr>
      <w:docPartBody>
        <w:p w:rsidR="00FD4184" w:rsidRDefault="00150545">
          <w:pPr>
            <w:pStyle w:val="4EA45E7576AC45A39C1E187CF549D06E"/>
          </w:pPr>
          <w:r w:rsidRPr="003100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45"/>
    <w:rsid w:val="00150545"/>
    <w:rsid w:val="00AD3049"/>
    <w:rsid w:val="00FD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ED90B855AF14DF5AE0FBA050713C018">
    <w:name w:val="3ED90B855AF14DF5AE0FBA050713C018"/>
    <w:pPr>
      <w:widowControl w:val="0"/>
      <w:jc w:val="both"/>
    </w:pPr>
  </w:style>
  <w:style w:type="paragraph" w:customStyle="1" w:styleId="4EA45E7576AC45A39C1E187CF549D06E">
    <w:name w:val="4EA45E7576AC45A39C1E187CF549D06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CMHWComp_NOIP.dotx</Template>
  <TotalTime>2323</TotalTime>
  <Pages>7</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Yixiang Zhou</cp:lastModifiedBy>
  <cp:revision>6</cp:revision>
  <cp:lastPrinted>2022-03-03T04:54:00Z</cp:lastPrinted>
  <dcterms:created xsi:type="dcterms:W3CDTF">2022-02-27T13:40:00Z</dcterms:created>
  <dcterms:modified xsi:type="dcterms:W3CDTF">2022-03-03T04:55:00Z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