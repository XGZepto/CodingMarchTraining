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B0FAC" w14:textId="79C91B05" w:rsidR="001802EB" w:rsidRDefault="002A1559">
      <w:pPr>
        <w:pStyle w:val="TOC1"/>
        <w:rPr>
          <w:rFonts w:asciiTheme="minorHAnsi" w:eastAsiaTheme="minorEastAsia" w:hAnsiTheme="minorHAnsi"/>
          <w:b w:val="0"/>
          <w:noProof/>
          <w:color w:val="auto"/>
          <w:kern w:val="0"/>
          <w:sz w:val="22"/>
          <w:szCs w:val="22"/>
          <w:lang w:val="en-GB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1802EB">
        <w:rPr>
          <w:rFonts w:hint="eastAsia"/>
          <w:noProof/>
        </w:rPr>
        <w:t>课后作业</w:t>
      </w:r>
      <w:r w:rsidR="001802EB">
        <w:rPr>
          <w:noProof/>
        </w:rPr>
        <w:tab/>
      </w:r>
      <w:r w:rsidR="001802EB">
        <w:rPr>
          <w:noProof/>
        </w:rPr>
        <w:fldChar w:fldCharType="begin"/>
      </w:r>
      <w:r w:rsidR="001802EB">
        <w:rPr>
          <w:noProof/>
        </w:rPr>
        <w:instrText xml:space="preserve"> PAGEREF _Toc97497182 \h </w:instrText>
      </w:r>
      <w:r w:rsidR="001802EB">
        <w:rPr>
          <w:noProof/>
        </w:rPr>
      </w:r>
      <w:r w:rsidR="001802EB">
        <w:rPr>
          <w:noProof/>
        </w:rPr>
        <w:fldChar w:fldCharType="separate"/>
      </w:r>
      <w:r w:rsidR="00223AB6">
        <w:rPr>
          <w:noProof/>
        </w:rPr>
        <w:t>1</w:t>
      </w:r>
      <w:r w:rsidR="001802EB">
        <w:rPr>
          <w:noProof/>
        </w:rPr>
        <w:fldChar w:fldCharType="end"/>
      </w:r>
    </w:p>
    <w:p w14:paraId="3A652D79" w14:textId="349E38F1" w:rsidR="001802EB" w:rsidRDefault="001802EB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/>
          <w:noProof/>
          <w:kern w:val="0"/>
          <w:lang w:val="en-GB"/>
        </w:rPr>
      </w:pPr>
      <w:r w:rsidRPr="00C95E8D">
        <w:rPr>
          <w:rFonts w:cs="Consolas"/>
          <w:b/>
          <w:noProof/>
          <w:color w:val="386E99"/>
        </w:rPr>
        <w:t>1.</w:t>
      </w:r>
      <w:r>
        <w:rPr>
          <w:rFonts w:asciiTheme="minorHAnsi" w:eastAsiaTheme="minorEastAsia" w:hAnsiTheme="minorHAnsi"/>
          <w:noProof/>
          <w:kern w:val="0"/>
          <w:lang w:val="en-GB"/>
        </w:rPr>
        <w:tab/>
      </w:r>
      <w:r>
        <w:rPr>
          <w:rFonts w:hint="eastAsia"/>
          <w:noProof/>
        </w:rPr>
        <w:t>环状数组区间最大和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_Toc97497183 \h </w:instrText>
      </w:r>
      <w:r>
        <w:rPr>
          <w:noProof/>
        </w:rPr>
      </w:r>
      <w:r>
        <w:rPr>
          <w:noProof/>
        </w:rPr>
        <w:fldChar w:fldCharType="separate"/>
      </w:r>
      <w:r w:rsidR="00223AB6">
        <w:rPr>
          <w:noProof/>
        </w:rPr>
        <w:t>1</w:t>
      </w:r>
      <w:r>
        <w:rPr>
          <w:noProof/>
        </w:rPr>
        <w:fldChar w:fldCharType="end"/>
      </w:r>
    </w:p>
    <w:p w14:paraId="568E5BB0" w14:textId="296092A6" w:rsidR="001802EB" w:rsidRDefault="001802EB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/>
          <w:noProof/>
          <w:kern w:val="0"/>
          <w:lang w:val="en-GB"/>
        </w:rPr>
      </w:pPr>
      <w:r w:rsidRPr="00C95E8D">
        <w:rPr>
          <w:rFonts w:cs="Consolas"/>
          <w:b/>
          <w:noProof/>
          <w:color w:val="386E99"/>
        </w:rPr>
        <w:t>2.</w:t>
      </w:r>
      <w:r>
        <w:rPr>
          <w:rFonts w:asciiTheme="minorHAnsi" w:eastAsiaTheme="minorEastAsia" w:hAnsiTheme="minorHAnsi"/>
          <w:noProof/>
          <w:kern w:val="0"/>
          <w:lang w:val="en-GB"/>
        </w:rPr>
        <w:tab/>
      </w:r>
      <w:r>
        <w:rPr>
          <w:rFonts w:hint="eastAsia"/>
          <w:noProof/>
        </w:rPr>
        <w:t>排序数组的平方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_Toc97497184 \h </w:instrText>
      </w:r>
      <w:r>
        <w:rPr>
          <w:noProof/>
        </w:rPr>
      </w:r>
      <w:r>
        <w:rPr>
          <w:noProof/>
        </w:rPr>
        <w:fldChar w:fldCharType="separate"/>
      </w:r>
      <w:r w:rsidR="00223AB6">
        <w:rPr>
          <w:noProof/>
        </w:rPr>
        <w:t>1</w:t>
      </w:r>
      <w:r>
        <w:rPr>
          <w:noProof/>
        </w:rPr>
        <w:fldChar w:fldCharType="end"/>
      </w:r>
    </w:p>
    <w:p w14:paraId="2E605BE2" w14:textId="429EAF0F" w:rsidR="001802EB" w:rsidRDefault="001802EB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/>
          <w:noProof/>
          <w:kern w:val="0"/>
          <w:lang w:val="en-GB"/>
        </w:rPr>
      </w:pPr>
      <w:r w:rsidRPr="00C95E8D">
        <w:rPr>
          <w:rFonts w:cs="Consolas"/>
          <w:b/>
          <w:noProof/>
          <w:color w:val="386E99"/>
        </w:rPr>
        <w:t>3.</w:t>
      </w:r>
      <w:r>
        <w:rPr>
          <w:rFonts w:asciiTheme="minorHAnsi" w:eastAsiaTheme="minorEastAsia" w:hAnsiTheme="minorHAnsi"/>
          <w:noProof/>
          <w:kern w:val="0"/>
          <w:lang w:val="en-GB"/>
        </w:rPr>
        <w:tab/>
      </w:r>
      <w:r>
        <w:rPr>
          <w:rFonts w:hint="eastAsia"/>
          <w:noProof/>
        </w:rPr>
        <w:t>包含</w:t>
      </w:r>
      <w:r>
        <w:rPr>
          <w:noProof/>
        </w:rPr>
        <w:t>01</w:t>
      </w:r>
      <w:r>
        <w:rPr>
          <w:rFonts w:hint="eastAsia"/>
          <w:noProof/>
        </w:rPr>
        <w:t>的</w:t>
      </w:r>
      <w:r>
        <w:rPr>
          <w:noProof/>
        </w:rPr>
        <w:t>N</w:t>
      </w:r>
      <w:r>
        <w:rPr>
          <w:rFonts w:hint="eastAsia"/>
          <w:noProof/>
        </w:rPr>
        <w:t>位数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_Toc97497185 \h </w:instrText>
      </w:r>
      <w:r>
        <w:rPr>
          <w:noProof/>
        </w:rPr>
      </w:r>
      <w:r>
        <w:rPr>
          <w:noProof/>
        </w:rPr>
        <w:fldChar w:fldCharType="separate"/>
      </w:r>
      <w:r w:rsidR="00223AB6">
        <w:rPr>
          <w:noProof/>
        </w:rPr>
        <w:t>1</w:t>
      </w:r>
      <w:r>
        <w:rPr>
          <w:noProof/>
        </w:rPr>
        <w:fldChar w:fldCharType="end"/>
      </w:r>
    </w:p>
    <w:p w14:paraId="41B1CAFD" w14:textId="36A3C712" w:rsidR="001802EB" w:rsidRDefault="001802EB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/>
          <w:noProof/>
          <w:kern w:val="0"/>
          <w:lang w:val="en-GB"/>
        </w:rPr>
      </w:pPr>
      <w:r w:rsidRPr="00C95E8D">
        <w:rPr>
          <w:rFonts w:cs="Consolas"/>
          <w:b/>
          <w:noProof/>
          <w:color w:val="386E99"/>
        </w:rPr>
        <w:t>4.</w:t>
      </w:r>
      <w:r>
        <w:rPr>
          <w:rFonts w:asciiTheme="minorHAnsi" w:eastAsiaTheme="minorEastAsia" w:hAnsiTheme="minorHAnsi"/>
          <w:noProof/>
          <w:kern w:val="0"/>
          <w:lang w:val="en-GB"/>
        </w:rPr>
        <w:tab/>
      </w:r>
      <w:r>
        <w:rPr>
          <w:noProof/>
        </w:rPr>
        <w:t>Introvert</w:t>
      </w:r>
      <w:r>
        <w:rPr>
          <w:rFonts w:hint="eastAsia"/>
          <w:noProof/>
        </w:rPr>
        <w:t>让梨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_Toc97497186 \h </w:instrText>
      </w:r>
      <w:r>
        <w:rPr>
          <w:noProof/>
        </w:rPr>
      </w:r>
      <w:r>
        <w:rPr>
          <w:noProof/>
        </w:rPr>
        <w:fldChar w:fldCharType="separate"/>
      </w:r>
      <w:r w:rsidR="00223AB6">
        <w:rPr>
          <w:noProof/>
        </w:rPr>
        <w:t>2</w:t>
      </w:r>
      <w:r>
        <w:rPr>
          <w:noProof/>
        </w:rPr>
        <w:fldChar w:fldCharType="end"/>
      </w:r>
    </w:p>
    <w:p w14:paraId="5CC5163D" w14:textId="0525D748" w:rsidR="001802EB" w:rsidRDefault="001802EB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/>
          <w:noProof/>
          <w:kern w:val="0"/>
          <w:lang w:val="en-GB"/>
        </w:rPr>
      </w:pPr>
      <w:r w:rsidRPr="00C95E8D">
        <w:rPr>
          <w:rFonts w:cs="Consolas"/>
          <w:b/>
          <w:noProof/>
          <w:color w:val="386E99"/>
        </w:rPr>
        <w:t>5.</w:t>
      </w:r>
      <w:r>
        <w:rPr>
          <w:rFonts w:asciiTheme="minorHAnsi" w:eastAsiaTheme="minorEastAsia" w:hAnsiTheme="minorHAnsi"/>
          <w:noProof/>
          <w:kern w:val="0"/>
          <w:lang w:val="en-GB"/>
        </w:rPr>
        <w:tab/>
      </w:r>
      <w:r>
        <w:rPr>
          <w:noProof/>
        </w:rPr>
        <w:t>(USACO 2014 December – Bronze 3) Cow Jog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_Toc97497187 \h </w:instrText>
      </w:r>
      <w:r>
        <w:rPr>
          <w:noProof/>
        </w:rPr>
      </w:r>
      <w:r>
        <w:rPr>
          <w:noProof/>
        </w:rPr>
        <w:fldChar w:fldCharType="separate"/>
      </w:r>
      <w:r w:rsidR="00223AB6">
        <w:rPr>
          <w:noProof/>
        </w:rPr>
        <w:t>3</w:t>
      </w:r>
      <w:r>
        <w:rPr>
          <w:noProof/>
        </w:rPr>
        <w:fldChar w:fldCharType="end"/>
      </w:r>
    </w:p>
    <w:p w14:paraId="0FF30332" w14:textId="50F7642E" w:rsidR="001802EB" w:rsidRDefault="001802EB">
      <w:pPr>
        <w:pStyle w:val="TOC2"/>
        <w:tabs>
          <w:tab w:val="left" w:pos="880"/>
          <w:tab w:val="right" w:leader="dot" w:pos="8296"/>
        </w:tabs>
        <w:rPr>
          <w:rFonts w:asciiTheme="minorHAnsi" w:eastAsiaTheme="minorEastAsia" w:hAnsiTheme="minorHAnsi"/>
          <w:noProof/>
          <w:kern w:val="0"/>
          <w:lang w:val="en-GB"/>
        </w:rPr>
      </w:pPr>
      <w:r w:rsidRPr="00C95E8D">
        <w:rPr>
          <w:rFonts w:cs="Consolas"/>
          <w:b/>
          <w:noProof/>
          <w:color w:val="386E99"/>
        </w:rPr>
        <w:t>6.</w:t>
      </w:r>
      <w:r>
        <w:rPr>
          <w:rFonts w:asciiTheme="minorHAnsi" w:eastAsiaTheme="minorEastAsia" w:hAnsiTheme="minorHAnsi"/>
          <w:noProof/>
          <w:kern w:val="0"/>
          <w:lang w:val="en-GB"/>
        </w:rPr>
        <w:tab/>
      </w:r>
      <w:r>
        <w:rPr>
          <w:noProof/>
        </w:rPr>
        <w:t>(USACO 2018 February – Silver 1) Rest Stops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_Toc97497188 \h </w:instrText>
      </w:r>
      <w:r>
        <w:rPr>
          <w:noProof/>
        </w:rPr>
      </w:r>
      <w:r>
        <w:rPr>
          <w:noProof/>
        </w:rPr>
        <w:fldChar w:fldCharType="separate"/>
      </w:r>
      <w:r w:rsidR="00223AB6">
        <w:rPr>
          <w:noProof/>
        </w:rPr>
        <w:t>4</w:t>
      </w:r>
      <w:r>
        <w:rPr>
          <w:noProof/>
        </w:rPr>
        <w:fldChar w:fldCharType="end"/>
      </w:r>
    </w:p>
    <w:p w14:paraId="45DAAFAB" w14:textId="78CE5141" w:rsidR="0039630A" w:rsidRDefault="002A1559" w:rsidP="0039630A">
      <w:pPr>
        <w:pStyle w:val="Text"/>
        <w:sectPr w:rsidR="0039630A" w:rsidSect="0039630A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lowerRoman" w:start="1"/>
          <w:cols w:space="720"/>
          <w:docGrid w:type="lines" w:linePitch="312"/>
        </w:sectPr>
      </w:pPr>
      <w:r>
        <w:fldChar w:fldCharType="end"/>
      </w:r>
    </w:p>
    <w:p w14:paraId="719207DD" w14:textId="77777777" w:rsidR="000540A5" w:rsidRPr="003B1B9F" w:rsidRDefault="000540A5" w:rsidP="000540A5">
      <w:pPr>
        <w:pStyle w:val="Title1"/>
      </w:pPr>
      <w:bookmarkStart w:id="0" w:name="_Toc97493563"/>
      <w:bookmarkStart w:id="1" w:name="_Toc97496983"/>
      <w:bookmarkStart w:id="2" w:name="_Toc97497182"/>
      <w:r>
        <w:rPr>
          <w:rFonts w:hint="eastAsia"/>
        </w:rPr>
        <w:lastRenderedPageBreak/>
        <w:t>课后作业</w:t>
      </w:r>
      <w:bookmarkEnd w:id="0"/>
      <w:bookmarkEnd w:id="1"/>
      <w:bookmarkEnd w:id="2"/>
    </w:p>
    <w:p w14:paraId="10B0AED7" w14:textId="77777777" w:rsidR="003B05C6" w:rsidRDefault="003B05C6" w:rsidP="003B05C6">
      <w:pPr>
        <w:pStyle w:val="Problem"/>
        <w:numPr>
          <w:ilvl w:val="0"/>
          <w:numId w:val="13"/>
        </w:numPr>
        <w:ind w:left="0" w:firstLine="0"/>
      </w:pPr>
      <w:bookmarkStart w:id="3" w:name="_Toc97166659"/>
      <w:bookmarkStart w:id="4" w:name="_Toc97493565"/>
      <w:bookmarkStart w:id="5" w:name="_Toc97496984"/>
      <w:bookmarkStart w:id="6" w:name="_Toc97497183"/>
      <w:r>
        <w:rPr>
          <w:rFonts w:hint="eastAsia"/>
        </w:rPr>
        <w:t>环状数组区间最大和</w:t>
      </w:r>
      <w:bookmarkEnd w:id="3"/>
      <w:bookmarkEnd w:id="4"/>
      <w:bookmarkEnd w:id="5"/>
      <w:bookmarkEnd w:id="6"/>
    </w:p>
    <w:p w14:paraId="6530161E" w14:textId="77777777" w:rsidR="003B05C6" w:rsidRDefault="003B05C6" w:rsidP="003B05C6">
      <w:pPr>
        <w:pStyle w:val="Text"/>
      </w:pPr>
      <w:r>
        <w:rPr>
          <w:rFonts w:hint="eastAsia"/>
        </w:rPr>
        <w:t>给定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（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hint="eastAsia"/>
        </w:rPr>
        <w:t>）个整数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（</w:t>
      </w:r>
      <m:oMath>
        <m:r>
          <w:rPr>
            <w:rFonts w:ascii="Cambria Math" w:hAnsi="Cambria Math"/>
          </w:rPr>
          <m:t>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rPr>
          <w:rFonts w:hint="eastAsia"/>
        </w:rPr>
        <w:t>）。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依次排列在环上，使得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相邻。给定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，在环上取连续的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（</w:t>
      </w:r>
      <m:oMath>
        <m:r>
          <w:rPr>
            <w:rFonts w:ascii="Cambria Math" w:hAnsi="Cambria Math"/>
          </w:rPr>
          <m:t>1≤K≤N</m:t>
        </m:r>
      </m:oMath>
      <w:r>
        <w:rPr>
          <w:rFonts w:hint="eastAsia"/>
        </w:rPr>
        <w:t>）个数，求取出的数之和的最大值。</w:t>
      </w:r>
    </w:p>
    <w:p w14:paraId="00CD5697" w14:textId="77777777" w:rsidR="003B05C6" w:rsidRDefault="003B05C6" w:rsidP="003B05C6">
      <w:pPr>
        <w:pStyle w:val="Text"/>
      </w:pPr>
      <w:r>
        <w:rPr>
          <w:rFonts w:hint="eastAsia"/>
        </w:rPr>
        <w:t>输入样例：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5C6" w14:paraId="48744779" w14:textId="77777777" w:rsidTr="00A76BA0">
        <w:tc>
          <w:tcPr>
            <w:tcW w:w="8296" w:type="dxa"/>
          </w:tcPr>
          <w:p w14:paraId="607FA297" w14:textId="77777777" w:rsidR="003B05C6" w:rsidRDefault="003B05C6" w:rsidP="00A76BA0">
            <w:pPr>
              <w:pStyle w:val="Code"/>
            </w:pPr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3</w:t>
            </w:r>
          </w:p>
          <w:p w14:paraId="1B8D5C7E" w14:textId="77777777" w:rsidR="003B05C6" w:rsidRDefault="003B05C6" w:rsidP="00A76BA0">
            <w:pPr>
              <w:pStyle w:val="Code"/>
            </w:pPr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9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  <w:p w14:paraId="1922005A" w14:textId="77777777" w:rsidR="003B05C6" w:rsidRDefault="003B05C6" w:rsidP="00A76BA0">
            <w:pPr>
              <w:pStyle w:val="Code"/>
            </w:pPr>
          </w:p>
        </w:tc>
      </w:tr>
    </w:tbl>
    <w:p w14:paraId="2FE6D170" w14:textId="77777777" w:rsidR="003B05C6" w:rsidRDefault="003B05C6" w:rsidP="003B05C6">
      <w:pPr>
        <w:pStyle w:val="Text"/>
      </w:pPr>
      <w:r>
        <w:rPr>
          <w:rFonts w:hint="eastAsia"/>
        </w:rPr>
        <w:t>输出样例：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5C6" w14:paraId="4F76FA60" w14:textId="77777777" w:rsidTr="00A76BA0">
        <w:tc>
          <w:tcPr>
            <w:tcW w:w="8296" w:type="dxa"/>
          </w:tcPr>
          <w:p w14:paraId="44FD7F6B" w14:textId="77777777" w:rsidR="003B05C6" w:rsidRDefault="003B05C6" w:rsidP="00A76BA0">
            <w:pPr>
              <w:pStyle w:val="Code"/>
            </w:pPr>
            <w:r>
              <w:rPr>
                <w:rFonts w:hint="eastAsia"/>
              </w:rPr>
              <w:t>19</w:t>
            </w:r>
          </w:p>
          <w:p w14:paraId="4C0DFB85" w14:textId="77777777" w:rsidR="003B05C6" w:rsidRDefault="003B05C6" w:rsidP="00A76BA0">
            <w:pPr>
              <w:pStyle w:val="Code"/>
            </w:pPr>
          </w:p>
        </w:tc>
      </w:tr>
    </w:tbl>
    <w:p w14:paraId="227025A5" w14:textId="449AFDFF" w:rsidR="003B05C6" w:rsidRDefault="003B05C6" w:rsidP="003B05C6">
      <w:pPr>
        <w:pStyle w:val="Text"/>
      </w:pPr>
    </w:p>
    <w:p w14:paraId="090EEA1E" w14:textId="7EB29959" w:rsidR="00292F68" w:rsidRDefault="00292F68" w:rsidP="00292F68">
      <w:pPr>
        <w:pStyle w:val="Text"/>
      </w:pPr>
    </w:p>
    <w:p w14:paraId="4360EC94" w14:textId="77777777" w:rsidR="003B05C6" w:rsidRDefault="003B05C6" w:rsidP="003B05C6">
      <w:pPr>
        <w:pStyle w:val="Problem"/>
        <w:numPr>
          <w:ilvl w:val="0"/>
          <w:numId w:val="13"/>
        </w:numPr>
        <w:ind w:left="0" w:firstLine="0"/>
      </w:pPr>
      <w:bookmarkStart w:id="7" w:name="_Toc97166660"/>
      <w:bookmarkStart w:id="8" w:name="_Toc97493566"/>
      <w:bookmarkStart w:id="9" w:name="_Toc97496985"/>
      <w:bookmarkStart w:id="10" w:name="_Toc97497184"/>
      <w:r>
        <w:rPr>
          <w:rFonts w:hint="eastAsia"/>
        </w:rPr>
        <w:t>排序数组的平方</w:t>
      </w:r>
      <w:bookmarkEnd w:id="7"/>
      <w:bookmarkEnd w:id="8"/>
      <w:bookmarkEnd w:id="9"/>
      <w:bookmarkEnd w:id="10"/>
    </w:p>
    <w:p w14:paraId="7860C819" w14:textId="77777777" w:rsidR="003B05C6" w:rsidRDefault="003B05C6" w:rsidP="003B05C6">
      <w:pPr>
        <w:pStyle w:val="Text"/>
      </w:pPr>
      <w:r>
        <w:rPr>
          <w:rFonts w:hint="eastAsia"/>
        </w:rPr>
        <w:t>给定一个排序数组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。构造一个数组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，为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中每个元素的平方排序后的结果。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5C6" w14:paraId="1A5D622A" w14:textId="77777777" w:rsidTr="00A76BA0">
        <w:tc>
          <w:tcPr>
            <w:tcW w:w="8296" w:type="dxa"/>
          </w:tcPr>
          <w:p w14:paraId="33E95B39" w14:textId="77777777" w:rsidR="003B05C6" w:rsidRDefault="003B05C6" w:rsidP="00A76BA0">
            <w:pPr>
              <w:pStyle w:val="Code"/>
            </w:pPr>
            <w:r>
              <w:t xml:space="preserve">vector&lt;long long&gt; </w:t>
            </w:r>
            <w:proofErr w:type="spellStart"/>
            <w:proofErr w:type="gramStart"/>
            <w:r>
              <w:t>sortedSquares</w:t>
            </w:r>
            <w:proofErr w:type="spellEnd"/>
            <w:r>
              <w:t>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vector&lt;int&gt; &amp;a)</w:t>
            </w:r>
          </w:p>
        </w:tc>
      </w:tr>
    </w:tbl>
    <w:p w14:paraId="0B8BB18A" w14:textId="77777777" w:rsidR="003B05C6" w:rsidRDefault="003B05C6" w:rsidP="003B05C6">
      <w:pPr>
        <w:pStyle w:val="Text"/>
      </w:pPr>
      <w:r>
        <w:rPr>
          <w:rFonts w:hint="eastAsia"/>
        </w:rPr>
        <w:t>输入样例：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5C6" w14:paraId="5F361B51" w14:textId="77777777" w:rsidTr="00A76BA0">
        <w:tc>
          <w:tcPr>
            <w:tcW w:w="8296" w:type="dxa"/>
          </w:tcPr>
          <w:p w14:paraId="0926AB2A" w14:textId="77777777" w:rsidR="003B05C6" w:rsidRDefault="003B05C6" w:rsidP="00A76BA0">
            <w:pPr>
              <w:pStyle w:val="Code"/>
            </w:pPr>
            <w:r>
              <w:t>5</w:t>
            </w:r>
          </w:p>
          <w:p w14:paraId="2B812E4B" w14:textId="77777777" w:rsidR="003B05C6" w:rsidRDefault="003B05C6" w:rsidP="00A76BA0">
            <w:pPr>
              <w:pStyle w:val="Code"/>
            </w:pPr>
            <w:r>
              <w:rPr>
                <w:rFonts w:hint="eastAsia"/>
              </w:rPr>
              <w:t>-</w:t>
            </w:r>
            <w:r>
              <w:t>3 -2 0 2 4</w:t>
            </w:r>
          </w:p>
          <w:p w14:paraId="15D9CA64" w14:textId="77777777" w:rsidR="003B05C6" w:rsidRDefault="003B05C6" w:rsidP="00A76BA0">
            <w:pPr>
              <w:pStyle w:val="Code"/>
            </w:pPr>
          </w:p>
        </w:tc>
      </w:tr>
    </w:tbl>
    <w:p w14:paraId="39C2ED16" w14:textId="77777777" w:rsidR="003B05C6" w:rsidRDefault="003B05C6" w:rsidP="003B05C6">
      <w:pPr>
        <w:pStyle w:val="Text"/>
      </w:pPr>
      <w:r>
        <w:rPr>
          <w:rFonts w:hint="eastAsia"/>
        </w:rPr>
        <w:t>输出样例：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5C6" w14:paraId="572D91BD" w14:textId="77777777" w:rsidTr="00A76BA0">
        <w:tc>
          <w:tcPr>
            <w:tcW w:w="8296" w:type="dxa"/>
          </w:tcPr>
          <w:p w14:paraId="060E25BC" w14:textId="77777777" w:rsidR="003B05C6" w:rsidRDefault="003B05C6" w:rsidP="00A76BA0">
            <w:pPr>
              <w:pStyle w:val="Code"/>
            </w:pPr>
            <w:r>
              <w:t>0 4 4 9 16</w:t>
            </w:r>
          </w:p>
          <w:p w14:paraId="67CA4E5F" w14:textId="77777777" w:rsidR="003B05C6" w:rsidRDefault="003B05C6" w:rsidP="00A76BA0">
            <w:pPr>
              <w:pStyle w:val="Code"/>
            </w:pPr>
          </w:p>
        </w:tc>
      </w:tr>
    </w:tbl>
    <w:p w14:paraId="0A3CE9D6" w14:textId="77777777" w:rsidR="003B05C6" w:rsidRPr="00683E97" w:rsidRDefault="003B05C6" w:rsidP="003B05C6">
      <w:pPr>
        <w:pStyle w:val="Text"/>
      </w:pPr>
      <w:r>
        <w:rPr>
          <w:rFonts w:hint="eastAsia"/>
        </w:rPr>
        <w:t>本题的限制为：你的函数需要有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>的运行时间。</w:t>
      </w:r>
    </w:p>
    <w:p w14:paraId="5DE378FA" w14:textId="76CEE262" w:rsidR="003B05C6" w:rsidRDefault="003B05C6" w:rsidP="003B05C6">
      <w:pPr>
        <w:pStyle w:val="Text"/>
      </w:pPr>
    </w:p>
    <w:p w14:paraId="7AA4FE89" w14:textId="77777777" w:rsidR="003B05C6" w:rsidRDefault="003B05C6" w:rsidP="003B05C6">
      <w:pPr>
        <w:pStyle w:val="Problem"/>
        <w:numPr>
          <w:ilvl w:val="0"/>
          <w:numId w:val="13"/>
        </w:numPr>
        <w:ind w:left="0" w:firstLine="0"/>
      </w:pPr>
      <w:bookmarkStart w:id="11" w:name="_Toc97166661"/>
      <w:bookmarkStart w:id="12" w:name="_Toc97493567"/>
      <w:bookmarkStart w:id="13" w:name="_Toc97496986"/>
      <w:bookmarkStart w:id="14" w:name="_Toc97497185"/>
      <w:r>
        <w:rPr>
          <w:rFonts w:hint="eastAsia"/>
        </w:rPr>
        <w:t>包含</w:t>
      </w:r>
      <w:r w:rsidRPr="004E0ACD">
        <w:t>01</w:t>
      </w:r>
      <w:r>
        <w:rPr>
          <w:rFonts w:hint="eastAsia"/>
        </w:rPr>
        <w:t>的</w:t>
      </w:r>
      <w:r>
        <w:t>N</w:t>
      </w:r>
      <w:r>
        <w:rPr>
          <w:rFonts w:hint="eastAsia"/>
        </w:rPr>
        <w:t>位数</w:t>
      </w:r>
      <w:bookmarkEnd w:id="11"/>
      <w:bookmarkEnd w:id="12"/>
      <w:bookmarkEnd w:id="13"/>
      <w:bookmarkEnd w:id="14"/>
    </w:p>
    <w:p w14:paraId="26C5C74E" w14:textId="77777777" w:rsidR="003B05C6" w:rsidRDefault="003B05C6" w:rsidP="003B05C6">
      <w:pPr>
        <w:pStyle w:val="Text"/>
      </w:pPr>
      <w:r>
        <w:rPr>
          <w:rFonts w:hint="eastAsia"/>
        </w:rPr>
        <w:t>给定一个整数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（</w:t>
      </w:r>
      <m:oMath>
        <m:r>
          <w:rPr>
            <w:rFonts w:ascii="Cambria Math" w:hAnsi="Cambria Math"/>
          </w:rPr>
          <m:t>1≤N≤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hint="eastAsia"/>
        </w:rPr>
        <w:t>）。求满足以下条件的正整数的数量，结果对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+7</m:t>
        </m:r>
      </m:oMath>
      <w:r>
        <w:rPr>
          <w:rFonts w:hint="eastAsia"/>
        </w:rPr>
        <w:t>取模：</w:t>
      </w:r>
    </w:p>
    <w:p w14:paraId="0C7BC6CB" w14:textId="77777777" w:rsidR="003B05C6" w:rsidRDefault="003B05C6" w:rsidP="003B05C6">
      <w:pPr>
        <w:pStyle w:val="Text"/>
        <w:numPr>
          <w:ilvl w:val="0"/>
          <w:numId w:val="24"/>
        </w:numPr>
      </w:pPr>
      <w:r>
        <w:rPr>
          <w:rFonts w:hint="eastAsia"/>
        </w:rPr>
        <w:t>包含且仅包含数位</w:t>
      </w:r>
      <m:oMath>
        <m:r>
          <w:rPr>
            <w:rFonts w:ascii="Cambria Math" w:hAnsi="Cambria Math"/>
          </w:rPr>
          <m:t>0</m:t>
        </m:r>
      </m:oMath>
      <w:r>
        <w:rPr>
          <w:rFonts w:hint="eastAsia"/>
        </w:rPr>
        <w:t>和数位</w:t>
      </w:r>
      <m:oMath>
        <m:r>
          <w:rPr>
            <w:rFonts w:ascii="Cambria Math" w:hAnsi="Cambria Math"/>
          </w:rPr>
          <m:t>1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位数。</w:t>
      </w:r>
    </w:p>
    <w:p w14:paraId="038609DB" w14:textId="77777777" w:rsidR="003B05C6" w:rsidRDefault="003B05C6" w:rsidP="003B05C6">
      <w:pPr>
        <w:pStyle w:val="Text"/>
        <w:numPr>
          <w:ilvl w:val="0"/>
          <w:numId w:val="24"/>
        </w:numPr>
      </w:pPr>
      <w:r>
        <w:rPr>
          <w:rFonts w:hint="eastAsia"/>
        </w:rPr>
        <w:t>包含数位</w:t>
      </w:r>
      <m:oMath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且包含数位</w:t>
      </w:r>
      <m:oMath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位数。</w:t>
      </w:r>
    </w:p>
    <w:p w14:paraId="4834BB33" w14:textId="77777777" w:rsidR="003B05C6" w:rsidRPr="00ED7688" w:rsidRDefault="003B05C6" w:rsidP="003B05C6">
      <w:pPr>
        <w:pStyle w:val="Text"/>
      </w:pPr>
      <w:r w:rsidRPr="00ED7688">
        <w:rPr>
          <w:rFonts w:hint="eastAsia"/>
        </w:rPr>
        <w:t>输入样例：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B05C6" w14:paraId="61712DA0" w14:textId="77777777" w:rsidTr="00A76BA0">
        <w:tc>
          <w:tcPr>
            <w:tcW w:w="8296" w:type="dxa"/>
          </w:tcPr>
          <w:p w14:paraId="29FE668D" w14:textId="77777777" w:rsidR="003B05C6" w:rsidRDefault="003B05C6" w:rsidP="00A76BA0">
            <w:pPr>
              <w:pStyle w:val="Code"/>
            </w:pPr>
            <w:r>
              <w:rPr>
                <w:rFonts w:hint="eastAsia"/>
              </w:rPr>
              <w:t>2</w:t>
            </w:r>
          </w:p>
          <w:p w14:paraId="1FB0EC97" w14:textId="77777777" w:rsidR="003B05C6" w:rsidRDefault="003B05C6" w:rsidP="00A76BA0">
            <w:pPr>
              <w:pStyle w:val="Code"/>
            </w:pPr>
          </w:p>
        </w:tc>
      </w:tr>
    </w:tbl>
    <w:p w14:paraId="4DF04BFC" w14:textId="77777777" w:rsidR="003B05C6" w:rsidRPr="00ED7688" w:rsidRDefault="003B05C6" w:rsidP="003B05C6">
      <w:pPr>
        <w:pStyle w:val="Text"/>
      </w:pPr>
      <w:r w:rsidRPr="00ED7688">
        <w:rPr>
          <w:rFonts w:hint="eastAsia"/>
        </w:rPr>
        <w:t>输出样例：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B05C6" w14:paraId="5DFCB01D" w14:textId="77777777" w:rsidTr="00A76BA0">
        <w:tc>
          <w:tcPr>
            <w:tcW w:w="8296" w:type="dxa"/>
          </w:tcPr>
          <w:p w14:paraId="169FDBDD" w14:textId="77777777" w:rsidR="003B05C6" w:rsidRDefault="003B05C6" w:rsidP="00A76BA0">
            <w:pPr>
              <w:pStyle w:val="Code"/>
            </w:pPr>
            <w:r>
              <w:rPr>
                <w:rFonts w:hint="eastAsia"/>
              </w:rPr>
              <w:t>1</w:t>
            </w:r>
          </w:p>
          <w:p w14:paraId="0DC2748C" w14:textId="77777777" w:rsidR="003B05C6" w:rsidRDefault="003B05C6" w:rsidP="00A76BA0">
            <w:pPr>
              <w:pStyle w:val="Code"/>
            </w:pPr>
            <w:r>
              <w:rPr>
                <w:rFonts w:hint="eastAsia"/>
              </w:rPr>
              <w:lastRenderedPageBreak/>
              <w:t>1</w:t>
            </w:r>
          </w:p>
          <w:p w14:paraId="77FDC85E" w14:textId="77777777" w:rsidR="003B05C6" w:rsidRDefault="003B05C6" w:rsidP="00A76BA0">
            <w:pPr>
              <w:pStyle w:val="Code"/>
            </w:pPr>
          </w:p>
        </w:tc>
      </w:tr>
    </w:tbl>
    <w:p w14:paraId="41FD2D04" w14:textId="5637C9FB" w:rsidR="003B05C6" w:rsidRPr="00ED7688" w:rsidRDefault="003B05C6" w:rsidP="003B05C6">
      <w:pPr>
        <w:pStyle w:val="Text"/>
      </w:pPr>
      <w:r w:rsidRPr="00ED7688">
        <w:rPr>
          <w:rFonts w:hint="eastAsia"/>
        </w:rPr>
        <w:lastRenderedPageBreak/>
        <w:t>输入样例：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B05C6" w14:paraId="0C6E6445" w14:textId="77777777" w:rsidTr="00A76BA0">
        <w:tc>
          <w:tcPr>
            <w:tcW w:w="8296" w:type="dxa"/>
          </w:tcPr>
          <w:p w14:paraId="28B4BC2F" w14:textId="77777777" w:rsidR="003B05C6" w:rsidRDefault="003B05C6" w:rsidP="00A76BA0">
            <w:pPr>
              <w:pStyle w:val="Code"/>
            </w:pPr>
            <w:r>
              <w:rPr>
                <w:rFonts w:hint="eastAsia"/>
              </w:rPr>
              <w:t>3</w:t>
            </w:r>
          </w:p>
          <w:p w14:paraId="38A426B9" w14:textId="77777777" w:rsidR="003B05C6" w:rsidRDefault="003B05C6" w:rsidP="00A76BA0">
            <w:pPr>
              <w:pStyle w:val="Code"/>
            </w:pPr>
          </w:p>
        </w:tc>
      </w:tr>
    </w:tbl>
    <w:p w14:paraId="02097579" w14:textId="77777777" w:rsidR="003B05C6" w:rsidRDefault="003B05C6" w:rsidP="003B05C6">
      <w:pPr>
        <w:pStyle w:val="Text"/>
      </w:pPr>
      <w:r>
        <w:rPr>
          <w:rFonts w:hint="eastAsia"/>
        </w:rPr>
        <w:t>输出样例：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B05C6" w14:paraId="1D985277" w14:textId="77777777" w:rsidTr="00A76BA0">
        <w:tc>
          <w:tcPr>
            <w:tcW w:w="8296" w:type="dxa"/>
          </w:tcPr>
          <w:p w14:paraId="3FEC6498" w14:textId="77777777" w:rsidR="003B05C6" w:rsidRDefault="003B05C6" w:rsidP="00A76BA0">
            <w:pPr>
              <w:pStyle w:val="Code"/>
            </w:pPr>
            <w:r>
              <w:rPr>
                <w:rFonts w:hint="eastAsia"/>
              </w:rPr>
              <w:t>3</w:t>
            </w:r>
          </w:p>
          <w:p w14:paraId="6ADBF98E" w14:textId="77777777" w:rsidR="003B05C6" w:rsidRDefault="003B05C6" w:rsidP="00A76BA0">
            <w:pPr>
              <w:pStyle w:val="Code"/>
            </w:pPr>
            <w:r>
              <w:rPr>
                <w:rFonts w:hint="eastAsia"/>
              </w:rPr>
              <w:t>3</w:t>
            </w:r>
            <w:r>
              <w:t>5</w:t>
            </w:r>
          </w:p>
          <w:p w14:paraId="1401A15E" w14:textId="77777777" w:rsidR="003B05C6" w:rsidRDefault="003B05C6" w:rsidP="00A76BA0">
            <w:pPr>
              <w:pStyle w:val="Code"/>
            </w:pPr>
          </w:p>
        </w:tc>
      </w:tr>
    </w:tbl>
    <w:p w14:paraId="3FD84359" w14:textId="77777777" w:rsidR="003B05C6" w:rsidRDefault="003B05C6" w:rsidP="003B05C6">
      <w:pPr>
        <w:pStyle w:val="Text"/>
      </w:pPr>
    </w:p>
    <w:p w14:paraId="50100322" w14:textId="246D600C" w:rsidR="00EB70E7" w:rsidRDefault="002F197F" w:rsidP="00EB70E7">
      <w:pPr>
        <w:pStyle w:val="Problem"/>
      </w:pPr>
      <w:bookmarkStart w:id="15" w:name="_Toc97496988"/>
      <w:bookmarkStart w:id="16" w:name="_Toc97497186"/>
      <w:r>
        <w:rPr>
          <w:rFonts w:hint="eastAsia"/>
        </w:rPr>
        <w:t>Introvert</w:t>
      </w:r>
      <w:r w:rsidR="00EB70E7">
        <w:rPr>
          <w:rFonts w:hint="eastAsia"/>
        </w:rPr>
        <w:t>让梨</w:t>
      </w:r>
      <w:bookmarkEnd w:id="15"/>
      <w:bookmarkEnd w:id="16"/>
    </w:p>
    <w:p w14:paraId="33A31BAA" w14:textId="517A8418" w:rsidR="00355A19" w:rsidRDefault="003312ED" w:rsidP="002A1559">
      <w:pPr>
        <w:pStyle w:val="Text"/>
      </w:pPr>
      <w:bookmarkStart w:id="17" w:name="_Toc97496989"/>
      <w:r>
        <w:rPr>
          <w:rFonts w:hint="eastAsia"/>
        </w:rPr>
        <w:t>孔融小朋友家里来了</w:t>
      </w:r>
      <w:r>
        <w:rPr>
          <w:rFonts w:hint="eastAsia"/>
        </w:rPr>
        <w:t xml:space="preserve"> N</w:t>
      </w:r>
      <w:r w:rsidR="007533FD">
        <w:t>-1</w:t>
      </w:r>
      <w:r>
        <w:t xml:space="preserve"> </w:t>
      </w:r>
      <w:r>
        <w:rPr>
          <w:rFonts w:hint="eastAsia"/>
        </w:rPr>
        <w:t>个客人，他决定把桌子上</w:t>
      </w:r>
      <w:r>
        <w:rPr>
          <w:rFonts w:hint="eastAsia"/>
        </w:rPr>
        <w:t xml:space="preserve"> M</w:t>
      </w:r>
      <w:r>
        <w:t xml:space="preserve"> </w:t>
      </w:r>
      <w:r>
        <w:rPr>
          <w:rFonts w:hint="eastAsia"/>
        </w:rPr>
        <w:t>个</w:t>
      </w:r>
      <w:r w:rsidR="007533FD">
        <w:rPr>
          <w:rFonts w:hint="eastAsia"/>
        </w:rPr>
        <w:t>一摸一样的梨分给客人和自己。</w:t>
      </w:r>
      <w:r w:rsidR="002349B9">
        <w:rPr>
          <w:rFonts w:hint="eastAsia"/>
        </w:rPr>
        <w:t>现在知道对于在场的</w:t>
      </w:r>
      <w:r w:rsidR="00EF5438">
        <w:rPr>
          <w:rFonts w:hint="eastAsia"/>
        </w:rPr>
        <w:t>第</w:t>
      </w:r>
      <w:r w:rsidR="00EF5438">
        <w:rPr>
          <w:rFonts w:hint="eastAsia"/>
        </w:rPr>
        <w:t xml:space="preserve"> </w:t>
      </w:r>
      <w:proofErr w:type="spellStart"/>
      <w:r w:rsidR="00EF5438">
        <w:t>i</w:t>
      </w:r>
      <w:proofErr w:type="spellEnd"/>
      <w:r w:rsidR="00EF5438">
        <w:t xml:space="preserve"> </w:t>
      </w:r>
      <w:r w:rsidR="00EF5438">
        <w:rPr>
          <w:rFonts w:hint="eastAsia"/>
        </w:rPr>
        <w:t>个人，如果拿到超过</w:t>
      </w:r>
      <w:r w:rsidR="00EF5438">
        <w:rPr>
          <w:rFonts w:hint="eastAsia"/>
        </w:rPr>
        <w:t xml:space="preserve"> </w:t>
      </w:r>
      <w:proofErr w:type="spellStart"/>
      <w:r w:rsidR="00EF5438">
        <w:t>K_i</w:t>
      </w:r>
      <w:proofErr w:type="spellEnd"/>
      <w:r w:rsidR="00EF5438">
        <w:t xml:space="preserve"> </w:t>
      </w:r>
      <w:r w:rsidR="00EF5438">
        <w:rPr>
          <w:rFonts w:hint="eastAsia"/>
        </w:rPr>
        <w:t>个梨子</w:t>
      </w:r>
      <w:r w:rsidR="009778A4">
        <w:rPr>
          <w:rFonts w:hint="eastAsia"/>
        </w:rPr>
        <w:t>，</w:t>
      </w:r>
      <w:r w:rsidR="009778A4">
        <w:rPr>
          <w:rFonts w:hint="eastAsia"/>
        </w:rPr>
        <w:t>TA</w:t>
      </w:r>
      <w:r w:rsidR="009778A4">
        <w:t xml:space="preserve"> </w:t>
      </w:r>
      <w:r w:rsidR="009778A4">
        <w:rPr>
          <w:rFonts w:hint="eastAsia"/>
        </w:rPr>
        <w:t>就会感到羞愧难当。给定</w:t>
      </w:r>
      <w:r w:rsidR="009778A4">
        <w:rPr>
          <w:rFonts w:hint="eastAsia"/>
        </w:rPr>
        <w:t xml:space="preserve"> N</w:t>
      </w:r>
      <w:r w:rsidR="009778A4">
        <w:t xml:space="preserve">, M, </w:t>
      </w:r>
      <w:r w:rsidR="009778A4">
        <w:rPr>
          <w:rFonts w:hint="eastAsia"/>
        </w:rPr>
        <w:t>和</w:t>
      </w:r>
      <w:r w:rsidR="009778A4">
        <w:rPr>
          <w:rFonts w:hint="eastAsia"/>
        </w:rPr>
        <w:t xml:space="preserve"> </w:t>
      </w:r>
      <w:r w:rsidR="009778A4">
        <w:t>{</w:t>
      </w:r>
      <w:proofErr w:type="spellStart"/>
      <w:r w:rsidR="009778A4">
        <w:t>K_</w:t>
      </w:r>
      <w:proofErr w:type="gramStart"/>
      <w:r w:rsidR="009778A4">
        <w:t>i</w:t>
      </w:r>
      <w:proofErr w:type="spellEnd"/>
      <w:r w:rsidR="009778A4">
        <w:t>}</w:t>
      </w:r>
      <w:r w:rsidR="009778A4">
        <w:rPr>
          <w:rFonts w:hint="eastAsia"/>
        </w:rPr>
        <w:t>，</w:t>
      </w:r>
      <w:proofErr w:type="gramEnd"/>
      <w:r w:rsidR="009778A4">
        <w:rPr>
          <w:rFonts w:hint="eastAsia"/>
        </w:rPr>
        <w:t>请计算无人羞愧难当的分梨方案数。</w:t>
      </w:r>
      <w:bookmarkEnd w:id="17"/>
    </w:p>
    <w:p w14:paraId="642A61C3" w14:textId="2E8CE0F1" w:rsidR="009778A4" w:rsidRDefault="009778A4" w:rsidP="009778A4">
      <w:pPr>
        <w:pStyle w:val="Text"/>
      </w:pPr>
      <w:r>
        <w:rPr>
          <w:rFonts w:hint="eastAsia"/>
        </w:rPr>
        <w:t>输入样例：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778A4" w14:paraId="4DFD6CFA" w14:textId="77777777" w:rsidTr="000A122D">
        <w:tc>
          <w:tcPr>
            <w:tcW w:w="8296" w:type="dxa"/>
          </w:tcPr>
          <w:p w14:paraId="32342012" w14:textId="77777777" w:rsidR="009778A4" w:rsidRDefault="009778A4" w:rsidP="009778A4">
            <w:pPr>
              <w:pStyle w:val="Code"/>
            </w:pPr>
            <w:r>
              <w:t xml:space="preserve">4 </w:t>
            </w:r>
            <w:r w:rsidR="001778CD">
              <w:t>8</w:t>
            </w:r>
          </w:p>
          <w:p w14:paraId="00B58008" w14:textId="354C0643" w:rsidR="001778CD" w:rsidRDefault="00946289" w:rsidP="009778A4">
            <w:pPr>
              <w:pStyle w:val="Code"/>
            </w:pPr>
            <w:r>
              <w:t>3</w:t>
            </w:r>
            <w:r w:rsidR="001778CD">
              <w:t xml:space="preserve"> 2 2 2</w:t>
            </w:r>
          </w:p>
        </w:tc>
      </w:tr>
    </w:tbl>
    <w:p w14:paraId="0E4A83E6" w14:textId="77777777" w:rsidR="009778A4" w:rsidRPr="00ED7688" w:rsidRDefault="009778A4" w:rsidP="009778A4">
      <w:pPr>
        <w:pStyle w:val="Text"/>
      </w:pPr>
      <w:r w:rsidRPr="00ED7688">
        <w:rPr>
          <w:rFonts w:hint="eastAsia"/>
        </w:rPr>
        <w:t>输出样例：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778A4" w14:paraId="1D05A473" w14:textId="77777777" w:rsidTr="000A122D">
        <w:tc>
          <w:tcPr>
            <w:tcW w:w="8296" w:type="dxa"/>
          </w:tcPr>
          <w:p w14:paraId="5BB2BBA9" w14:textId="59E7FCD2" w:rsidR="009778A4" w:rsidRDefault="002A1559" w:rsidP="000A122D">
            <w:pPr>
              <w:pStyle w:val="Code"/>
            </w:pPr>
            <w:r>
              <w:t>4</w:t>
            </w:r>
          </w:p>
          <w:p w14:paraId="72D62991" w14:textId="77777777" w:rsidR="009778A4" w:rsidRDefault="009778A4" w:rsidP="000A122D">
            <w:pPr>
              <w:pStyle w:val="Code"/>
            </w:pPr>
          </w:p>
        </w:tc>
      </w:tr>
    </w:tbl>
    <w:p w14:paraId="6D9E4508" w14:textId="34C23F35" w:rsidR="009778A4" w:rsidRDefault="001778CD" w:rsidP="009778A4">
      <w:pPr>
        <w:pStyle w:val="Text"/>
      </w:pPr>
      <w:r>
        <w:rPr>
          <w:rFonts w:hint="eastAsia"/>
        </w:rPr>
        <w:t>说明：</w:t>
      </w:r>
    </w:p>
    <w:p w14:paraId="1AFFB19E" w14:textId="4F660D81" w:rsidR="001778CD" w:rsidRDefault="002A1559" w:rsidP="009778A4">
      <w:pPr>
        <w:pStyle w:val="Text"/>
      </w:pPr>
      <w:r>
        <w:rPr>
          <w:rFonts w:hint="eastAsia"/>
        </w:rPr>
        <w:t>方案如下：</w:t>
      </w:r>
    </w:p>
    <w:p w14:paraId="1920F57E" w14:textId="0430AF6B" w:rsidR="002A1559" w:rsidRDefault="002A1559" w:rsidP="009778A4">
      <w:pPr>
        <w:pStyle w:val="Text"/>
      </w:pPr>
      <w:r>
        <w:t>(3, 1, 2, 2), (3, 2, 1, 2), (3, 2, 2, 1), (2, 2, 2, 2).</w:t>
      </w:r>
    </w:p>
    <w:p w14:paraId="6B21378A" w14:textId="78FB40AF" w:rsidR="002A1559" w:rsidRPr="002A1559" w:rsidRDefault="002A1559" w:rsidP="002A1559">
      <w:pPr>
        <w:widowControl/>
        <w:jc w:val="left"/>
        <w:rPr>
          <w:rFonts w:ascii="Consolas" w:hAnsi="Consolas" w:cstheme="minorBidi" w:hint="eastAsia"/>
        </w:rPr>
      </w:pPr>
      <w:r>
        <w:br w:type="page"/>
      </w:r>
    </w:p>
    <w:p w14:paraId="4452719A" w14:textId="77777777" w:rsidR="00292F68" w:rsidRDefault="00292F68" w:rsidP="00292F68">
      <w:pPr>
        <w:pStyle w:val="Problem"/>
        <w:numPr>
          <w:ilvl w:val="0"/>
          <w:numId w:val="13"/>
        </w:numPr>
        <w:ind w:left="0" w:firstLine="0"/>
      </w:pPr>
      <w:bookmarkStart w:id="18" w:name="_Toc97166691"/>
      <w:bookmarkStart w:id="19" w:name="_Toc97493569"/>
      <w:bookmarkStart w:id="20" w:name="_Hlk89023519"/>
      <w:bookmarkStart w:id="21" w:name="_Toc97496990"/>
      <w:bookmarkStart w:id="22" w:name="_Toc97497187"/>
      <w:r>
        <w:lastRenderedPageBreak/>
        <w:t>(USACO 2014 December – Bronze 3) Cow Jog</w:t>
      </w:r>
      <w:bookmarkEnd w:id="18"/>
      <w:bookmarkEnd w:id="19"/>
      <w:bookmarkEnd w:id="21"/>
      <w:bookmarkEnd w:id="22"/>
    </w:p>
    <w:p w14:paraId="29DCFBD6" w14:textId="77777777" w:rsidR="00292F68" w:rsidRDefault="00292F68" w:rsidP="00292F68">
      <w:pPr>
        <w:pStyle w:val="Text"/>
      </w:pPr>
      <w:r>
        <w:t>[Mark Gordon, 2014]</w:t>
      </w:r>
    </w:p>
    <w:p w14:paraId="1DB600E2" w14:textId="77777777" w:rsidR="00292F68" w:rsidRDefault="00292F68" w:rsidP="00292F68">
      <w:pPr>
        <w:pStyle w:val="Text"/>
      </w:pPr>
      <w:r>
        <w:t>The cows are out exercising their hooves again!  There are N cows jogging on an infinitely-long single-lane track (1 &lt;= N &lt;= 100,000). Each cow starts at a distinct position on the track, and some cows jog at different speeds.</w:t>
      </w:r>
    </w:p>
    <w:p w14:paraId="6A4CA428" w14:textId="77777777" w:rsidR="00292F68" w:rsidRDefault="00292F68" w:rsidP="00292F68">
      <w:pPr>
        <w:pStyle w:val="Text"/>
      </w:pPr>
      <w:r>
        <w:t>With only one lane in the track, cows cannot pass each other.  When a faster cow catches up to another cow, she has to slow down to avoid running into the other cow, becoming part of the same running group.</w:t>
      </w:r>
    </w:p>
    <w:p w14:paraId="19428C5E" w14:textId="77777777" w:rsidR="00292F68" w:rsidRDefault="00292F68" w:rsidP="00292F68">
      <w:pPr>
        <w:pStyle w:val="Text"/>
      </w:pPr>
      <w:r>
        <w:t>Eventually, no more cows will run into each other.  Farmer John wonders how many groups will be left when this happens.  Please help him compute this number.</w:t>
      </w:r>
    </w:p>
    <w:p w14:paraId="290FB2F7" w14:textId="77777777" w:rsidR="00292F68" w:rsidRDefault="00292F68" w:rsidP="00292F68">
      <w:pPr>
        <w:pStyle w:val="Text"/>
      </w:pPr>
    </w:p>
    <w:p w14:paraId="5A5165C7" w14:textId="77777777" w:rsidR="00292F68" w:rsidRPr="004324B9" w:rsidRDefault="00292F68" w:rsidP="00292F68">
      <w:pPr>
        <w:pStyle w:val="Text"/>
        <w:rPr>
          <w:rStyle w:val="Strong"/>
        </w:rPr>
      </w:pPr>
      <w:r w:rsidRPr="004324B9">
        <w:rPr>
          <w:rStyle w:val="Strong"/>
        </w:rPr>
        <w:t>INPUT: (file cowjog.in)</w:t>
      </w:r>
    </w:p>
    <w:p w14:paraId="7FBA5809" w14:textId="77777777" w:rsidR="00292F68" w:rsidRDefault="00292F68" w:rsidP="00292F68">
      <w:pPr>
        <w:pStyle w:val="Text"/>
      </w:pPr>
      <w:r>
        <w:t>The first line of input contains the integer N.</w:t>
      </w:r>
    </w:p>
    <w:p w14:paraId="2AD03BD2" w14:textId="77777777" w:rsidR="00292F68" w:rsidRDefault="00292F68" w:rsidP="00292F68">
      <w:pPr>
        <w:pStyle w:val="Text"/>
      </w:pPr>
      <w:r>
        <w:t xml:space="preserve">The following N lines each contain the initial position and speed of a single cow.  Position is a nonnegative integer and speed is a positive integer; both numbers are at most 1 billion.  All cows start </w:t>
      </w:r>
      <w:proofErr w:type="gramStart"/>
      <w:r>
        <w:t>at  distinct</w:t>
      </w:r>
      <w:proofErr w:type="gramEnd"/>
      <w:r>
        <w:t xml:space="preserve"> positions, and these will be given in increasing order in the input.</w:t>
      </w:r>
    </w:p>
    <w:p w14:paraId="1193A628" w14:textId="77777777" w:rsidR="00292F68" w:rsidRDefault="00292F68" w:rsidP="00292F68">
      <w:pPr>
        <w:pStyle w:val="Text"/>
      </w:pPr>
    </w:p>
    <w:p w14:paraId="685A0F37" w14:textId="77777777" w:rsidR="00292F68" w:rsidRPr="004324B9" w:rsidRDefault="00292F68" w:rsidP="00292F68">
      <w:pPr>
        <w:pStyle w:val="Text"/>
        <w:rPr>
          <w:rStyle w:val="Strong"/>
        </w:rPr>
      </w:pPr>
      <w:r w:rsidRPr="004324B9">
        <w:rPr>
          <w:rStyle w:val="Strong"/>
        </w:rPr>
        <w:t>SAMPLE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2F68" w14:paraId="7D4BF866" w14:textId="77777777" w:rsidTr="00A76BA0">
        <w:tc>
          <w:tcPr>
            <w:tcW w:w="8296" w:type="dxa"/>
          </w:tcPr>
          <w:p w14:paraId="6206A425" w14:textId="77777777" w:rsidR="00292F68" w:rsidRDefault="00292F68" w:rsidP="00A76BA0">
            <w:pPr>
              <w:pStyle w:val="Code"/>
            </w:pPr>
            <w:r>
              <w:t>5</w:t>
            </w:r>
          </w:p>
          <w:p w14:paraId="33D40040" w14:textId="77777777" w:rsidR="00292F68" w:rsidRDefault="00292F68" w:rsidP="00A76BA0">
            <w:pPr>
              <w:pStyle w:val="Code"/>
            </w:pPr>
            <w:r>
              <w:t>0 1</w:t>
            </w:r>
          </w:p>
          <w:p w14:paraId="671A64CC" w14:textId="77777777" w:rsidR="00292F68" w:rsidRDefault="00292F68" w:rsidP="00A76BA0">
            <w:pPr>
              <w:pStyle w:val="Code"/>
            </w:pPr>
            <w:r>
              <w:t>1 2</w:t>
            </w:r>
          </w:p>
          <w:p w14:paraId="7A99E63C" w14:textId="77777777" w:rsidR="00292F68" w:rsidRDefault="00292F68" w:rsidP="00A76BA0">
            <w:pPr>
              <w:pStyle w:val="Code"/>
            </w:pPr>
            <w:r>
              <w:t>2 3</w:t>
            </w:r>
          </w:p>
          <w:p w14:paraId="7D227CDC" w14:textId="77777777" w:rsidR="00292F68" w:rsidRDefault="00292F68" w:rsidP="00A76BA0">
            <w:pPr>
              <w:pStyle w:val="Code"/>
            </w:pPr>
            <w:r>
              <w:t>3 2</w:t>
            </w:r>
          </w:p>
          <w:p w14:paraId="2F1D07DF" w14:textId="77777777" w:rsidR="00292F68" w:rsidRDefault="00292F68" w:rsidP="00A76BA0">
            <w:pPr>
              <w:pStyle w:val="Code"/>
            </w:pPr>
            <w:r>
              <w:t>6 1</w:t>
            </w:r>
          </w:p>
          <w:p w14:paraId="07C3CAE9" w14:textId="77777777" w:rsidR="00292F68" w:rsidRDefault="00292F68" w:rsidP="00A76BA0">
            <w:pPr>
              <w:pStyle w:val="Code"/>
            </w:pPr>
          </w:p>
        </w:tc>
      </w:tr>
    </w:tbl>
    <w:p w14:paraId="66856441" w14:textId="77777777" w:rsidR="00292F68" w:rsidRDefault="00292F68" w:rsidP="00292F68">
      <w:pPr>
        <w:pStyle w:val="Text"/>
      </w:pPr>
    </w:p>
    <w:p w14:paraId="2663ED8D" w14:textId="77777777" w:rsidR="00292F68" w:rsidRPr="004324B9" w:rsidRDefault="00292F68" w:rsidP="00292F68">
      <w:pPr>
        <w:pStyle w:val="Text"/>
        <w:rPr>
          <w:rStyle w:val="Strong"/>
        </w:rPr>
      </w:pPr>
      <w:r w:rsidRPr="004324B9">
        <w:rPr>
          <w:rStyle w:val="Strong"/>
        </w:rPr>
        <w:t xml:space="preserve">OUTPUT: (file </w:t>
      </w:r>
      <w:proofErr w:type="spellStart"/>
      <w:r w:rsidRPr="004324B9">
        <w:rPr>
          <w:rStyle w:val="Strong"/>
        </w:rPr>
        <w:t>cowjog.out</w:t>
      </w:r>
      <w:proofErr w:type="spellEnd"/>
      <w:r w:rsidRPr="004324B9">
        <w:rPr>
          <w:rStyle w:val="Strong"/>
        </w:rPr>
        <w:t>)</w:t>
      </w:r>
    </w:p>
    <w:p w14:paraId="629D0F31" w14:textId="77777777" w:rsidR="00292F68" w:rsidRDefault="00292F68" w:rsidP="00292F68">
      <w:pPr>
        <w:pStyle w:val="Text"/>
      </w:pPr>
      <w:r>
        <w:t>A single integer indicating how many groups remain.</w:t>
      </w:r>
    </w:p>
    <w:p w14:paraId="3E5CA3E4" w14:textId="77777777" w:rsidR="00292F68" w:rsidRDefault="00292F68" w:rsidP="00292F68">
      <w:pPr>
        <w:pStyle w:val="Text"/>
      </w:pPr>
    </w:p>
    <w:p w14:paraId="03083A8C" w14:textId="77777777" w:rsidR="00292F68" w:rsidRPr="004324B9" w:rsidRDefault="00292F68" w:rsidP="00292F68">
      <w:pPr>
        <w:pStyle w:val="Text"/>
        <w:rPr>
          <w:rStyle w:val="Strong"/>
        </w:rPr>
      </w:pPr>
      <w:r w:rsidRPr="004324B9">
        <w:rPr>
          <w:rStyle w:val="Strong"/>
        </w:rP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2F68" w14:paraId="546C61FA" w14:textId="77777777" w:rsidTr="00A76BA0">
        <w:tc>
          <w:tcPr>
            <w:tcW w:w="8296" w:type="dxa"/>
          </w:tcPr>
          <w:p w14:paraId="6DBAC2BB" w14:textId="77777777" w:rsidR="00292F68" w:rsidRDefault="00292F68" w:rsidP="00A76BA0">
            <w:pPr>
              <w:pStyle w:val="Code"/>
            </w:pPr>
            <w:r>
              <w:t>2</w:t>
            </w:r>
          </w:p>
          <w:p w14:paraId="30CD70C7" w14:textId="77777777" w:rsidR="00292F68" w:rsidRDefault="00292F68" w:rsidP="00A76BA0">
            <w:pPr>
              <w:pStyle w:val="Code"/>
            </w:pPr>
          </w:p>
        </w:tc>
      </w:tr>
    </w:tbl>
    <w:p w14:paraId="5CF78BEF" w14:textId="77777777" w:rsidR="00292F68" w:rsidRDefault="00292F68" w:rsidP="00292F68">
      <w:pPr>
        <w:pStyle w:val="Text"/>
      </w:pPr>
    </w:p>
    <w:p w14:paraId="1FC0410B" w14:textId="77777777" w:rsidR="00292F68" w:rsidRDefault="00292F68" w:rsidP="00292F68">
      <w:pPr>
        <w:pStyle w:val="Text"/>
      </w:pPr>
      <w:r>
        <w:br w:type="page"/>
      </w:r>
    </w:p>
    <w:p w14:paraId="1BC4A15C" w14:textId="77777777" w:rsidR="00292F68" w:rsidRDefault="00292F68" w:rsidP="00292F68">
      <w:pPr>
        <w:pStyle w:val="Problem"/>
        <w:numPr>
          <w:ilvl w:val="0"/>
          <w:numId w:val="13"/>
        </w:numPr>
        <w:ind w:left="0" w:firstLine="0"/>
      </w:pPr>
      <w:bookmarkStart w:id="23" w:name="_Toc41757695"/>
      <w:bookmarkStart w:id="24" w:name="_Toc79006735"/>
      <w:bookmarkStart w:id="25" w:name="_Toc97166696"/>
      <w:bookmarkStart w:id="26" w:name="_Toc97493570"/>
      <w:bookmarkStart w:id="27" w:name="_Toc22659121"/>
      <w:bookmarkStart w:id="28" w:name="_Toc58505748"/>
      <w:bookmarkStart w:id="29" w:name="_Toc97496991"/>
      <w:bookmarkStart w:id="30" w:name="_Toc97497188"/>
      <w:bookmarkEnd w:id="20"/>
      <w:r>
        <w:rPr>
          <w:rFonts w:hint="eastAsia"/>
        </w:rPr>
        <w:lastRenderedPageBreak/>
        <w:t>(</w:t>
      </w:r>
      <w:r>
        <w:t>USACO 2018 February – Silver 1) Rest Stops</w:t>
      </w:r>
      <w:bookmarkEnd w:id="23"/>
      <w:bookmarkEnd w:id="24"/>
      <w:bookmarkEnd w:id="25"/>
      <w:bookmarkEnd w:id="26"/>
      <w:bookmarkEnd w:id="29"/>
      <w:bookmarkEnd w:id="30"/>
    </w:p>
    <w:p w14:paraId="616F0A4E" w14:textId="77777777" w:rsidR="00292F68" w:rsidRDefault="00292F68" w:rsidP="00292F68">
      <w:pPr>
        <w:pStyle w:val="Text"/>
      </w:pPr>
      <w:r>
        <w:t xml:space="preserve">Farmer John and his personal trainer Bessie are hiking up Mount Vancowver. For their purposes (and yours), the mountain can be represented as a long straight trail of length </w:t>
      </w:r>
      <m:oMath>
        <m:r>
          <w:rPr>
            <w:rFonts w:ascii="Cambria Math" w:hAnsi="Cambria Math"/>
          </w:rPr>
          <m:t>L</m:t>
        </m:r>
      </m:oMath>
      <w:r>
        <w:t xml:space="preserve"> meters (</w:t>
      </w:r>
      <m:oMath>
        <m:r>
          <w:rPr>
            <w:rFonts w:ascii="Cambria Math" w:hAnsi="Cambria Math"/>
          </w:rPr>
          <m:t>1≤L≤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). Farmer John will hike the trail at a constant travel rate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 seconds per meter (</w:t>
      </w:r>
      <m:oMath>
        <m:r>
          <w:rPr>
            <w:rFonts w:ascii="Cambria Math" w:hAnsi="Cambria Math"/>
          </w:rPr>
          <m:t>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>). Since he is working on his stamina, he will not take any rest stops along the way.</w:t>
      </w:r>
    </w:p>
    <w:p w14:paraId="7BEB41E7" w14:textId="77777777" w:rsidR="00292F68" w:rsidRDefault="00292F68" w:rsidP="00292F68">
      <w:pPr>
        <w:pStyle w:val="Text"/>
      </w:pPr>
      <w:r>
        <w:t xml:space="preserve">Bessie, however, is allowed to take rest stops, where she might find some tasty grass. Of course, she cannot stop just anywhere! There are </w:t>
      </w:r>
      <m:oMath>
        <m:r>
          <w:rPr>
            <w:rFonts w:ascii="Cambria Math" w:hAnsi="Cambria Math"/>
          </w:rPr>
          <m:t>N</m:t>
        </m:r>
      </m:oMath>
      <w:r>
        <w:t xml:space="preserve"> rest stops along the trail (</w:t>
      </w:r>
      <m:oMath>
        <m:r>
          <w:rPr>
            <w:rFonts w:ascii="Cambria Math" w:hAnsi="Cambria Math"/>
          </w:rPr>
          <m:t>1≤N≤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); the </w:t>
      </w:r>
      <m:oMath>
        <m:r>
          <w:rPr>
            <w:rFonts w:ascii="Cambria Math" w:hAnsi="Cambria Math"/>
          </w:rPr>
          <m:t>i</m:t>
        </m:r>
      </m:oMath>
      <w:r>
        <w:t xml:space="preserve">-th stop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meters from the start of the trail (</w:t>
      </w:r>
      <m:oMath>
        <m: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&lt;L</m:t>
        </m:r>
      </m:oMath>
      <w:r>
        <w:t xml:space="preserve">) and has a tastiness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</w:t>
      </w:r>
      <m:oMath>
        <m:r>
          <w:rPr>
            <w:rFonts w:ascii="Cambria Math" w:hAnsi="Cambria Math"/>
          </w:rPr>
          <m:t>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). If Bessie rests at stop </w:t>
      </w:r>
      <m:oMath>
        <m:r>
          <w:rPr>
            <w:rFonts w:ascii="Cambria Math" w:hAnsi="Cambria Math"/>
          </w:rPr>
          <m:t>i</m:t>
        </m:r>
      </m:oMath>
      <w:r>
        <w:t xml:space="preserve"> for </w:t>
      </w:r>
      <m:oMath>
        <m:r>
          <w:rPr>
            <w:rFonts w:ascii="Cambria Math" w:hAnsi="Cambria Math"/>
          </w:rPr>
          <m:t>t</m:t>
        </m:r>
      </m:oMath>
      <w:r>
        <w:t xml:space="preserve"> seconds, she receives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="MS Mincho" w:hAnsi="Cambria Math" w:cs="MS Mincho" w:hint="eastAsia"/>
          </w:rPr>
          <m:t>⋅</m:t>
        </m:r>
        <m:r>
          <w:rPr>
            <w:rFonts w:ascii="Cambria Math" w:hAnsi="Cambria Math"/>
          </w:rPr>
          <m:t>t</m:t>
        </m:r>
      </m:oMath>
      <w:r>
        <w:t xml:space="preserve"> tastiness units.</w:t>
      </w:r>
    </w:p>
    <w:p w14:paraId="0B4C2685" w14:textId="77777777" w:rsidR="00292F68" w:rsidRDefault="00292F68" w:rsidP="00292F68">
      <w:pPr>
        <w:pStyle w:val="Text"/>
      </w:pPr>
      <w:r>
        <w:t xml:space="preserve">When not at a rest stop, Bessie will be hiking at a fixed travel rate of </w:t>
      </w:r>
      <m:oMath>
        <m:r>
          <w:rPr>
            <w:rFonts w:ascii="Cambria Math" w:hAnsi="Cambria Math"/>
          </w:rPr>
          <m:t>rB</m:t>
        </m:r>
      </m:oMath>
      <w:r>
        <w:t xml:space="preserve"> seconds per meter (</w:t>
      </w:r>
      <m:oMath>
        <m:r>
          <w:rPr>
            <w:rFonts w:ascii="Cambria Math" w:hAnsi="Cambria Math"/>
          </w:rPr>
          <m:t>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). Since Bessie is young and fit,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is strictly less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>.</w:t>
      </w:r>
    </w:p>
    <w:p w14:paraId="036E6981" w14:textId="77777777" w:rsidR="00292F68" w:rsidRDefault="00292F68" w:rsidP="00292F68">
      <w:pPr>
        <w:pStyle w:val="Text"/>
      </w:pPr>
      <w:r>
        <w:t>Bessie would like to maximize her consumption of tasty grass. But she is worried about Farmer John; she thinks that if at any point along the hike she is behind Farmer John on the trail, he might lose all motivation to continue!</w:t>
      </w:r>
    </w:p>
    <w:p w14:paraId="3DD21B48" w14:textId="77777777" w:rsidR="00292F68" w:rsidRDefault="00292F68" w:rsidP="00292F68">
      <w:pPr>
        <w:pStyle w:val="Text"/>
      </w:pPr>
      <w:r>
        <w:t>Help Bessie find the maximum total tastiness units she can obtain while making sure that Farmer John completes the hike.</w:t>
      </w:r>
    </w:p>
    <w:p w14:paraId="406D7372" w14:textId="77777777" w:rsidR="00292F68" w:rsidRDefault="00292F68" w:rsidP="00292F68">
      <w:pPr>
        <w:pStyle w:val="Text"/>
      </w:pPr>
    </w:p>
    <w:p w14:paraId="41F2B188" w14:textId="77777777" w:rsidR="00292F68" w:rsidRPr="00BC1AC7" w:rsidRDefault="00292F68" w:rsidP="00292F68">
      <w:pPr>
        <w:pStyle w:val="Text"/>
        <w:rPr>
          <w:rStyle w:val="Strong"/>
        </w:rPr>
      </w:pPr>
      <w:r w:rsidRPr="00BC1AC7">
        <w:rPr>
          <w:rStyle w:val="Strong"/>
        </w:rPr>
        <w:t>INPUT FORMAT (file reststops.in):</w:t>
      </w:r>
    </w:p>
    <w:p w14:paraId="1691956F" w14:textId="77777777" w:rsidR="00292F68" w:rsidRDefault="00292F68" w:rsidP="00292F68">
      <w:pPr>
        <w:pStyle w:val="Text"/>
      </w:pPr>
      <w:r>
        <w:t xml:space="preserve">The first line of input contains four integers: </w:t>
      </w:r>
      <m:oMath>
        <m:r>
          <w:rPr>
            <w:rFonts w:ascii="Cambria Math" w:hAnsi="Cambria Math"/>
          </w:rPr>
          <m:t>L</m:t>
        </m:r>
      </m:oMath>
      <w:r w:rsidRPr="00BC1AC7">
        <w:t xml:space="preserve">, </w:t>
      </w:r>
      <m:oMath>
        <m:r>
          <w:rPr>
            <w:rFonts w:ascii="Cambria Math" w:hAnsi="Cambria Math"/>
          </w:rPr>
          <m:t>N</m:t>
        </m:r>
      </m:oMath>
      <w:r w:rsidRPr="00BC1AC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. The next </w:t>
      </w:r>
      <m:oMath>
        <m:r>
          <w:rPr>
            <w:rFonts w:ascii="Cambria Math" w:hAnsi="Cambria Math"/>
          </w:rPr>
          <m:t>N</m:t>
        </m:r>
      </m:oMath>
      <w:r>
        <w:t xml:space="preserve"> lines describe the rest stops. For each </w:t>
      </w:r>
      <m:oMath>
        <m:r>
          <w:rPr>
            <w:rFonts w:ascii="Cambria Math" w:hAnsi="Cambria Math"/>
          </w:rPr>
          <m:t>i</m:t>
        </m:r>
      </m:oMath>
      <w:r>
        <w:t xml:space="preserve"> between </w:t>
      </w:r>
      <m:oMath>
        <m:r>
          <w:rPr>
            <w:rFonts w:ascii="Cambria Math" w:hAnsi="Cambria Math"/>
          </w:rPr>
          <m:t>1</m:t>
        </m:r>
      </m:oMath>
      <w:r>
        <w:t xml:space="preserve"> and </w:t>
      </w:r>
      <m:oMath>
        <m:r>
          <w:rPr>
            <w:rFonts w:ascii="Cambria Math" w:hAnsi="Cambria Math"/>
          </w:rPr>
          <m:t>N</m:t>
        </m:r>
      </m:oMath>
      <w:r>
        <w:t xml:space="preserve">, the </w:t>
      </w:r>
      <m:oMath>
        <m:r>
          <w:rPr>
            <w:rFonts w:ascii="Cambria Math" w:hAnsi="Cambria Math"/>
          </w:rPr>
          <m:t>i+1</m:t>
        </m:r>
      </m:oMath>
      <w:r>
        <w:t xml:space="preserve">-st line contains two integers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describing the position of the </w:t>
      </w:r>
      <m:oMath>
        <m:r>
          <w:rPr>
            <w:rFonts w:ascii="Cambria Math" w:hAnsi="Cambria Math"/>
          </w:rPr>
          <m:t>i</m:t>
        </m:r>
      </m:oMath>
      <w:r>
        <w:t>-th rest stop and the tastiness of the grass there.</w:t>
      </w:r>
    </w:p>
    <w:p w14:paraId="6A1E93CC" w14:textId="77777777" w:rsidR="00292F68" w:rsidRDefault="00292F68" w:rsidP="00292F68">
      <w:pPr>
        <w:pStyle w:val="Text"/>
      </w:pPr>
      <w:r>
        <w:t xml:space="preserve">It is guaranteed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, and </w:t>
      </w:r>
      <m:oMath>
        <m: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eastAsia="MS Mincho" w:hAnsi="Cambria Math" w:cs="MS Mincho" w:hint="eastAsia"/>
          </w:rPr>
          <m:t>⋯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&lt;L</m:t>
        </m:r>
      </m:oMath>
      <w:r>
        <w:t xml:space="preserve">. Note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are given in seconds per meter!</w:t>
      </w:r>
    </w:p>
    <w:p w14:paraId="3218D619" w14:textId="77777777" w:rsidR="00292F68" w:rsidRDefault="00292F68" w:rsidP="00292F68">
      <w:pPr>
        <w:pStyle w:val="Text"/>
      </w:pPr>
    </w:p>
    <w:p w14:paraId="7DDA4084" w14:textId="77777777" w:rsidR="00292F68" w:rsidRPr="00BC1AC7" w:rsidRDefault="00292F68" w:rsidP="00292F68">
      <w:pPr>
        <w:pStyle w:val="Text"/>
        <w:rPr>
          <w:rStyle w:val="Strong"/>
        </w:rPr>
      </w:pPr>
      <w:r w:rsidRPr="00BC1AC7">
        <w:rPr>
          <w:rStyle w:val="Strong"/>
        </w:rPr>
        <w:t xml:space="preserve">OUTPUT FORMAT (file </w:t>
      </w:r>
      <w:proofErr w:type="spellStart"/>
      <w:r w:rsidRPr="00BC1AC7">
        <w:rPr>
          <w:rStyle w:val="Strong"/>
        </w:rPr>
        <w:t>reststops.out</w:t>
      </w:r>
      <w:proofErr w:type="spellEnd"/>
      <w:r w:rsidRPr="00BC1AC7">
        <w:rPr>
          <w:rStyle w:val="Strong"/>
        </w:rPr>
        <w:t>):</w:t>
      </w:r>
    </w:p>
    <w:p w14:paraId="38E9F413" w14:textId="77777777" w:rsidR="00292F68" w:rsidRDefault="00292F68" w:rsidP="00292F68">
      <w:pPr>
        <w:pStyle w:val="Text"/>
      </w:pPr>
      <w:r>
        <w:t>A single integer: the maximum total tastiness units Bessie can obtain.</w:t>
      </w:r>
    </w:p>
    <w:p w14:paraId="02455AF1" w14:textId="77777777" w:rsidR="00292F68" w:rsidRDefault="00292F68" w:rsidP="00292F68">
      <w:pPr>
        <w:pStyle w:val="Text"/>
      </w:pPr>
    </w:p>
    <w:p w14:paraId="39BE8174" w14:textId="77777777" w:rsidR="00292F68" w:rsidRPr="00BC1AC7" w:rsidRDefault="00292F68" w:rsidP="00292F68">
      <w:pPr>
        <w:pStyle w:val="Text"/>
        <w:rPr>
          <w:rStyle w:val="Strong"/>
        </w:rPr>
      </w:pPr>
      <w:r w:rsidRPr="00BC1AC7">
        <w:rPr>
          <w:rStyle w:val="Strong"/>
        </w:rPr>
        <w:t>SAMPLE 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2F68" w14:paraId="14D717B4" w14:textId="77777777" w:rsidTr="00A76BA0">
        <w:tc>
          <w:tcPr>
            <w:tcW w:w="8296" w:type="dxa"/>
          </w:tcPr>
          <w:p w14:paraId="5C7917EE" w14:textId="77777777" w:rsidR="00292F68" w:rsidRDefault="00292F68" w:rsidP="00A76BA0">
            <w:pPr>
              <w:pStyle w:val="Code"/>
            </w:pPr>
            <w:r>
              <w:t>10 2 4 3</w:t>
            </w:r>
          </w:p>
          <w:p w14:paraId="2C97FFAC" w14:textId="77777777" w:rsidR="00292F68" w:rsidRDefault="00292F68" w:rsidP="00A76BA0">
            <w:pPr>
              <w:pStyle w:val="Code"/>
            </w:pPr>
            <w:r>
              <w:t>7 2</w:t>
            </w:r>
          </w:p>
          <w:p w14:paraId="5E3826C6" w14:textId="77777777" w:rsidR="00292F68" w:rsidRDefault="00292F68" w:rsidP="00A76BA0">
            <w:pPr>
              <w:pStyle w:val="Code"/>
            </w:pPr>
            <w:r>
              <w:t>8 1</w:t>
            </w:r>
          </w:p>
          <w:p w14:paraId="2B346A19" w14:textId="77777777" w:rsidR="00292F68" w:rsidRDefault="00292F68" w:rsidP="00A76BA0">
            <w:pPr>
              <w:pStyle w:val="Code"/>
            </w:pPr>
          </w:p>
        </w:tc>
      </w:tr>
    </w:tbl>
    <w:p w14:paraId="1AB506F8" w14:textId="77777777" w:rsidR="00292F68" w:rsidRDefault="00292F68" w:rsidP="00292F68">
      <w:pPr>
        <w:pStyle w:val="Text"/>
      </w:pPr>
    </w:p>
    <w:p w14:paraId="2DD922E0" w14:textId="77777777" w:rsidR="00292F68" w:rsidRPr="00BC1AC7" w:rsidRDefault="00292F68" w:rsidP="00292F68">
      <w:pPr>
        <w:pStyle w:val="Text"/>
        <w:rPr>
          <w:rStyle w:val="Strong"/>
        </w:rPr>
      </w:pPr>
      <w:r w:rsidRPr="00BC1AC7">
        <w:rPr>
          <w:rStyle w:val="Strong"/>
        </w:rP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2F68" w14:paraId="2F7FF483" w14:textId="77777777" w:rsidTr="00A76BA0">
        <w:tc>
          <w:tcPr>
            <w:tcW w:w="8296" w:type="dxa"/>
          </w:tcPr>
          <w:p w14:paraId="7E1BA97D" w14:textId="77777777" w:rsidR="00292F68" w:rsidRDefault="00292F68" w:rsidP="00A76BA0">
            <w:pPr>
              <w:pStyle w:val="Code"/>
            </w:pPr>
            <w:r>
              <w:t>15</w:t>
            </w:r>
          </w:p>
          <w:p w14:paraId="06421082" w14:textId="77777777" w:rsidR="00292F68" w:rsidRDefault="00292F68" w:rsidP="00A76BA0">
            <w:pPr>
              <w:pStyle w:val="Code"/>
            </w:pPr>
          </w:p>
        </w:tc>
      </w:tr>
    </w:tbl>
    <w:p w14:paraId="5AD422A6" w14:textId="77777777" w:rsidR="00292F68" w:rsidRDefault="00292F68" w:rsidP="00292F68">
      <w:pPr>
        <w:pStyle w:val="Text"/>
      </w:pPr>
      <w:r>
        <w:t xml:space="preserve">In this example, it is optimal for Bessie to stop for </w:t>
      </w:r>
      <m:oMath>
        <m:r>
          <w:rPr>
            <w:rFonts w:ascii="Cambria Math" w:hAnsi="Cambria Math"/>
          </w:rPr>
          <m:t>7</m:t>
        </m:r>
      </m:oMath>
      <w:r>
        <w:t xml:space="preserve"> seconds at the </w:t>
      </w:r>
      <m:oMath>
        <m:r>
          <w:rPr>
            <w:rFonts w:ascii="Cambria Math" w:hAnsi="Cambria Math"/>
          </w:rPr>
          <m:t>x=7</m:t>
        </m:r>
      </m:oMath>
      <w:r>
        <w:t xml:space="preserve"> rest stop (acquiring </w:t>
      </w:r>
      <m:oMath>
        <m:r>
          <w:rPr>
            <w:rFonts w:ascii="Cambria Math" w:hAnsi="Cambria Math"/>
          </w:rPr>
          <m:t>14</m:t>
        </m:r>
      </m:oMath>
      <w:r>
        <w:t xml:space="preserve"> tastiness units) and then stop for an additional </w:t>
      </w:r>
      <m:oMath>
        <m:r>
          <w:rPr>
            <w:rFonts w:ascii="Cambria Math" w:hAnsi="Cambria Math"/>
          </w:rPr>
          <m:t>1</m:t>
        </m:r>
      </m:oMath>
      <w:r>
        <w:t xml:space="preserve"> second at the </w:t>
      </w:r>
      <m:oMath>
        <m:r>
          <w:rPr>
            <w:rFonts w:ascii="Cambria Math" w:hAnsi="Cambria Math"/>
          </w:rPr>
          <m:t>x=8</m:t>
        </m:r>
      </m:oMath>
      <w:r>
        <w:t xml:space="preserve"> rest stop (acquiring </w:t>
      </w:r>
      <m:oMath>
        <m:r>
          <w:rPr>
            <w:rFonts w:ascii="Cambria Math" w:hAnsi="Cambria Math"/>
          </w:rPr>
          <m:t>1</m:t>
        </m:r>
      </m:oMath>
      <w:r>
        <w:t xml:space="preserve"> more tastiness </w:t>
      </w:r>
      <w:r>
        <w:lastRenderedPageBreak/>
        <w:t xml:space="preserve">unit, for a total of </w:t>
      </w:r>
      <m:oMath>
        <m:r>
          <w:rPr>
            <w:rFonts w:ascii="Cambria Math" w:hAnsi="Cambria Math"/>
          </w:rPr>
          <m:t>15</m:t>
        </m:r>
      </m:oMath>
      <w:r>
        <w:t xml:space="preserve"> tastiness units).</w:t>
      </w:r>
    </w:p>
    <w:p w14:paraId="17422B13" w14:textId="77777777" w:rsidR="00292F68" w:rsidRDefault="00292F68" w:rsidP="00292F68">
      <w:pPr>
        <w:pStyle w:val="Text"/>
      </w:pPr>
    </w:p>
    <w:p w14:paraId="607B398A" w14:textId="77777777" w:rsidR="00292F68" w:rsidRDefault="00292F68" w:rsidP="00292F68">
      <w:pPr>
        <w:pStyle w:val="Text"/>
      </w:pPr>
      <w:r>
        <w:t>Problem credits: Dhruv Rohatgi</w:t>
      </w:r>
    </w:p>
    <w:bookmarkEnd w:id="27"/>
    <w:bookmarkEnd w:id="28"/>
    <w:p w14:paraId="7C3E3AE2" w14:textId="689B6833" w:rsidR="0050794C" w:rsidRPr="000540A5" w:rsidRDefault="0050794C" w:rsidP="00355A19">
      <w:pPr>
        <w:pStyle w:val="Text"/>
      </w:pPr>
    </w:p>
    <w:sectPr w:rsidR="0050794C" w:rsidRPr="000540A5" w:rsidSect="0039630A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DBA2B" w14:textId="77777777" w:rsidR="00503CD9" w:rsidRDefault="00503CD9" w:rsidP="009C7404">
      <w:r>
        <w:separator/>
      </w:r>
    </w:p>
  </w:endnote>
  <w:endnote w:type="continuationSeparator" w:id="0">
    <w:p w14:paraId="1FC82CFA" w14:textId="77777777" w:rsidR="00503CD9" w:rsidRDefault="00503CD9" w:rsidP="009C7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iti SC Light">
    <w:altName w:val="Calibri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ABE4D" w14:textId="77777777" w:rsidR="008F777A" w:rsidRDefault="00BF202D" w:rsidP="000707EA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771A1BA" wp14:editId="0D564865">
              <wp:simplePos x="0" y="0"/>
              <wp:positionH relativeFrom="margin">
                <wp:align>center</wp:align>
              </wp:positionH>
              <wp:positionV relativeFrom="paragraph">
                <wp:posOffset>-145844</wp:posOffset>
              </wp:positionV>
              <wp:extent cx="2021566" cy="233680"/>
              <wp:effectExtent l="0" t="0" r="0" b="13970"/>
              <wp:wrapNone/>
              <wp:docPr id="1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1566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8949190" w14:textId="77777777" w:rsidR="008F777A" w:rsidRPr="007A2C18" w:rsidRDefault="00223AB6" w:rsidP="00B14146">
                          <w:pPr>
                            <w:pStyle w:val="Footer2"/>
                            <w:jc w:val="center"/>
                          </w:pPr>
                          <w:sdt>
                            <w:sdtPr>
                              <w:rPr>
                                <w:rFonts w:hint="eastAsia"/>
                              </w:rPr>
                              <w:alias w:val="Company"/>
                              <w:tag w:val=""/>
                              <w:id w:val="5089619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A2C18" w:rsidRPr="007A2C18">
                                <w:rPr>
                                  <w:rFonts w:hint="eastAsia"/>
                                </w:rPr>
                                <w:t>码趣学院</w:t>
                              </w:r>
                              <w:r w:rsidR="00206FB6">
                                <w:t>竞赛</w:t>
                              </w:r>
                              <w:r w:rsidR="00355A19">
                                <w:rPr>
                                  <w:rFonts w:hint="eastAsia"/>
                                </w:rPr>
                                <w:t>课程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71A1BA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8" type="#_x0000_t202" style="position:absolute;margin-left:0;margin-top:-11.5pt;width:159.2pt;height:18.4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" filled="f" stroked="f" strokeweight=".5pt">
              <v:textbox inset="0,0,0,0">
                <w:txbxContent>
                  <w:p w14:paraId="18949190" w14:textId="77777777" w:rsidR="008F777A" w:rsidRPr="007A2C18" w:rsidRDefault="00223AB6" w:rsidP="00B14146">
                    <w:pPr>
                      <w:pStyle w:val="Footer2"/>
                      <w:jc w:val="center"/>
                    </w:pPr>
                    <w:sdt>
                      <w:sdtPr>
                        <w:rPr>
                          <w:rFonts w:hint="eastAsia"/>
                        </w:rPr>
                        <w:alias w:val="Company"/>
                        <w:tag w:val=""/>
                        <w:id w:val="50896192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 w:rsidR="007A2C18" w:rsidRPr="007A2C18">
                          <w:rPr>
                            <w:rFonts w:hint="eastAsia"/>
                          </w:rPr>
                          <w:t>码趣学院</w:t>
                        </w:r>
                        <w:r w:rsidR="00206FB6">
                          <w:t>竞赛</w:t>
                        </w:r>
                        <w:r w:rsidR="00355A19">
                          <w:rPr>
                            <w:rFonts w:hint="eastAsia"/>
                          </w:rPr>
                          <w:t>课程</w:t>
                        </w:r>
                      </w:sdtContent>
                    </w:sdt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240CC7" wp14:editId="7C0B1012">
              <wp:simplePos x="0" y="0"/>
              <wp:positionH relativeFrom="margin">
                <wp:align>right</wp:align>
              </wp:positionH>
              <wp:positionV relativeFrom="paragraph">
                <wp:posOffset>-145415</wp:posOffset>
              </wp:positionV>
              <wp:extent cx="254138" cy="234000"/>
              <wp:effectExtent l="0" t="0" r="12700" b="13970"/>
              <wp:wrapNone/>
              <wp:docPr id="17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138" cy="23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C2E6944" w14:textId="77777777" w:rsidR="008F777A" w:rsidRDefault="008F777A" w:rsidP="00AA59C7">
                          <w:pPr>
                            <w:pStyle w:val="Footer3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6E4C64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240CC7" id="文本框 8" o:spid="_x0000_s1029" type="#_x0000_t202" style="position:absolute;margin-left:-31.2pt;margin-top:-11.45pt;width:20pt;height:18.4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" filled="f" stroked="f" strokeweight=".5pt">
              <v:textbox inset="0,0,0,0">
                <w:txbxContent>
                  <w:p w14:paraId="3C2E6944" w14:textId="77777777" w:rsidR="008F777A" w:rsidRDefault="008F777A" w:rsidP="00AA59C7">
                    <w:pPr>
                      <w:pStyle w:val="Footer3"/>
                      <w:jc w:val="right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6E4C64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748450" wp14:editId="4404E1FB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1566000" cy="234000"/>
              <wp:effectExtent l="0" t="0" r="15240" b="13970"/>
              <wp:wrapNone/>
              <wp:docPr id="1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6000" cy="23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11386908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6D2719D" w14:textId="77777777" w:rsidR="008F777A" w:rsidRPr="000707EA" w:rsidRDefault="00A50CE2" w:rsidP="009C7404">
                              <w:pPr>
                                <w:pStyle w:val="Footer1"/>
                              </w:pPr>
                              <w:r>
                                <w:t>课后作业及知识要点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748450" id="文本框 6" o:spid="_x0000_s1030" type="#_x0000_t202" style="position:absolute;margin-left:0;margin-top:0;width:123.3pt;height:18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" filled="f" stroked="f" strokeweight=".5pt">
              <v:textbox inset="0,0,0,0">
                <w:txbxContent>
                  <w:sdt>
                    <w:sdtPr>
                      <w:alias w:val="Title"/>
                      <w:tag w:val=""/>
                      <w:id w:val="111386908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6D2719D" w14:textId="77777777" w:rsidR="008F777A" w:rsidRPr="000707EA" w:rsidRDefault="00A50CE2" w:rsidP="009C7404">
                        <w:pPr>
                          <w:pStyle w:val="Footer1"/>
                        </w:pPr>
                        <w:r>
                          <w:t>课后作业及知识要点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8F777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5E29C3" wp14:editId="5974CD91">
              <wp:simplePos x="0" y="0"/>
              <wp:positionH relativeFrom="column">
                <wp:align>center</wp:align>
              </wp:positionH>
              <wp:positionV relativeFrom="paragraph">
                <wp:posOffset>-147320</wp:posOffset>
              </wp:positionV>
              <wp:extent cx="5302250" cy="0"/>
              <wp:effectExtent l="0" t="0" r="0" b="0"/>
              <wp:wrapNone/>
              <wp:docPr id="1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36650" y="9820910"/>
                        <a:ext cx="530225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595959">
                            <a:lumMod val="65000"/>
                            <a:lumOff val="35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line w14:anchorId="0D181CB5" id="直接连接符 5" o:spid="_x0000_s1026" style="position:absolute;left:0;text-align:left;z-index:251659264;visibility:visible;mso-wrap-style:square;mso-width-percent:1000;mso-wrap-distance-left:9pt;mso-wrap-distance-top:0;mso-wrap-distance-right:9pt;mso-wrap-distance-bottom:0;mso-position-horizontal:center;mso-position-horizontal-relative:text;mso-position-vertical:absolute;mso-position-vertical-relative:text;mso-width-percent:1000;mso-width-relative:margin" from="0,-11.6pt" to="417.5pt,-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" strokecolor="#939393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9765B" w14:textId="77777777" w:rsidR="00503CD9" w:rsidRDefault="00503CD9" w:rsidP="009C7404">
      <w:r>
        <w:separator/>
      </w:r>
    </w:p>
  </w:footnote>
  <w:footnote w:type="continuationSeparator" w:id="0">
    <w:p w14:paraId="649ECA7C" w14:textId="77777777" w:rsidR="00503CD9" w:rsidRDefault="00503CD9" w:rsidP="009C74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66A94" w14:textId="77777777" w:rsidR="008F777A" w:rsidRDefault="00733383" w:rsidP="009C7404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54E5C3D" wp14:editId="2A354224">
              <wp:simplePos x="0" y="0"/>
              <wp:positionH relativeFrom="margin">
                <wp:align>left</wp:align>
              </wp:positionH>
              <wp:positionV relativeFrom="topMargin">
                <wp:align>bottom</wp:align>
              </wp:positionV>
              <wp:extent cx="3340800" cy="331200"/>
              <wp:effectExtent l="0" t="0" r="0" b="0"/>
              <wp:wrapNone/>
              <wp:docPr id="18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40800" cy="331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0FF2890" w14:textId="6A608091" w:rsidR="00733383" w:rsidRPr="000B2618" w:rsidRDefault="00223AB6" w:rsidP="000540A5">
                          <w:pPr>
                            <w:rPr>
                              <w:rStyle w:val="Header1Char"/>
                            </w:rPr>
                          </w:pPr>
                          <w:sdt>
                            <w:sdtPr>
                              <w:rPr>
                                <w:rStyle w:val="Header3Char"/>
                              </w:rPr>
                              <w:alias w:val="Publish Date"/>
                              <w:tag w:val=""/>
                              <w:id w:val="-936524668"/>
                              <w:placeholder>
                                <w:docPart w:val="5A66F22FD4C24B2B91DD76DDA7B43997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3-06T00:00:00Z">
                                <w:dateFormat w:val="yy/MM/d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rStyle w:val="Header3Char"/>
                              </w:rPr>
                            </w:sdtEndPr>
                            <w:sdtContent>
                              <w:r w:rsidR="00292F68">
                                <w:rPr>
                                  <w:rStyle w:val="Header3Char"/>
                                  <w:rFonts w:hint="eastAsia"/>
                                </w:rPr>
                                <w:t>22/03/06</w:t>
                              </w:r>
                            </w:sdtContent>
                          </w:sdt>
                          <w:r w:rsidR="000540A5">
                            <w:rPr>
                              <w:rStyle w:val="Header1Char"/>
                              <w:rFonts w:hint="eastAsia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Style w:val="Header1Char"/>
                                <w:rFonts w:hint="eastAsia"/>
                              </w:rPr>
                              <w:alias w:val="Title"/>
                              <w:tag w:val=""/>
                              <w:id w:val="-925571620"/>
                              <w:placeholder>
                                <w:docPart w:val="57A0B567AEBB482DA7D8964A65FD2CF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Header1Char"/>
                              </w:rPr>
                            </w:sdtEndPr>
                            <w:sdtContent>
                              <w:r w:rsidR="000540A5" w:rsidRPr="000540A5">
                                <w:rPr>
                                  <w:rStyle w:val="Header1Char"/>
                                  <w:rFonts w:hint="eastAsia"/>
                                </w:rPr>
                                <w:t>课后作业及知识要点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4E5C3D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left:0;text-align:left;margin-left:0;margin-top:0;width:263.05pt;height:26.1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top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" stroked="f" strokeweight=".5pt">
              <v:textbox inset="0,0,0,0">
                <w:txbxContent>
                  <w:p w14:paraId="70FF2890" w14:textId="6A608091" w:rsidR="00733383" w:rsidRPr="000B2618" w:rsidRDefault="00223AB6" w:rsidP="000540A5">
                    <w:pPr>
                      <w:rPr>
                        <w:rStyle w:val="Header1Char"/>
                      </w:rPr>
                    </w:pPr>
                    <w:sdt>
                      <w:sdtPr>
                        <w:rPr>
                          <w:rStyle w:val="Header3Char"/>
                        </w:rPr>
                        <w:alias w:val="Publish Date"/>
                        <w:tag w:val=""/>
                        <w:id w:val="-936524668"/>
                        <w:placeholder>
                          <w:docPart w:val="5A66F22FD4C24B2B91DD76DDA7B43997"/>
                        </w:placeholder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3-06T00:00:00Z">
                          <w:dateFormat w:val="yy/MM/dd"/>
                          <w:lid w:val="zh-CN"/>
                          <w:storeMappedDataAs w:val="dateTime"/>
                          <w:calendar w:val="gregorian"/>
                        </w:date>
                      </w:sdtPr>
                      <w:sdtEndPr>
                        <w:rPr>
                          <w:rStyle w:val="Header3Char"/>
                        </w:rPr>
                      </w:sdtEndPr>
                      <w:sdtContent>
                        <w:r w:rsidR="00292F68">
                          <w:rPr>
                            <w:rStyle w:val="Header3Char"/>
                            <w:rFonts w:hint="eastAsia"/>
                          </w:rPr>
                          <w:t>22/03/06</w:t>
                        </w:r>
                      </w:sdtContent>
                    </w:sdt>
                    <w:r w:rsidR="000540A5">
                      <w:rPr>
                        <w:rStyle w:val="Header1Char"/>
                        <w:rFonts w:hint="eastAsia"/>
                      </w:rPr>
                      <w:t xml:space="preserve"> </w:t>
                    </w:r>
                    <w:sdt>
                      <w:sdtPr>
                        <w:rPr>
                          <w:rStyle w:val="Header1Char"/>
                          <w:rFonts w:hint="eastAsia"/>
                        </w:rPr>
                        <w:alias w:val="Title"/>
                        <w:tag w:val=""/>
                        <w:id w:val="-925571620"/>
                        <w:placeholder>
                          <w:docPart w:val="57A0B567AEBB482DA7D8964A65FD2CF1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Header1Char"/>
                        </w:rPr>
                      </w:sdtEndPr>
                      <w:sdtContent>
                        <w:r w:rsidR="000540A5" w:rsidRPr="000540A5">
                          <w:rPr>
                            <w:rStyle w:val="Header1Char"/>
                            <w:rFonts w:hint="eastAsia"/>
                          </w:rPr>
                          <w:t>课后作业及知识要点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="008F777A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371879" wp14:editId="54B2B90A">
              <wp:simplePos x="0" y="0"/>
              <wp:positionH relativeFrom="column">
                <wp:posOffset>3196590</wp:posOffset>
              </wp:positionH>
              <wp:positionV relativeFrom="paragraph">
                <wp:posOffset>-230505</wp:posOffset>
              </wp:positionV>
              <wp:extent cx="2713990" cy="707390"/>
              <wp:effectExtent l="4445" t="4445" r="5715" b="12065"/>
              <wp:wrapNone/>
              <wp:docPr id="19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3097530" y="732790"/>
                        <a:ext cx="2713990" cy="7073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</a:ln>
                      <a:effectLst/>
                    </wps:spPr>
                    <wps:txbx>
                      <w:txbxContent>
                        <w:p w14:paraId="05D7F01F" w14:textId="77777777" w:rsidR="008F777A" w:rsidRDefault="00FD58C1" w:rsidP="009C7404">
                          <w:pPr>
                            <w:pStyle w:val="Header2"/>
                          </w:pPr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114300" distR="114300" wp14:anchorId="67960B70" wp14:editId="0241A760">
                                <wp:extent cx="2037600" cy="608400"/>
                                <wp:effectExtent l="0" t="0" r="0" b="0"/>
                                <wp:docPr id="3" name="图片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图片 3" descr="1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37600" cy="608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371879" id="文本框 10" o:spid="_x0000_s1027" type="#_x0000_t202" style="position:absolute;left:0;text-align:left;margin-left:251.7pt;margin-top:-18.15pt;width:213.7pt;height:5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" strokecolor="white" strokeweight=".5pt">
              <v:textbox>
                <w:txbxContent>
                  <w:p w14:paraId="05D7F01F" w14:textId="77777777" w:rsidR="008F777A" w:rsidRDefault="00FD58C1" w:rsidP="009C7404">
                    <w:pPr>
                      <w:pStyle w:val="Header2"/>
                    </w:pPr>
                    <w:r>
                      <w:rPr>
                        <w:rFonts w:hint="eastAsia"/>
                        <w:noProof/>
                      </w:rPr>
                      <w:drawing>
                        <wp:inline distT="0" distB="0" distL="114300" distR="114300" wp14:anchorId="67960B70" wp14:editId="0241A760">
                          <wp:extent cx="2037600" cy="608400"/>
                          <wp:effectExtent l="0" t="0" r="0" b="0"/>
                          <wp:docPr id="3" name="图片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图片 3" descr="1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37600" cy="608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6B90E7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0"/>
    <w:multiLevelType w:val="singleLevel"/>
    <w:tmpl w:val="D39A4A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759430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3162080"/>
    <w:multiLevelType w:val="hybridMultilevel"/>
    <w:tmpl w:val="184A1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F770B7"/>
    <w:multiLevelType w:val="hybridMultilevel"/>
    <w:tmpl w:val="56765088"/>
    <w:lvl w:ilvl="0" w:tplc="4F967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56107"/>
    <w:multiLevelType w:val="hybridMultilevel"/>
    <w:tmpl w:val="EAAA0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F2B37"/>
    <w:multiLevelType w:val="hybridMultilevel"/>
    <w:tmpl w:val="71F2BCFA"/>
    <w:lvl w:ilvl="0" w:tplc="C448A26A">
      <w:start w:val="1"/>
      <w:numFmt w:val="decimal"/>
      <w:pStyle w:val="Codewno"/>
      <w:lvlText w:val="%1"/>
      <w:lvlJc w:val="right"/>
      <w:pPr>
        <w:ind w:left="805" w:hanging="402"/>
      </w:pPr>
      <w:rPr>
        <w:rFonts w:hint="eastAsia"/>
        <w:b w:val="0"/>
        <w:bCs w:val="0"/>
        <w:color w:val="000000" w:themeColor="text1"/>
      </w:rPr>
    </w:lvl>
    <w:lvl w:ilvl="1" w:tplc="08090019">
      <w:start w:val="1"/>
      <w:numFmt w:val="lowerLetter"/>
      <w:lvlText w:val="%2."/>
      <w:lvlJc w:val="left"/>
      <w:pPr>
        <w:ind w:left="1477" w:hanging="360"/>
      </w:pPr>
    </w:lvl>
    <w:lvl w:ilvl="2" w:tplc="0809001B">
      <w:start w:val="1"/>
      <w:numFmt w:val="lowerRoman"/>
      <w:lvlText w:val="%3."/>
      <w:lvlJc w:val="right"/>
      <w:pPr>
        <w:ind w:left="2197" w:hanging="180"/>
      </w:pPr>
    </w:lvl>
    <w:lvl w:ilvl="3" w:tplc="0809000F" w:tentative="1">
      <w:start w:val="1"/>
      <w:numFmt w:val="decimal"/>
      <w:lvlText w:val="%4."/>
      <w:lvlJc w:val="left"/>
      <w:pPr>
        <w:ind w:left="2917" w:hanging="360"/>
      </w:pPr>
    </w:lvl>
    <w:lvl w:ilvl="4" w:tplc="08090019" w:tentative="1">
      <w:start w:val="1"/>
      <w:numFmt w:val="lowerLetter"/>
      <w:lvlText w:val="%5."/>
      <w:lvlJc w:val="left"/>
      <w:pPr>
        <w:ind w:left="3637" w:hanging="360"/>
      </w:pPr>
    </w:lvl>
    <w:lvl w:ilvl="5" w:tplc="0809001B" w:tentative="1">
      <w:start w:val="1"/>
      <w:numFmt w:val="lowerRoman"/>
      <w:lvlText w:val="%6."/>
      <w:lvlJc w:val="right"/>
      <w:pPr>
        <w:ind w:left="4357" w:hanging="180"/>
      </w:pPr>
    </w:lvl>
    <w:lvl w:ilvl="6" w:tplc="0809000F" w:tentative="1">
      <w:start w:val="1"/>
      <w:numFmt w:val="decimal"/>
      <w:lvlText w:val="%7."/>
      <w:lvlJc w:val="left"/>
      <w:pPr>
        <w:ind w:left="5077" w:hanging="360"/>
      </w:pPr>
    </w:lvl>
    <w:lvl w:ilvl="7" w:tplc="08090019" w:tentative="1">
      <w:start w:val="1"/>
      <w:numFmt w:val="lowerLetter"/>
      <w:lvlText w:val="%8."/>
      <w:lvlJc w:val="left"/>
      <w:pPr>
        <w:ind w:left="5797" w:hanging="360"/>
      </w:pPr>
    </w:lvl>
    <w:lvl w:ilvl="8" w:tplc="0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 w15:restartNumberingAfterBreak="0">
    <w:nsid w:val="12F57A56"/>
    <w:multiLevelType w:val="hybridMultilevel"/>
    <w:tmpl w:val="6AC6C9AE"/>
    <w:lvl w:ilvl="0" w:tplc="CED41828">
      <w:start w:val="1"/>
      <w:numFmt w:val="decimal"/>
      <w:pStyle w:val="Problem"/>
      <w:lvlText w:val="%1."/>
      <w:lvlJc w:val="left"/>
      <w:pPr>
        <w:ind w:left="720" w:hanging="360"/>
      </w:pPr>
      <w:rPr>
        <w:rFonts w:ascii="Consolas" w:hAnsi="Consolas" w:cs="Consolas" w:hint="default"/>
        <w:b/>
        <w:color w:val="386E9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06591"/>
    <w:multiLevelType w:val="hybridMultilevel"/>
    <w:tmpl w:val="6F8CCD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0A320B"/>
    <w:multiLevelType w:val="singleLevel"/>
    <w:tmpl w:val="590A320B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92BA221"/>
    <w:multiLevelType w:val="singleLevel"/>
    <w:tmpl w:val="592BA221"/>
    <w:lvl w:ilvl="0">
      <w:start w:val="3"/>
      <w:numFmt w:val="decimal"/>
      <w:suff w:val="nothing"/>
      <w:lvlText w:val="%1、"/>
      <w:lvlJc w:val="left"/>
    </w:lvl>
  </w:abstractNum>
  <w:abstractNum w:abstractNumId="11" w15:restartNumberingAfterBreak="0">
    <w:nsid w:val="67404592"/>
    <w:multiLevelType w:val="hybridMultilevel"/>
    <w:tmpl w:val="8C5E8160"/>
    <w:lvl w:ilvl="0" w:tplc="57A0089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70D6E"/>
    <w:multiLevelType w:val="hybridMultilevel"/>
    <w:tmpl w:val="29B464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FA7048"/>
    <w:multiLevelType w:val="hybridMultilevel"/>
    <w:tmpl w:val="A4FCC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1"/>
  </w:num>
  <w:num w:numId="5">
    <w:abstractNumId w:val="5"/>
  </w:num>
  <w:num w:numId="6">
    <w:abstractNumId w:val="13"/>
  </w:num>
  <w:num w:numId="7">
    <w:abstractNumId w:val="2"/>
  </w:num>
  <w:num w:numId="8">
    <w:abstractNumId w:val="1"/>
  </w:num>
  <w:num w:numId="9">
    <w:abstractNumId w:val="0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</w:num>
  <w:num w:numId="15">
    <w:abstractNumId w:val="7"/>
  </w:num>
  <w:num w:numId="16">
    <w:abstractNumId w:val="6"/>
  </w:num>
  <w:num w:numId="17">
    <w:abstractNumId w:val="6"/>
  </w:num>
  <w:num w:numId="18">
    <w:abstractNumId w:val="7"/>
  </w:num>
  <w:num w:numId="19">
    <w:abstractNumId w:val="6"/>
  </w:num>
  <w:num w:numId="20">
    <w:abstractNumId w:val="7"/>
  </w:num>
  <w:num w:numId="21">
    <w:abstractNumId w:val="7"/>
  </w:num>
  <w:num w:numId="22">
    <w:abstractNumId w:val="7"/>
  </w:num>
  <w:num w:numId="23">
    <w:abstractNumId w:val="12"/>
  </w:num>
  <w:num w:numId="24">
    <w:abstractNumId w:val="4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defaultTabStop w:val="420"/>
  <w:drawingGridHorizontalSpacing w:val="181"/>
  <w:drawingGridVerticalSpacing w:val="159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DB"/>
    <w:rsid w:val="0000650A"/>
    <w:rsid w:val="000540A5"/>
    <w:rsid w:val="000707EA"/>
    <w:rsid w:val="0007670E"/>
    <w:rsid w:val="00077FF1"/>
    <w:rsid w:val="000872BE"/>
    <w:rsid w:val="000920A8"/>
    <w:rsid w:val="000B2618"/>
    <w:rsid w:val="000B308E"/>
    <w:rsid w:val="000C2574"/>
    <w:rsid w:val="000D5337"/>
    <w:rsid w:val="001778CD"/>
    <w:rsid w:val="001802EB"/>
    <w:rsid w:val="00192E43"/>
    <w:rsid w:val="001B6031"/>
    <w:rsid w:val="00206919"/>
    <w:rsid w:val="00206FB6"/>
    <w:rsid w:val="00217A35"/>
    <w:rsid w:val="00222A7B"/>
    <w:rsid w:val="00223AB6"/>
    <w:rsid w:val="002349B9"/>
    <w:rsid w:val="00250C25"/>
    <w:rsid w:val="002623C4"/>
    <w:rsid w:val="0027273F"/>
    <w:rsid w:val="00292F68"/>
    <w:rsid w:val="002A1559"/>
    <w:rsid w:val="002B15C3"/>
    <w:rsid w:val="002C2E01"/>
    <w:rsid w:val="002F197F"/>
    <w:rsid w:val="002F1B15"/>
    <w:rsid w:val="003312ED"/>
    <w:rsid w:val="00355A19"/>
    <w:rsid w:val="0039630A"/>
    <w:rsid w:val="003B05C6"/>
    <w:rsid w:val="003E11ED"/>
    <w:rsid w:val="003F5B50"/>
    <w:rsid w:val="003F6D86"/>
    <w:rsid w:val="00400BDB"/>
    <w:rsid w:val="004357BC"/>
    <w:rsid w:val="00490E77"/>
    <w:rsid w:val="004A6533"/>
    <w:rsid w:val="004E48C7"/>
    <w:rsid w:val="00503CD9"/>
    <w:rsid w:val="0050794C"/>
    <w:rsid w:val="0051571C"/>
    <w:rsid w:val="00542A00"/>
    <w:rsid w:val="00581802"/>
    <w:rsid w:val="00590336"/>
    <w:rsid w:val="00596C65"/>
    <w:rsid w:val="005E4F41"/>
    <w:rsid w:val="005F190D"/>
    <w:rsid w:val="006258A0"/>
    <w:rsid w:val="00625AB8"/>
    <w:rsid w:val="00661D6F"/>
    <w:rsid w:val="00694314"/>
    <w:rsid w:val="006A5F8C"/>
    <w:rsid w:val="006B0CF6"/>
    <w:rsid w:val="006C1F40"/>
    <w:rsid w:val="006C3CD4"/>
    <w:rsid w:val="006C6181"/>
    <w:rsid w:val="006E4C64"/>
    <w:rsid w:val="00716E59"/>
    <w:rsid w:val="00733383"/>
    <w:rsid w:val="007533FD"/>
    <w:rsid w:val="00780EC3"/>
    <w:rsid w:val="00782320"/>
    <w:rsid w:val="00792F84"/>
    <w:rsid w:val="007A2C18"/>
    <w:rsid w:val="007B4310"/>
    <w:rsid w:val="007E02D3"/>
    <w:rsid w:val="00836A7D"/>
    <w:rsid w:val="00854C1D"/>
    <w:rsid w:val="008C5529"/>
    <w:rsid w:val="008D7196"/>
    <w:rsid w:val="008E1AFF"/>
    <w:rsid w:val="008F777A"/>
    <w:rsid w:val="009017DF"/>
    <w:rsid w:val="00914BE1"/>
    <w:rsid w:val="0092102E"/>
    <w:rsid w:val="00924B2E"/>
    <w:rsid w:val="00933C38"/>
    <w:rsid w:val="009401E3"/>
    <w:rsid w:val="00946289"/>
    <w:rsid w:val="009778A4"/>
    <w:rsid w:val="009A1337"/>
    <w:rsid w:val="009C22C6"/>
    <w:rsid w:val="009C4597"/>
    <w:rsid w:val="009C7018"/>
    <w:rsid w:val="009C7404"/>
    <w:rsid w:val="009D56FC"/>
    <w:rsid w:val="009E5085"/>
    <w:rsid w:val="009E7C6D"/>
    <w:rsid w:val="00A03B96"/>
    <w:rsid w:val="00A226C2"/>
    <w:rsid w:val="00A26F0A"/>
    <w:rsid w:val="00A50CE2"/>
    <w:rsid w:val="00A83444"/>
    <w:rsid w:val="00A86E27"/>
    <w:rsid w:val="00A967DD"/>
    <w:rsid w:val="00AA14DB"/>
    <w:rsid w:val="00AA59C7"/>
    <w:rsid w:val="00AD7C15"/>
    <w:rsid w:val="00AE3196"/>
    <w:rsid w:val="00B14146"/>
    <w:rsid w:val="00B16136"/>
    <w:rsid w:val="00B2377C"/>
    <w:rsid w:val="00B41D59"/>
    <w:rsid w:val="00B531D5"/>
    <w:rsid w:val="00B64C67"/>
    <w:rsid w:val="00B67A49"/>
    <w:rsid w:val="00B86CA2"/>
    <w:rsid w:val="00BB29F8"/>
    <w:rsid w:val="00BD2862"/>
    <w:rsid w:val="00BF202D"/>
    <w:rsid w:val="00C0173D"/>
    <w:rsid w:val="00C03C6A"/>
    <w:rsid w:val="00C26F63"/>
    <w:rsid w:val="00C31AB1"/>
    <w:rsid w:val="00C54FFA"/>
    <w:rsid w:val="00C756A8"/>
    <w:rsid w:val="00CE6BFD"/>
    <w:rsid w:val="00D0121F"/>
    <w:rsid w:val="00D01621"/>
    <w:rsid w:val="00D1247E"/>
    <w:rsid w:val="00D14BF8"/>
    <w:rsid w:val="00D15111"/>
    <w:rsid w:val="00D83E90"/>
    <w:rsid w:val="00DE59D6"/>
    <w:rsid w:val="00E21864"/>
    <w:rsid w:val="00E46171"/>
    <w:rsid w:val="00E667F6"/>
    <w:rsid w:val="00E73F3A"/>
    <w:rsid w:val="00E839E8"/>
    <w:rsid w:val="00EB2630"/>
    <w:rsid w:val="00EB70E7"/>
    <w:rsid w:val="00EC6C50"/>
    <w:rsid w:val="00EE189E"/>
    <w:rsid w:val="00EE645F"/>
    <w:rsid w:val="00EF31AB"/>
    <w:rsid w:val="00EF5438"/>
    <w:rsid w:val="00F01983"/>
    <w:rsid w:val="00F36AB1"/>
    <w:rsid w:val="00FA7448"/>
    <w:rsid w:val="00FB5281"/>
    <w:rsid w:val="00FD58C1"/>
    <w:rsid w:val="023F7163"/>
    <w:rsid w:val="0E587947"/>
    <w:rsid w:val="0EB11E80"/>
    <w:rsid w:val="19D8609D"/>
    <w:rsid w:val="1F6F7A28"/>
    <w:rsid w:val="26536247"/>
    <w:rsid w:val="30F83EF4"/>
    <w:rsid w:val="315D3D6D"/>
    <w:rsid w:val="35770696"/>
    <w:rsid w:val="3C373144"/>
    <w:rsid w:val="44762368"/>
    <w:rsid w:val="473252CC"/>
    <w:rsid w:val="4C4048B9"/>
    <w:rsid w:val="4D2011BE"/>
    <w:rsid w:val="56DC426C"/>
    <w:rsid w:val="5AB3079C"/>
    <w:rsid w:val="6712028D"/>
    <w:rsid w:val="6FB83914"/>
    <w:rsid w:val="70E60367"/>
    <w:rsid w:val="796A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FCA4E58"/>
  <w15:docId w15:val="{1EC6F5DE-AD2E-4566-980A-03FC9BEF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5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78A4"/>
    <w:pPr>
      <w:widowControl w:val="0"/>
      <w:jc w:val="both"/>
    </w:pPr>
    <w:rPr>
      <w:rFonts w:ascii="Microsoft YaHei" w:eastAsia="Microsoft YaHei" w:hAnsi="Microsoft YaHei" w:cs="Microsoft YaHei"/>
      <w:kern w:val="2"/>
      <w:sz w:val="22"/>
      <w:szCs w:val="22"/>
    </w:rPr>
  </w:style>
  <w:style w:type="paragraph" w:styleId="Heading1">
    <w:name w:val="heading 1"/>
    <w:basedOn w:val="Normal"/>
    <w:next w:val="Normal"/>
    <w:link w:val="Heading1Char"/>
    <w:rsid w:val="00A26F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rsid w:val="00A26F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26F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rsid w:val="00F36AB1"/>
    <w:pPr>
      <w:tabs>
        <w:tab w:val="center" w:pos="4153"/>
        <w:tab w:val="right" w:pos="8306"/>
      </w:tabs>
      <w:snapToGrid w:val="0"/>
    </w:pPr>
    <w:rPr>
      <w:rFonts w:ascii="Calibri" w:hAnsi="Calibri"/>
      <w:kern w:val="2"/>
      <w:sz w:val="18"/>
      <w:szCs w:val="24"/>
    </w:rPr>
  </w:style>
  <w:style w:type="paragraph" w:styleId="Header">
    <w:name w:val="header"/>
    <w:basedOn w:val="Normal"/>
    <w:rsid w:val="00F36AB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right"/>
    </w:pPr>
    <w:rPr>
      <w:sz w:val="18"/>
    </w:rPr>
  </w:style>
  <w:style w:type="paragraph" w:styleId="NormalWeb">
    <w:name w:val="Normal (Web)"/>
    <w:basedOn w:val="Normal"/>
    <w:rsid w:val="00F36AB1"/>
    <w:pPr>
      <w:snapToGrid w:val="0"/>
    </w:pPr>
    <w:rPr>
      <w:sz w:val="24"/>
    </w:rPr>
  </w:style>
  <w:style w:type="paragraph" w:styleId="BalloonText">
    <w:name w:val="Balloon Text"/>
    <w:basedOn w:val="Normal"/>
    <w:link w:val="BalloonTextChar"/>
    <w:rsid w:val="00F36AB1"/>
    <w:pPr>
      <w:snapToGrid w:val="0"/>
    </w:pPr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36AB1"/>
    <w:rPr>
      <w:rFonts w:ascii="Heiti SC Light" w:eastAsia="Heiti SC Light" w:hAnsi="Microsoft YaHei" w:cs="Microsoft YaHei"/>
      <w:bCs/>
      <w:kern w:val="2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F36AB1"/>
    <w:pPr>
      <w:snapToGrid w:val="0"/>
      <w:ind w:left="720"/>
      <w:contextualSpacing/>
    </w:pPr>
  </w:style>
  <w:style w:type="character" w:styleId="Hyperlink">
    <w:name w:val="Hyperlink"/>
    <w:basedOn w:val="DefaultParagraphFont"/>
    <w:uiPriority w:val="99"/>
    <w:rsid w:val="00F36AB1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rsid w:val="00BD2862"/>
    <w:pPr>
      <w:spacing w:before="720" w:after="1240" w:line="360" w:lineRule="exact"/>
    </w:pPr>
    <w:rPr>
      <w:rFonts w:ascii="Consolas" w:hAnsi="Consolas" w:cs="Consolas"/>
      <w:b/>
      <w:bCs/>
      <w:color w:val="386E99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BD2862"/>
    <w:rPr>
      <w:rFonts w:ascii="Consolas" w:eastAsia="Microsoft YaHei" w:hAnsi="Consolas" w:cs="Consolas"/>
      <w:b/>
      <w:bCs/>
      <w:color w:val="386E99"/>
      <w:kern w:val="2"/>
      <w:sz w:val="40"/>
      <w:szCs w:val="40"/>
    </w:rPr>
  </w:style>
  <w:style w:type="paragraph" w:customStyle="1" w:styleId="Header1">
    <w:name w:val="Header 1"/>
    <w:basedOn w:val="Normal"/>
    <w:link w:val="Header1Char"/>
    <w:rsid w:val="00A967DD"/>
    <w:pPr>
      <w:adjustRightInd w:val="0"/>
      <w:snapToGrid w:val="0"/>
      <w:jc w:val="left"/>
    </w:pPr>
    <w:rPr>
      <w:rFonts w:ascii="Consolas" w:hAnsi="Consolas" w:cstheme="minorBidi"/>
      <w:b/>
      <w:bCs/>
      <w:color w:val="FF8E00"/>
      <w:sz w:val="21"/>
      <w:szCs w:val="21"/>
    </w:rPr>
  </w:style>
  <w:style w:type="paragraph" w:customStyle="1" w:styleId="Footer1">
    <w:name w:val="Footer 1"/>
    <w:basedOn w:val="Normal"/>
    <w:link w:val="Footer1Char"/>
    <w:rsid w:val="00BF202D"/>
    <w:pPr>
      <w:snapToGrid w:val="0"/>
    </w:pPr>
    <w:rPr>
      <w:rFonts w:ascii="Consolas" w:hAnsi="Consolas" w:cstheme="minorBidi"/>
      <w:b/>
      <w:bCs/>
      <w:color w:val="386E99"/>
      <w:sz w:val="14"/>
      <w:szCs w:val="14"/>
    </w:rPr>
  </w:style>
  <w:style w:type="character" w:customStyle="1" w:styleId="Header1Char">
    <w:name w:val="Header 1 Char"/>
    <w:basedOn w:val="DefaultParagraphFont"/>
    <w:link w:val="Header1"/>
    <w:rsid w:val="00A967DD"/>
    <w:rPr>
      <w:rFonts w:ascii="Consolas" w:eastAsia="Microsoft YaHei" w:hAnsi="Consolas" w:cstheme="minorBidi"/>
      <w:b/>
      <w:bCs/>
      <w:color w:val="FF8E00"/>
      <w:kern w:val="2"/>
      <w:sz w:val="21"/>
      <w:szCs w:val="21"/>
    </w:rPr>
  </w:style>
  <w:style w:type="paragraph" w:customStyle="1" w:styleId="Footer2">
    <w:name w:val="Footer 2"/>
    <w:basedOn w:val="Normal"/>
    <w:link w:val="Footer2Char"/>
    <w:rsid w:val="00C31AB1"/>
    <w:pPr>
      <w:snapToGrid w:val="0"/>
    </w:pPr>
    <w:rPr>
      <w:rFonts w:ascii="Consolas" w:hAnsi="Consolas" w:cstheme="minorBidi"/>
      <w:b/>
      <w:bCs/>
      <w:color w:val="595959"/>
      <w:sz w:val="16"/>
      <w:szCs w:val="16"/>
    </w:rPr>
  </w:style>
  <w:style w:type="character" w:customStyle="1" w:styleId="Footer1Char">
    <w:name w:val="Footer 1 Char"/>
    <w:basedOn w:val="DefaultParagraphFont"/>
    <w:link w:val="Footer1"/>
    <w:rsid w:val="00BF202D"/>
    <w:rPr>
      <w:rFonts w:ascii="Consolas" w:eastAsia="Microsoft YaHei" w:hAnsi="Consolas" w:cstheme="minorBidi"/>
      <w:b/>
      <w:bCs/>
      <w:color w:val="386E99"/>
      <w:kern w:val="2"/>
      <w:sz w:val="14"/>
      <w:szCs w:val="14"/>
    </w:rPr>
  </w:style>
  <w:style w:type="paragraph" w:customStyle="1" w:styleId="Footer3">
    <w:name w:val="Footer 3"/>
    <w:basedOn w:val="Normal"/>
    <w:link w:val="Footer3Char"/>
    <w:rsid w:val="00C31AB1"/>
    <w:pPr>
      <w:snapToGrid w:val="0"/>
    </w:pPr>
    <w:rPr>
      <w:rFonts w:ascii="Consolas" w:hAnsi="Consolas" w:cstheme="minorBidi"/>
      <w:b/>
      <w:bCs/>
      <w:i/>
      <w:iCs/>
      <w:color w:val="386E99"/>
      <w:sz w:val="20"/>
      <w:szCs w:val="20"/>
    </w:rPr>
  </w:style>
  <w:style w:type="character" w:customStyle="1" w:styleId="Footer2Char">
    <w:name w:val="Footer 2 Char"/>
    <w:basedOn w:val="DefaultParagraphFont"/>
    <w:link w:val="Footer2"/>
    <w:rsid w:val="00C31AB1"/>
    <w:rPr>
      <w:rFonts w:ascii="Consolas" w:eastAsia="Microsoft YaHei" w:hAnsi="Consolas" w:cstheme="minorBidi"/>
      <w:b/>
      <w:bCs/>
      <w:color w:val="595959"/>
      <w:kern w:val="2"/>
      <w:sz w:val="16"/>
      <w:szCs w:val="16"/>
    </w:rPr>
  </w:style>
  <w:style w:type="character" w:styleId="Strong">
    <w:name w:val="Strong"/>
    <w:basedOn w:val="DefaultParagraphFont"/>
    <w:qFormat/>
    <w:rsid w:val="00AA59C7"/>
    <w:rPr>
      <w:b/>
      <w:bCs/>
      <w:i w:val="0"/>
      <w:iCs w:val="0"/>
      <w:u w:val="single"/>
    </w:rPr>
  </w:style>
  <w:style w:type="character" w:customStyle="1" w:styleId="Footer3Char">
    <w:name w:val="Footer 3 Char"/>
    <w:basedOn w:val="DefaultParagraphFont"/>
    <w:link w:val="Footer3"/>
    <w:rsid w:val="00C31AB1"/>
    <w:rPr>
      <w:rFonts w:ascii="Consolas" w:eastAsia="Microsoft YaHei" w:hAnsi="Consolas" w:cstheme="minorBidi"/>
      <w:b/>
      <w:bCs/>
      <w:i/>
      <w:iCs/>
      <w:color w:val="386E99"/>
      <w:kern w:val="2"/>
    </w:rPr>
  </w:style>
  <w:style w:type="paragraph" w:customStyle="1" w:styleId="Header2">
    <w:name w:val="Header 2"/>
    <w:basedOn w:val="Normal"/>
    <w:link w:val="Header2Char"/>
    <w:rsid w:val="00C31AB1"/>
    <w:pPr>
      <w:snapToGrid w:val="0"/>
    </w:pPr>
    <w:rPr>
      <w:rFonts w:ascii="Consolas" w:hAnsi="Consolas" w:cstheme="minorBidi"/>
      <w:color w:val="FFFFFF"/>
    </w:rPr>
  </w:style>
  <w:style w:type="character" w:customStyle="1" w:styleId="Header2Char">
    <w:name w:val="Header 2 Char"/>
    <w:basedOn w:val="DefaultParagraphFont"/>
    <w:link w:val="Header2"/>
    <w:rsid w:val="00C31AB1"/>
    <w:rPr>
      <w:rFonts w:ascii="Consolas" w:eastAsia="Microsoft YaHei" w:hAnsi="Consolas" w:cstheme="minorBidi"/>
      <w:color w:val="FFFFFF"/>
      <w:kern w:val="2"/>
      <w:sz w:val="22"/>
      <w:szCs w:val="22"/>
    </w:rPr>
  </w:style>
  <w:style w:type="character" w:styleId="PlaceholderText">
    <w:name w:val="Placeholder Text"/>
    <w:basedOn w:val="DefaultParagraphFont"/>
    <w:uiPriority w:val="99"/>
    <w:unhideWhenUsed/>
    <w:rsid w:val="00F36AB1"/>
    <w:rPr>
      <w:color w:val="808080"/>
    </w:rPr>
  </w:style>
  <w:style w:type="paragraph" w:customStyle="1" w:styleId="Code">
    <w:name w:val="Code"/>
    <w:basedOn w:val="Codewno"/>
    <w:link w:val="CodeChar"/>
    <w:uiPriority w:val="17"/>
    <w:qFormat/>
    <w:rsid w:val="005E4F41"/>
    <w:pPr>
      <w:numPr>
        <w:numId w:val="0"/>
      </w:numPr>
    </w:pPr>
    <w:rPr>
      <w:kern w:val="2"/>
    </w:rPr>
  </w:style>
  <w:style w:type="character" w:customStyle="1" w:styleId="CodeChar">
    <w:name w:val="Code Char"/>
    <w:basedOn w:val="TextChar"/>
    <w:link w:val="Code"/>
    <w:uiPriority w:val="17"/>
    <w:rsid w:val="005E4F41"/>
    <w:rPr>
      <w:rFonts w:ascii="Consolas" w:eastAsia="Microsoft YaHei" w:hAnsi="Consolas" w:cs="Microsoft YaHei"/>
      <w:kern w:val="2"/>
      <w:sz w:val="18"/>
      <w:szCs w:val="18"/>
      <w:lang w:val="en-GB"/>
    </w:rPr>
  </w:style>
  <w:style w:type="paragraph" w:customStyle="1" w:styleId="Header3">
    <w:name w:val="Header 3"/>
    <w:basedOn w:val="Normal"/>
    <w:link w:val="Header3Char"/>
    <w:rsid w:val="00C31AB1"/>
    <w:pPr>
      <w:snapToGrid w:val="0"/>
    </w:pPr>
    <w:rPr>
      <w:rFonts w:ascii="Consolas" w:hAnsi="Consolas" w:cstheme="minorBidi"/>
      <w:b/>
      <w:bCs/>
      <w:color w:val="386E99"/>
      <w:sz w:val="21"/>
      <w:szCs w:val="21"/>
    </w:rPr>
  </w:style>
  <w:style w:type="character" w:customStyle="1" w:styleId="Header3Char">
    <w:name w:val="Header 3 Char"/>
    <w:basedOn w:val="DefaultParagraphFont"/>
    <w:link w:val="Header3"/>
    <w:rsid w:val="00C31AB1"/>
    <w:rPr>
      <w:rFonts w:ascii="Consolas" w:eastAsia="Microsoft YaHei" w:hAnsi="Consolas" w:cstheme="minorBidi"/>
      <w:b/>
      <w:bCs/>
      <w:color w:val="386E99"/>
      <w:kern w:val="2"/>
      <w:sz w:val="21"/>
      <w:szCs w:val="21"/>
    </w:rPr>
  </w:style>
  <w:style w:type="paragraph" w:customStyle="1" w:styleId="Title1">
    <w:name w:val="Title 1"/>
    <w:basedOn w:val="Text"/>
    <w:next w:val="Text"/>
    <w:link w:val="Title1Char"/>
    <w:uiPriority w:val="18"/>
    <w:qFormat/>
    <w:rsid w:val="00661D6F"/>
    <w:pPr>
      <w:spacing w:before="80" w:after="80"/>
      <w:outlineLvl w:val="0"/>
    </w:pPr>
    <w:rPr>
      <w:b/>
      <w:bCs/>
      <w:color w:val="595959" w:themeColor="text1" w:themeTint="A6"/>
      <w:sz w:val="32"/>
      <w:szCs w:val="32"/>
      <w:u w:val="thick" w:color="386E99"/>
    </w:rPr>
  </w:style>
  <w:style w:type="character" w:customStyle="1" w:styleId="Title1Char">
    <w:name w:val="Title 1 Char"/>
    <w:basedOn w:val="DefaultParagraphFont"/>
    <w:link w:val="Title1"/>
    <w:uiPriority w:val="18"/>
    <w:rsid w:val="00661D6F"/>
    <w:rPr>
      <w:rFonts w:ascii="Consolas" w:eastAsia="Microsoft YaHei" w:hAnsi="Consolas" w:cstheme="minorBidi"/>
      <w:b/>
      <w:bCs/>
      <w:color w:val="595959" w:themeColor="text1" w:themeTint="A6"/>
      <w:kern w:val="2"/>
      <w:sz w:val="32"/>
      <w:szCs w:val="32"/>
      <w:u w:val="thick" w:color="386E99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6A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bCs/>
      <w:kern w:val="0"/>
      <w:sz w:val="20"/>
      <w:szCs w:val="20"/>
      <w:lang w:val="en-GB" w:bidi="s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6AB1"/>
    <w:rPr>
      <w:rFonts w:ascii="Courier New" w:eastAsia="Times New Roman" w:hAnsi="Courier New" w:cs="Courier New"/>
      <w:lang w:val="en-GB" w:bidi="sa-IN"/>
    </w:rPr>
  </w:style>
  <w:style w:type="paragraph" w:customStyle="1" w:styleId="Notice">
    <w:name w:val="Notice"/>
    <w:basedOn w:val="Text"/>
    <w:link w:val="NoticeChar"/>
    <w:uiPriority w:val="10"/>
    <w:qFormat/>
    <w:rsid w:val="005E4F41"/>
    <w:pPr>
      <w:spacing w:after="80"/>
    </w:pPr>
    <w:rPr>
      <w:b/>
      <w:bCs/>
      <w:color w:val="FF0000"/>
      <w:sz w:val="32"/>
      <w:szCs w:val="32"/>
    </w:rPr>
  </w:style>
  <w:style w:type="character" w:customStyle="1" w:styleId="NoticeChar">
    <w:name w:val="Notice Char"/>
    <w:basedOn w:val="DefaultParagraphFont"/>
    <w:link w:val="Notice"/>
    <w:uiPriority w:val="10"/>
    <w:rsid w:val="005E4F41"/>
    <w:rPr>
      <w:rFonts w:ascii="Consolas" w:eastAsia="Microsoft YaHei" w:hAnsi="Consolas" w:cstheme="minorBidi"/>
      <w:b/>
      <w:bCs/>
      <w:color w:val="FF0000"/>
      <w:kern w:val="2"/>
      <w:sz w:val="32"/>
      <w:szCs w:val="32"/>
    </w:rPr>
  </w:style>
  <w:style w:type="paragraph" w:customStyle="1" w:styleId="Problem">
    <w:name w:val="Problem"/>
    <w:basedOn w:val="Text"/>
    <w:next w:val="Text"/>
    <w:link w:val="ProblemChar"/>
    <w:uiPriority w:val="12"/>
    <w:qFormat/>
    <w:rsid w:val="00661D6F"/>
    <w:pPr>
      <w:numPr>
        <w:numId w:val="22"/>
      </w:numPr>
      <w:spacing w:after="80"/>
      <w:ind w:left="0" w:firstLine="0"/>
      <w:outlineLvl w:val="1"/>
    </w:pPr>
  </w:style>
  <w:style w:type="character" w:customStyle="1" w:styleId="ProblemChar">
    <w:name w:val="Problem Char"/>
    <w:basedOn w:val="DefaultParagraphFont"/>
    <w:link w:val="Problem"/>
    <w:uiPriority w:val="12"/>
    <w:rsid w:val="00661D6F"/>
    <w:rPr>
      <w:rFonts w:ascii="Consolas" w:eastAsia="Microsoft YaHei" w:hAnsi="Consolas" w:cstheme="minorBidi"/>
      <w:kern w:val="2"/>
      <w:sz w:val="22"/>
      <w:szCs w:val="22"/>
    </w:rPr>
  </w:style>
  <w:style w:type="table" w:styleId="TableGrid">
    <w:name w:val="Table Grid"/>
    <w:basedOn w:val="TableNormal"/>
    <w:rsid w:val="00F36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Normal"/>
    <w:link w:val="TextChar"/>
    <w:uiPriority w:val="14"/>
    <w:qFormat/>
    <w:rsid w:val="005E4F41"/>
    <w:pPr>
      <w:snapToGrid w:val="0"/>
      <w:spacing w:before="40" w:after="120"/>
    </w:pPr>
    <w:rPr>
      <w:rFonts w:ascii="Consolas" w:hAnsi="Consolas" w:cstheme="minorBidi"/>
    </w:rPr>
  </w:style>
  <w:style w:type="character" w:customStyle="1" w:styleId="TextChar">
    <w:name w:val="Text Char"/>
    <w:basedOn w:val="DefaultParagraphFont"/>
    <w:link w:val="Text"/>
    <w:uiPriority w:val="14"/>
    <w:rsid w:val="005E4F41"/>
    <w:rPr>
      <w:rFonts w:ascii="Consolas" w:eastAsia="Microsoft YaHei" w:hAnsi="Consolas" w:cstheme="minorBidi"/>
      <w:kern w:val="2"/>
      <w:sz w:val="22"/>
      <w:szCs w:val="22"/>
    </w:rPr>
  </w:style>
  <w:style w:type="paragraph" w:customStyle="1" w:styleId="Topic">
    <w:name w:val="Topic"/>
    <w:basedOn w:val="Text"/>
    <w:next w:val="Text"/>
    <w:link w:val="TopicChar"/>
    <w:uiPriority w:val="13"/>
    <w:qFormat/>
    <w:rsid w:val="00661D6F"/>
    <w:pPr>
      <w:spacing w:before="60" w:after="60"/>
      <w:outlineLvl w:val="1"/>
    </w:pPr>
    <w:rPr>
      <w:b/>
      <w:color w:val="386E99"/>
      <w:sz w:val="28"/>
      <w:szCs w:val="28"/>
    </w:rPr>
  </w:style>
  <w:style w:type="character" w:customStyle="1" w:styleId="TopicChar">
    <w:name w:val="Topic Char"/>
    <w:basedOn w:val="DefaultParagraphFont"/>
    <w:link w:val="Topic"/>
    <w:uiPriority w:val="13"/>
    <w:rsid w:val="00661D6F"/>
    <w:rPr>
      <w:rFonts w:ascii="Consolas" w:eastAsia="Microsoft YaHei" w:hAnsi="Consolas" w:cstheme="minorBidi"/>
      <w:b/>
      <w:color w:val="386E99"/>
      <w:kern w:val="2"/>
      <w:sz w:val="28"/>
      <w:szCs w:val="28"/>
    </w:rPr>
  </w:style>
  <w:style w:type="paragraph" w:customStyle="1" w:styleId="Codewno">
    <w:name w:val="Code w/no."/>
    <w:link w:val="CodewnoChar"/>
    <w:uiPriority w:val="16"/>
    <w:qFormat/>
    <w:rsid w:val="005E4F41"/>
    <w:pPr>
      <w:numPr>
        <w:numId w:val="19"/>
      </w:numPr>
      <w:snapToGrid w:val="0"/>
    </w:pPr>
    <w:rPr>
      <w:rFonts w:ascii="Consolas" w:eastAsia="Microsoft YaHei" w:hAnsi="Consolas" w:cs="Microsoft YaHei"/>
      <w:sz w:val="18"/>
      <w:szCs w:val="18"/>
      <w:lang w:val="en-GB"/>
    </w:rPr>
  </w:style>
  <w:style w:type="character" w:customStyle="1" w:styleId="CodewnoChar">
    <w:name w:val="Code w/no. Char"/>
    <w:basedOn w:val="DefaultParagraphFont"/>
    <w:link w:val="Codewno"/>
    <w:uiPriority w:val="16"/>
    <w:rsid w:val="005E4F41"/>
    <w:rPr>
      <w:rFonts w:ascii="Consolas" w:eastAsia="Microsoft YaHei" w:hAnsi="Consolas" w:cs="Microsoft YaHei"/>
      <w:sz w:val="18"/>
      <w:szCs w:val="18"/>
      <w:lang w:val="en-GB"/>
    </w:rPr>
  </w:style>
  <w:style w:type="paragraph" w:styleId="NoSpacing">
    <w:name w:val="No Spacing"/>
    <w:basedOn w:val="Text"/>
    <w:link w:val="NoSpacingChar"/>
    <w:uiPriority w:val="15"/>
    <w:qFormat/>
    <w:rsid w:val="009E7C6D"/>
    <w:pPr>
      <w:widowControl/>
      <w:spacing w:before="0" w:after="0"/>
    </w:pPr>
    <w:rPr>
      <w:kern w:val="0"/>
    </w:rPr>
  </w:style>
  <w:style w:type="character" w:customStyle="1" w:styleId="NoSpacingChar">
    <w:name w:val="No Spacing Char"/>
    <w:basedOn w:val="DefaultParagraphFont"/>
    <w:link w:val="NoSpacing"/>
    <w:uiPriority w:val="15"/>
    <w:rsid w:val="009E7C6D"/>
    <w:rPr>
      <w:rFonts w:ascii="Consolas" w:eastAsia="Microsoft YaHei" w:hAnsi="Consolas" w:cstheme="minorBidi"/>
      <w:sz w:val="22"/>
      <w:szCs w:val="22"/>
    </w:rPr>
  </w:style>
  <w:style w:type="character" w:styleId="Emphasis">
    <w:name w:val="Emphasis"/>
    <w:basedOn w:val="DefaultParagraphFont"/>
    <w:uiPriority w:val="9"/>
    <w:qFormat/>
    <w:rsid w:val="00780EC3"/>
    <w:rPr>
      <w:i/>
      <w:iCs/>
    </w:rPr>
  </w:style>
  <w:style w:type="character" w:customStyle="1" w:styleId="Heading1Char">
    <w:name w:val="Heading 1 Char"/>
    <w:basedOn w:val="DefaultParagraphFont"/>
    <w:link w:val="Heading1"/>
    <w:rsid w:val="00A26F0A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A26F0A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A26F0A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</w:rPr>
  </w:style>
  <w:style w:type="paragraph" w:styleId="TOC1">
    <w:name w:val="toc 1"/>
    <w:basedOn w:val="Title1"/>
    <w:next w:val="Normal"/>
    <w:autoRedefine/>
    <w:uiPriority w:val="39"/>
    <w:unhideWhenUsed/>
    <w:rsid w:val="00661D6F"/>
    <w:pPr>
      <w:tabs>
        <w:tab w:val="right" w:leader="dot" w:pos="8296"/>
      </w:tabs>
      <w:spacing w:before="120" w:after="120"/>
      <w:outlineLvl w:val="9"/>
    </w:pPr>
    <w:rPr>
      <w:bCs w:val="0"/>
      <w:sz w:val="28"/>
      <w:szCs w:val="24"/>
      <w:u w:val="none"/>
    </w:rPr>
  </w:style>
  <w:style w:type="paragraph" w:styleId="TOC2">
    <w:name w:val="toc 2"/>
    <w:basedOn w:val="Text"/>
    <w:next w:val="Normal"/>
    <w:autoRedefine/>
    <w:uiPriority w:val="39"/>
    <w:unhideWhenUsed/>
    <w:rsid w:val="006A5F8C"/>
    <w:pPr>
      <w:spacing w:before="0" w:after="0" w:line="360" w:lineRule="exact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716E59"/>
    <w:pPr>
      <w:widowControl/>
      <w:spacing w:line="259" w:lineRule="auto"/>
      <w:jc w:val="left"/>
      <w:outlineLvl w:val="9"/>
    </w:pPr>
    <w:rPr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3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yus\Documents\Custom%20Templates\CMHWComp_NOI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66F22FD4C24B2B91DD76DDA7B439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51694D-2827-4CA6-AD6E-F14759083BF2}"/>
      </w:docPartPr>
      <w:docPartBody>
        <w:p w:rsidR="00A54D64" w:rsidRDefault="00A014D7">
          <w:pPr>
            <w:pStyle w:val="5A66F22FD4C24B2B91DD76DDA7B43997"/>
          </w:pPr>
          <w:r w:rsidRPr="0031003C">
            <w:rPr>
              <w:rStyle w:val="PlaceholderText"/>
            </w:rPr>
            <w:t>[Title]</w:t>
          </w:r>
        </w:p>
      </w:docPartBody>
    </w:docPart>
    <w:docPart>
      <w:docPartPr>
        <w:name w:val="57A0B567AEBB482DA7D8964A65FD2C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A9110F-0F55-4E58-82DB-0FF4F1EDCCE5}"/>
      </w:docPartPr>
      <w:docPartBody>
        <w:p w:rsidR="00A54D64" w:rsidRDefault="00A014D7">
          <w:pPr>
            <w:pStyle w:val="57A0B567AEBB482DA7D8964A65FD2CF1"/>
          </w:pPr>
          <w:r w:rsidRPr="0031003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iti SC Light">
    <w:altName w:val="Calibri"/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D7"/>
    <w:rsid w:val="00A014D7"/>
    <w:rsid w:val="00A5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5A66F22FD4C24B2B91DD76DDA7B43997">
    <w:name w:val="5A66F22FD4C24B2B91DD76DDA7B43997"/>
    <w:pPr>
      <w:widowControl w:val="0"/>
      <w:jc w:val="both"/>
    </w:pPr>
  </w:style>
  <w:style w:type="paragraph" w:customStyle="1" w:styleId="57A0B567AEBB482DA7D8964A65FD2CF1">
    <w:name w:val="57A0B567AEBB482DA7D8964A65FD2CF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2022-03-06T00:00:00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4E9AD3-DA3F-4530-9F26-D98C50F48F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CMHWComp_NOIP.dotx</Template>
  <TotalTime>18</TotalTime>
  <Pages>6</Pages>
  <Words>1078</Words>
  <Characters>3517</Characters>
  <Application>Microsoft Office Word</Application>
  <DocSecurity>0</DocSecurity>
  <Lines>29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课后作业及知识要点</vt:lpstr>
    </vt:vector>
  </TitlesOfParts>
  <Company>码趣学院竞赛课程</Company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课后作业及知识要点</dc:title>
  <dc:subject/>
  <dc:creator>Bi Yusheng</dc:creator>
  <cp:keywords/>
  <cp:lastModifiedBy>Yixiang Zhou</cp:lastModifiedBy>
  <cp:revision>15</cp:revision>
  <cp:lastPrinted>2022-03-06T14:12:00Z</cp:lastPrinted>
  <dcterms:created xsi:type="dcterms:W3CDTF">2022-03-06T08:19:00Z</dcterms:created>
  <dcterms:modified xsi:type="dcterms:W3CDTF">2022-03-06T14:12:00Z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