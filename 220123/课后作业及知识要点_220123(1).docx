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95810713"/>
        <w:docPartObj>
          <w:docPartGallery w:val="Table of Contents"/>
          <w:docPartUnique/>
        </w:docPartObj>
      </w:sdtPr>
      <w:sdtEndPr>
        <w:rPr>
          <w:rFonts w:ascii="Microsoft YaHei" w:eastAsia="Microsoft YaHei" w:hAnsi="Microsoft YaHei" w:cs="Microsoft YaHei"/>
          <w:b/>
          <w:bCs/>
          <w:noProof/>
          <w:color w:val="auto"/>
          <w:kern w:val="2"/>
          <w:sz w:val="22"/>
          <w:szCs w:val="22"/>
          <w:lang w:eastAsia="zh-CN"/>
        </w:rPr>
      </w:sdtEndPr>
      <w:sdtContent>
        <w:p w14:paraId="31E9A23C" w14:textId="4BF8D22A" w:rsidR="009453BB" w:rsidRDefault="009453BB">
          <w:pPr>
            <w:pStyle w:val="TOCHeading"/>
          </w:pPr>
          <w:r>
            <w:t>Table of Contents</w:t>
          </w:r>
        </w:p>
        <w:p w14:paraId="77F733D1" w14:textId="2D9DBFD3" w:rsidR="009453BB" w:rsidRDefault="009453BB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0"/>
              <w:sz w:val="22"/>
              <w:szCs w:val="22"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29050" w:history="1">
            <w:r w:rsidRPr="00A62F90">
              <w:rPr>
                <w:rStyle w:val="Hyperlink"/>
                <w:rFonts w:hint="eastAsia"/>
                <w:noProof/>
              </w:rPr>
              <w:t>课后作业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D621" w14:textId="5BE74B1A" w:rsidR="009453BB" w:rsidRDefault="009453BB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1" w:history="1">
            <w:r w:rsidRPr="00A62F90">
              <w:rPr>
                <w:rStyle w:val="Hyperlink"/>
                <w:rFonts w:cs="Consolas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Pr="00A62F90">
              <w:rPr>
                <w:rStyle w:val="Hyperlink"/>
                <w:rFonts w:hint="eastAsia"/>
                <w:noProof/>
              </w:rPr>
              <w:t>整数幂的余数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9DE8" w14:textId="4DF2D782" w:rsidR="009453BB" w:rsidRDefault="009453BB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2" w:history="1">
            <w:r w:rsidRPr="00A62F90">
              <w:rPr>
                <w:rStyle w:val="Hyperlink"/>
                <w:rFonts w:cs="Consolas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Pr="00A62F90">
              <w:rPr>
                <w:rStyle w:val="Hyperlink"/>
                <w:rFonts w:hint="eastAsia"/>
                <w:noProof/>
              </w:rPr>
              <w:t>任务选择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B908" w14:textId="2892A52F" w:rsidR="009453BB" w:rsidRDefault="009453BB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3" w:history="1">
            <w:r w:rsidRPr="00A62F90">
              <w:rPr>
                <w:rStyle w:val="Hyperlink"/>
                <w:rFonts w:cs="Consolas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Pr="00A62F90">
              <w:rPr>
                <w:rStyle w:val="Hyperlink"/>
                <w:rFonts w:hint="eastAsia"/>
                <w:noProof/>
              </w:rPr>
              <w:t>棋盘路线</w:t>
            </w:r>
            <w:r w:rsidRPr="00A62F90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2306" w14:textId="1E059164" w:rsidR="009453BB" w:rsidRDefault="009453BB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4" w:history="1">
            <w:r w:rsidRPr="00A62F90">
              <w:rPr>
                <w:rStyle w:val="Hyperlink"/>
                <w:rFonts w:cs="Consolas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Pr="00A62F90">
              <w:rPr>
                <w:rStyle w:val="Hyperlink"/>
                <w:rFonts w:hint="eastAsia"/>
                <w:noProof/>
              </w:rPr>
              <w:t>配对较大数之和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8315" w14:textId="6FC803AD" w:rsidR="009453BB" w:rsidRDefault="009453BB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5" w:history="1">
            <w:r w:rsidRPr="00A62F90">
              <w:rPr>
                <w:rStyle w:val="Hyperlink"/>
                <w:rFonts w:cs="Consolas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Pr="00A62F90">
              <w:rPr>
                <w:rStyle w:val="Hyperlink"/>
                <w:rFonts w:hint="eastAsia"/>
                <w:noProof/>
              </w:rPr>
              <w:t>数位计数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97AC" w14:textId="66F922A1" w:rsidR="009453BB" w:rsidRDefault="009453BB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6" w:history="1">
            <w:r w:rsidRPr="00A62F90">
              <w:rPr>
                <w:rStyle w:val="Hyperlink"/>
                <w:rFonts w:cs="Consolas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Pr="00A62F90">
              <w:rPr>
                <w:rStyle w:val="Hyperlink"/>
                <w:noProof/>
              </w:rPr>
              <w:t xml:space="preserve">(NOIP 1999 – Junior) </w:t>
            </w:r>
            <w:r w:rsidRPr="00A62F90">
              <w:rPr>
                <w:rStyle w:val="Hyperlink"/>
                <w:rFonts w:hint="eastAsia"/>
                <w:noProof/>
              </w:rPr>
              <w:t>导弹拦截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4931" w14:textId="1B70BFA5" w:rsidR="009453BB" w:rsidRDefault="009453BB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7" w:history="1">
            <w:r w:rsidRPr="00A62F90">
              <w:rPr>
                <w:rStyle w:val="Hyperlink"/>
                <w:rFonts w:cs="Consolas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Pr="00A62F90">
              <w:rPr>
                <w:rStyle w:val="Hyperlink"/>
                <w:noProof/>
              </w:rPr>
              <w:t xml:space="preserve">(NOIP 2010 – Junior 2) </w:t>
            </w:r>
            <w:r w:rsidRPr="00A62F90">
              <w:rPr>
                <w:rStyle w:val="Hyperlink"/>
                <w:rFonts w:hint="eastAsia"/>
                <w:noProof/>
              </w:rPr>
              <w:t>接水问题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E758" w14:textId="52B3C4C7" w:rsidR="009453BB" w:rsidRDefault="009453BB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kern w:val="0"/>
              <w:lang w:val="en-GB"/>
            </w:rPr>
          </w:pPr>
          <w:hyperlink w:anchor="_Toc93829058" w:history="1">
            <w:r w:rsidRPr="00A62F90">
              <w:rPr>
                <w:rStyle w:val="Hyperlink"/>
                <w:rFonts w:cs="Consolas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0"/>
                <w:lang w:val="en-GB"/>
              </w:rPr>
              <w:tab/>
            </w:r>
            <w:r w:rsidRPr="00A62F90">
              <w:rPr>
                <w:rStyle w:val="Hyperlink"/>
                <w:noProof/>
              </w:rPr>
              <w:t>(USACO 2013 March – Bronze 2) Breed Proximity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F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9550" w14:textId="4A5F7ADA" w:rsidR="009453BB" w:rsidRDefault="009453BB">
          <w:r>
            <w:rPr>
              <w:b/>
              <w:bCs/>
              <w:noProof/>
            </w:rPr>
            <w:fldChar w:fldCharType="end"/>
          </w:r>
        </w:p>
      </w:sdtContent>
    </w:sdt>
    <w:p w14:paraId="0E883134" w14:textId="6647AE7D" w:rsidR="0039630A" w:rsidRDefault="0039630A" w:rsidP="0039630A">
      <w:pPr>
        <w:pStyle w:val="Text"/>
        <w:sectPr w:rsidR="0039630A" w:rsidSect="0039630A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 w:start="1"/>
          <w:cols w:space="720"/>
          <w:docGrid w:type="lines" w:linePitch="312"/>
        </w:sectPr>
      </w:pPr>
    </w:p>
    <w:p w14:paraId="19D44D18" w14:textId="0C687B9F" w:rsidR="000540A5" w:rsidRPr="003B1B9F" w:rsidRDefault="000540A5" w:rsidP="000540A5">
      <w:pPr>
        <w:pStyle w:val="Title1"/>
      </w:pPr>
      <w:bookmarkStart w:id="0" w:name="_Toc93774274"/>
      <w:bookmarkStart w:id="1" w:name="_Toc93829050"/>
      <w:r>
        <w:rPr>
          <w:rFonts w:hint="eastAsia"/>
        </w:rPr>
        <w:lastRenderedPageBreak/>
        <w:t>课后作业</w:t>
      </w:r>
      <w:bookmarkEnd w:id="0"/>
      <w:bookmarkEnd w:id="1"/>
    </w:p>
    <w:p w14:paraId="71155F8B" w14:textId="77777777" w:rsidR="00107E53" w:rsidRDefault="00107E53" w:rsidP="00107E53">
      <w:pPr>
        <w:pStyle w:val="Problem"/>
        <w:numPr>
          <w:ilvl w:val="0"/>
          <w:numId w:val="13"/>
        </w:numPr>
        <w:ind w:left="0" w:firstLine="0"/>
      </w:pPr>
      <w:bookmarkStart w:id="2" w:name="_Toc57537078"/>
      <w:bookmarkStart w:id="3" w:name="_Toc93711404"/>
      <w:bookmarkStart w:id="4" w:name="_Toc93774275"/>
      <w:bookmarkStart w:id="5" w:name="_Toc517699632"/>
      <w:bookmarkStart w:id="6" w:name="_Toc93829051"/>
      <w:r>
        <w:rPr>
          <w:rFonts w:hint="eastAsia"/>
        </w:rPr>
        <w:t>整数幂的余数</w:t>
      </w:r>
      <w:bookmarkEnd w:id="2"/>
      <w:bookmarkEnd w:id="3"/>
      <w:bookmarkEnd w:id="4"/>
      <w:bookmarkEnd w:id="6"/>
    </w:p>
    <w:p w14:paraId="5BFF45B7" w14:textId="77777777" w:rsidR="00107E53" w:rsidRPr="00F70E75" w:rsidRDefault="00107E53" w:rsidP="00107E53">
      <w:pPr>
        <w:pStyle w:val="Text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rPr>
          <w:rFonts w:hint="eastAsia"/>
        </w:rPr>
        <w:t>。证明：</w:t>
      </w:r>
    </w:p>
    <w:p w14:paraId="6B225ECF" w14:textId="77777777" w:rsidR="00107E53" w:rsidRDefault="00D36136" w:rsidP="00107E53">
      <w:pPr>
        <w:pStyle w:val="Text"/>
        <w:numPr>
          <w:ilvl w:val="0"/>
          <w:numId w:val="2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107E53">
        <w:rPr>
          <w:rFonts w:hint="eastAsia"/>
        </w:rPr>
        <w:t>的奇偶性与</w:t>
      </w:r>
      <m:oMath>
        <m:r>
          <w:rPr>
            <w:rFonts w:ascii="Cambria Math" w:hAnsi="Cambria Math" w:hint="eastAsia"/>
          </w:rPr>
          <m:t>a</m:t>
        </m:r>
      </m:oMath>
      <w:r w:rsidR="00107E53">
        <w:rPr>
          <w:rFonts w:hint="eastAsia"/>
        </w:rPr>
        <w:t>相同。</w:t>
      </w:r>
    </w:p>
    <w:p w14:paraId="209C2988" w14:textId="77777777" w:rsidR="00107E53" w:rsidRDefault="00D36136" w:rsidP="00107E53">
      <w:pPr>
        <w:pStyle w:val="Text"/>
        <w:numPr>
          <w:ilvl w:val="0"/>
          <w:numId w:val="2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07E53">
        <w:rPr>
          <w:rFonts w:hint="eastAsia"/>
        </w:rPr>
        <w:t>被</w:t>
      </w:r>
      <m:oMath>
        <m:r>
          <w:rPr>
            <w:rFonts w:ascii="Cambria Math" w:hAnsi="Cambria Math" w:hint="eastAsia"/>
          </w:rPr>
          <m:t>8</m:t>
        </m:r>
      </m:oMath>
      <w:r w:rsidR="00107E53">
        <w:rPr>
          <w:rFonts w:hint="eastAsia"/>
        </w:rPr>
        <w:t>除的余数只可能是</w:t>
      </w:r>
      <m:oMath>
        <m:r>
          <w:rPr>
            <w:rFonts w:ascii="Cambria Math" w:hAnsi="Cambria Math"/>
          </w:rPr>
          <m:t>0, 1, 4</m:t>
        </m:r>
      </m:oMath>
      <w:r w:rsidR="00107E53">
        <w:rPr>
          <w:rFonts w:hint="eastAsia"/>
        </w:rPr>
        <w:t>。</w:t>
      </w:r>
    </w:p>
    <w:p w14:paraId="21F2037A" w14:textId="77777777" w:rsidR="00107E53" w:rsidRDefault="00D36136" w:rsidP="00107E53">
      <w:pPr>
        <w:pStyle w:val="Text"/>
        <w:numPr>
          <w:ilvl w:val="0"/>
          <w:numId w:val="2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07E53">
        <w:rPr>
          <w:rFonts w:hint="eastAsia"/>
        </w:rPr>
        <w:t>被</w:t>
      </w:r>
      <m:oMath>
        <m:r>
          <w:rPr>
            <w:rFonts w:ascii="Cambria Math" w:hAnsi="Cambria Math" w:hint="eastAsia"/>
          </w:rPr>
          <m:t>9</m:t>
        </m:r>
      </m:oMath>
      <w:r w:rsidR="00107E53">
        <w:rPr>
          <w:rFonts w:hint="eastAsia"/>
        </w:rPr>
        <w:t>除的余数只可能是</w:t>
      </w:r>
      <m:oMath>
        <m:r>
          <w:rPr>
            <w:rFonts w:ascii="Cambria Math" w:hAnsi="Cambria Math"/>
          </w:rPr>
          <m:t>0, 1, 8</m:t>
        </m:r>
      </m:oMath>
      <w:r w:rsidR="00107E53">
        <w:rPr>
          <w:rFonts w:hint="eastAsia"/>
        </w:rPr>
        <w:t>。</w:t>
      </w:r>
    </w:p>
    <w:p w14:paraId="5C7C1438" w14:textId="77777777" w:rsidR="00107E53" w:rsidRDefault="00107E53" w:rsidP="00107E53">
      <w:pPr>
        <w:pStyle w:val="Text"/>
        <w:numPr>
          <w:ilvl w:val="0"/>
          <w:numId w:val="24"/>
        </w:num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k≥2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+1</m:t>
            </m:r>
          </m:sup>
        </m:sSup>
      </m:oMath>
      <w:r>
        <w:rPr>
          <w:rFonts w:hint="eastAsia"/>
        </w:rPr>
        <w:t>的个位与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相同。</w:t>
      </w:r>
    </w:p>
    <w:p w14:paraId="1F208B54" w14:textId="4560034C" w:rsidR="00107E53" w:rsidRDefault="00107E53" w:rsidP="00107E53">
      <w:pPr>
        <w:pStyle w:val="Text"/>
      </w:pPr>
    </w:p>
    <w:p w14:paraId="3B27ACF2" w14:textId="77777777" w:rsidR="00107E53" w:rsidRDefault="00107E53" w:rsidP="00107E53">
      <w:pPr>
        <w:pStyle w:val="Problem"/>
        <w:numPr>
          <w:ilvl w:val="0"/>
          <w:numId w:val="13"/>
        </w:numPr>
        <w:ind w:left="0" w:firstLine="0"/>
      </w:pPr>
      <w:bookmarkStart w:id="7" w:name="_Toc77760769"/>
      <w:bookmarkStart w:id="8" w:name="_Toc93711424"/>
      <w:bookmarkStart w:id="9" w:name="_Toc93774276"/>
      <w:bookmarkStart w:id="10" w:name="_Toc93829052"/>
      <w:r>
        <w:rPr>
          <w:rFonts w:hint="eastAsia"/>
        </w:rPr>
        <w:t>任务选择</w:t>
      </w:r>
      <w:bookmarkEnd w:id="7"/>
      <w:bookmarkEnd w:id="8"/>
      <w:bookmarkEnd w:id="9"/>
      <w:bookmarkEnd w:id="10"/>
    </w:p>
    <w:p w14:paraId="7C228691" w14:textId="77777777" w:rsidR="00107E53" w:rsidRDefault="00107E53" w:rsidP="00107E53">
      <w:pPr>
        <w:pStyle w:val="Text"/>
      </w:pPr>
      <w:r>
        <w:rPr>
          <w:rFonts w:hint="eastAsia"/>
        </w:rPr>
        <w:t>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）个任务，第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个任务需要占据时刻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至时刻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的所有时间（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），选择尽可能多的可以完成的任务。第一行输入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，以下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行每行输入一个任务的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。输出至多可以完成的任务数量。</w:t>
      </w:r>
    </w:p>
    <w:p w14:paraId="539173E4" w14:textId="77777777" w:rsidR="00107E53" w:rsidRDefault="00107E53" w:rsidP="00107E53">
      <w:pPr>
        <w:pStyle w:val="Text"/>
      </w:pPr>
      <w:r>
        <w:rPr>
          <w:rFonts w:hint="eastAsia"/>
        </w:rPr>
        <w:t>输入样例：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E53" w14:paraId="1DE502DF" w14:textId="77777777" w:rsidTr="00E83620">
        <w:tc>
          <w:tcPr>
            <w:tcW w:w="8296" w:type="dxa"/>
          </w:tcPr>
          <w:p w14:paraId="0E17DE8D" w14:textId="77777777" w:rsidR="00107E53" w:rsidRDefault="00107E53" w:rsidP="00E83620">
            <w:pPr>
              <w:pStyle w:val="Code"/>
            </w:pPr>
            <w:r>
              <w:rPr>
                <w:rFonts w:hint="eastAsia"/>
              </w:rPr>
              <w:t>4</w:t>
            </w:r>
          </w:p>
          <w:p w14:paraId="44C19034" w14:textId="77777777" w:rsidR="00107E53" w:rsidRDefault="00107E53" w:rsidP="00E83620">
            <w:pPr>
              <w:pStyle w:val="Code"/>
            </w:pPr>
            <w:r>
              <w:t>1 8</w:t>
            </w:r>
          </w:p>
          <w:p w14:paraId="50C5F195" w14:textId="77777777" w:rsidR="00107E53" w:rsidRDefault="00107E53" w:rsidP="00E83620">
            <w:pPr>
              <w:pStyle w:val="Code"/>
            </w:pPr>
            <w:r>
              <w:rPr>
                <w:rFonts w:hint="eastAsia"/>
              </w:rPr>
              <w:t>2</w:t>
            </w:r>
            <w:r>
              <w:t xml:space="preserve"> 5</w:t>
            </w:r>
          </w:p>
          <w:p w14:paraId="54D1C109" w14:textId="77777777" w:rsidR="00107E53" w:rsidRDefault="00107E53" w:rsidP="00E83620">
            <w:pPr>
              <w:pStyle w:val="Code"/>
            </w:pPr>
            <w:r>
              <w:rPr>
                <w:rFonts w:hint="eastAsia"/>
              </w:rPr>
              <w:t>7</w:t>
            </w:r>
            <w:r>
              <w:t xml:space="preserve"> 9</w:t>
            </w:r>
          </w:p>
          <w:p w14:paraId="0DE7634B" w14:textId="77777777" w:rsidR="00107E53" w:rsidRDefault="00107E53" w:rsidP="00E83620">
            <w:pPr>
              <w:pStyle w:val="Code"/>
            </w:pPr>
            <w:r>
              <w:rPr>
                <w:rFonts w:hint="eastAsia"/>
              </w:rPr>
              <w:t>9</w:t>
            </w:r>
            <w:r>
              <w:t xml:space="preserve"> 15</w:t>
            </w:r>
          </w:p>
          <w:p w14:paraId="00D8F2BE" w14:textId="77777777" w:rsidR="00107E53" w:rsidRDefault="00107E53" w:rsidP="00E83620">
            <w:pPr>
              <w:pStyle w:val="Code"/>
            </w:pPr>
          </w:p>
        </w:tc>
      </w:tr>
    </w:tbl>
    <w:p w14:paraId="75ABE00E" w14:textId="77777777" w:rsidR="00107E53" w:rsidRDefault="00107E53" w:rsidP="00107E53">
      <w:pPr>
        <w:pStyle w:val="Text"/>
      </w:pPr>
      <w:r>
        <w:rPr>
          <w:rFonts w:hint="eastAsia"/>
        </w:rPr>
        <w:t>输出样例：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E53" w14:paraId="1B09908C" w14:textId="77777777" w:rsidTr="00E83620">
        <w:tc>
          <w:tcPr>
            <w:tcW w:w="8296" w:type="dxa"/>
          </w:tcPr>
          <w:p w14:paraId="5DBF6385" w14:textId="77777777" w:rsidR="00107E53" w:rsidRDefault="00107E53" w:rsidP="00E83620">
            <w:pPr>
              <w:pStyle w:val="Code"/>
            </w:pPr>
            <w:r>
              <w:t>3</w:t>
            </w:r>
          </w:p>
          <w:p w14:paraId="1259D33D" w14:textId="77777777" w:rsidR="00107E53" w:rsidRDefault="00107E53" w:rsidP="00E83620">
            <w:pPr>
              <w:pStyle w:val="Code"/>
            </w:pPr>
          </w:p>
        </w:tc>
      </w:tr>
    </w:tbl>
    <w:p w14:paraId="58FB05FA" w14:textId="77777777" w:rsidR="00107E53" w:rsidRDefault="00107E53" w:rsidP="00107E53">
      <w:pPr>
        <w:pStyle w:val="Text"/>
      </w:pPr>
    </w:p>
    <w:p w14:paraId="7C196D0C" w14:textId="77777777" w:rsidR="00803AE4" w:rsidRDefault="00803AE4" w:rsidP="00803AE4">
      <w:pPr>
        <w:pStyle w:val="Problem"/>
        <w:numPr>
          <w:ilvl w:val="0"/>
          <w:numId w:val="13"/>
        </w:numPr>
        <w:ind w:left="0" w:firstLine="0"/>
      </w:pPr>
      <w:bookmarkStart w:id="11" w:name="_Toc77760751"/>
      <w:bookmarkStart w:id="12" w:name="_Toc93711434"/>
      <w:bookmarkStart w:id="13" w:name="_Toc93774277"/>
      <w:bookmarkStart w:id="14" w:name="_Toc93711426"/>
      <w:bookmarkStart w:id="15" w:name="_Hlk93250342"/>
      <w:bookmarkStart w:id="16" w:name="_Toc93829053"/>
      <w:r>
        <w:rPr>
          <w:rFonts w:hint="eastAsia"/>
        </w:rPr>
        <w:t>棋盘路线</w:t>
      </w:r>
      <w:r>
        <w:rPr>
          <w:rFonts w:hint="eastAsia"/>
        </w:rPr>
        <w:t>I</w:t>
      </w:r>
      <w:bookmarkEnd w:id="11"/>
      <w:bookmarkEnd w:id="12"/>
      <w:bookmarkEnd w:id="13"/>
      <w:bookmarkEnd w:id="16"/>
    </w:p>
    <w:p w14:paraId="76796F39" w14:textId="77777777" w:rsidR="00803AE4" w:rsidRDefault="00803AE4" w:rsidP="00803AE4">
      <w:pPr>
        <w:pStyle w:val="Text"/>
      </w:pPr>
      <w:r>
        <w:rPr>
          <w:rFonts w:hint="eastAsia"/>
        </w:rPr>
        <w:t>有一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×M</m:t>
        </m:r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1≤N, M≤2000</m:t>
        </m:r>
      </m:oMath>
      <w:r>
        <w:rPr>
          <w:rFonts w:hint="eastAsia"/>
        </w:rPr>
        <w:t>）的棋盘，你需要从左下角的格子走到右上角的格子，每一步只能向上或向右走一格。给定</w:t>
      </w:r>
      <m:oMath>
        <m:r>
          <w:rPr>
            <w:rFonts w:ascii="Cambria Math" w:hAnsi="Cambria Math"/>
          </w:rPr>
          <m:t>N, M</m:t>
        </m:r>
      </m:oMath>
      <w:r>
        <w:rPr>
          <w:rFonts w:hint="eastAsia"/>
        </w:rPr>
        <w:t>，求不同路线的数量。结果对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>
        <w:rPr>
          <w:rFonts w:hint="eastAsia"/>
        </w:rPr>
        <w:t>取模。</w:t>
      </w:r>
    </w:p>
    <w:p w14:paraId="2BACE64E" w14:textId="77777777" w:rsidR="00803AE4" w:rsidRDefault="00803AE4" w:rsidP="00803AE4">
      <w:pPr>
        <w:pStyle w:val="Text"/>
      </w:pPr>
      <w:r>
        <w:rPr>
          <w:rFonts w:hint="eastAsia"/>
        </w:rPr>
        <w:t>输入样例：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AE4" w14:paraId="70A019C0" w14:textId="77777777" w:rsidTr="006E5E79">
        <w:tc>
          <w:tcPr>
            <w:tcW w:w="8296" w:type="dxa"/>
          </w:tcPr>
          <w:p w14:paraId="230BF6E9" w14:textId="77777777" w:rsidR="00803AE4" w:rsidRDefault="00803AE4" w:rsidP="006E5E79">
            <w:pPr>
              <w:pStyle w:val="Code"/>
            </w:pPr>
            <w:r>
              <w:rPr>
                <w:rFonts w:hint="eastAsia"/>
              </w:rPr>
              <w:t>3</w:t>
            </w:r>
            <w:r>
              <w:t xml:space="preserve"> 4</w:t>
            </w:r>
          </w:p>
          <w:p w14:paraId="1D0C0171" w14:textId="77777777" w:rsidR="00803AE4" w:rsidRDefault="00803AE4" w:rsidP="006E5E79">
            <w:pPr>
              <w:pStyle w:val="Code"/>
            </w:pPr>
          </w:p>
        </w:tc>
      </w:tr>
    </w:tbl>
    <w:p w14:paraId="4908C273" w14:textId="77777777" w:rsidR="00803AE4" w:rsidRDefault="00803AE4" w:rsidP="00803AE4">
      <w:pPr>
        <w:pStyle w:val="Text"/>
      </w:pPr>
      <w:r>
        <w:rPr>
          <w:rFonts w:hint="eastAsia"/>
        </w:rPr>
        <w:t>输出样例：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AE4" w14:paraId="5F09B036" w14:textId="77777777" w:rsidTr="006E5E79">
        <w:tc>
          <w:tcPr>
            <w:tcW w:w="8296" w:type="dxa"/>
          </w:tcPr>
          <w:p w14:paraId="70189E99" w14:textId="77777777" w:rsidR="00803AE4" w:rsidRDefault="00803AE4" w:rsidP="006E5E79">
            <w:pPr>
              <w:pStyle w:val="Code"/>
            </w:pPr>
            <w:r>
              <w:rPr>
                <w:rFonts w:hint="eastAsia"/>
              </w:rPr>
              <w:t>10</w:t>
            </w:r>
          </w:p>
          <w:p w14:paraId="7B895834" w14:textId="77777777" w:rsidR="00803AE4" w:rsidRDefault="00803AE4" w:rsidP="006E5E79">
            <w:pPr>
              <w:pStyle w:val="Code"/>
            </w:pPr>
          </w:p>
        </w:tc>
      </w:tr>
    </w:tbl>
    <w:p w14:paraId="11B9E20F" w14:textId="55CCB83D" w:rsidR="00803AE4" w:rsidRDefault="00803AE4" w:rsidP="00803AE4">
      <w:pPr>
        <w:pStyle w:val="Text"/>
      </w:pPr>
    </w:p>
    <w:p w14:paraId="29C4D327" w14:textId="27E170D0" w:rsidR="00520BCF" w:rsidRDefault="00520BCF" w:rsidP="00520BCF">
      <w:pPr>
        <w:pStyle w:val="Text"/>
        <w:rPr>
          <w:rFonts w:hint="eastAsia"/>
        </w:rPr>
      </w:pPr>
      <w:r w:rsidRPr="00520BCF">
        <w:t>*</w:t>
      </w:r>
      <w:r>
        <w:t xml:space="preserve"> </w:t>
      </w:r>
      <w:r>
        <w:rPr>
          <w:rFonts w:hint="eastAsia"/>
        </w:rPr>
        <w:t>考虑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1≤N, M≤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,0</m:t>
        </m:r>
        <m:r>
          <w:rPr>
            <w:rFonts w:ascii="Cambria Math" w:hAnsi="Cambria Math"/>
          </w:rPr>
          <m:t>00,0</m:t>
        </m:r>
        <m:r>
          <w:rPr>
            <w:rFonts w:ascii="Cambria Math" w:hAnsi="Cambria Math"/>
          </w:rPr>
          <m:t>00</m:t>
        </m:r>
      </m:oMath>
      <w:r w:rsidR="00782236">
        <w:t xml:space="preserve"> </w:t>
      </w:r>
      <w:r w:rsidR="00782236">
        <w:rPr>
          <w:rFonts w:hint="eastAsia"/>
        </w:rPr>
        <w:t>的情况，并提供多次询问支持。</w:t>
      </w:r>
    </w:p>
    <w:p w14:paraId="2E1D985E" w14:textId="77777777" w:rsidR="00803AE4" w:rsidRDefault="00803AE4" w:rsidP="00803AE4">
      <w:pPr>
        <w:pStyle w:val="Text"/>
      </w:pPr>
      <w:r>
        <w:br w:type="page"/>
      </w:r>
    </w:p>
    <w:p w14:paraId="6916BDF1" w14:textId="77777777" w:rsidR="00803AE4" w:rsidRDefault="00803AE4" w:rsidP="00803AE4">
      <w:pPr>
        <w:pStyle w:val="Problem"/>
        <w:numPr>
          <w:ilvl w:val="0"/>
          <w:numId w:val="13"/>
        </w:numPr>
        <w:ind w:left="0" w:firstLine="0"/>
      </w:pPr>
      <w:bookmarkStart w:id="17" w:name="_Toc58505714"/>
      <w:bookmarkStart w:id="18" w:name="_Toc77760761"/>
      <w:bookmarkStart w:id="19" w:name="_Toc93774278"/>
      <w:bookmarkStart w:id="20" w:name="_Toc93711427"/>
      <w:bookmarkStart w:id="21" w:name="_Toc93829054"/>
      <w:bookmarkEnd w:id="14"/>
      <w:bookmarkEnd w:id="15"/>
      <w:r>
        <w:rPr>
          <w:rFonts w:hint="eastAsia"/>
        </w:rPr>
        <w:lastRenderedPageBreak/>
        <w:t>配对较大数之和</w:t>
      </w:r>
      <w:bookmarkEnd w:id="17"/>
      <w:bookmarkEnd w:id="18"/>
      <w:bookmarkEnd w:id="19"/>
      <w:bookmarkEnd w:id="21"/>
    </w:p>
    <w:p w14:paraId="2881A2F0" w14:textId="77777777" w:rsidR="00803AE4" w:rsidRDefault="00803AE4" w:rsidP="00803AE4">
      <w:pPr>
        <w:pStyle w:val="Text"/>
      </w:pPr>
      <w:r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为偶数，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）。将其配成</w:t>
      </w:r>
      <m:oMath>
        <m:r>
          <w:rPr>
            <w:rFonts w:ascii="Cambria Math" w:hAnsi="Cambria Math"/>
          </w:rPr>
          <m:t>N/2</m:t>
        </m:r>
      </m:oMath>
      <w:r>
        <w:rPr>
          <w:rFonts w:hint="eastAsia"/>
        </w:rPr>
        <w:t>对，每个数恰好属于其中一对。求每对的较大数之和的最小值和最大值。</w:t>
      </w:r>
    </w:p>
    <w:p w14:paraId="1054A99B" w14:textId="77777777" w:rsidR="00803AE4" w:rsidRDefault="00803AE4" w:rsidP="00803AE4">
      <w:pPr>
        <w:pStyle w:val="Text"/>
      </w:pPr>
      <w:r>
        <w:rPr>
          <w:rFonts w:hint="eastAsia"/>
        </w:rPr>
        <w:t>输入样例：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AE4" w14:paraId="14B3C468" w14:textId="77777777" w:rsidTr="008B00D5">
        <w:tc>
          <w:tcPr>
            <w:tcW w:w="8296" w:type="dxa"/>
          </w:tcPr>
          <w:p w14:paraId="1AFB5FAD" w14:textId="77777777" w:rsidR="00803AE4" w:rsidRDefault="00803AE4" w:rsidP="008B00D5">
            <w:pPr>
              <w:pStyle w:val="Code"/>
            </w:pPr>
            <w:r>
              <w:rPr>
                <w:rFonts w:hint="eastAsia"/>
              </w:rPr>
              <w:t>6</w:t>
            </w:r>
          </w:p>
          <w:p w14:paraId="38922473" w14:textId="77777777" w:rsidR="00803AE4" w:rsidRDefault="00803AE4" w:rsidP="008B00D5">
            <w:pPr>
              <w:pStyle w:val="Code"/>
            </w:pPr>
            <w:r>
              <w:rPr>
                <w:rFonts w:hint="eastAsia"/>
              </w:rPr>
              <w:t>1</w:t>
            </w:r>
            <w:r>
              <w:t xml:space="preserve"> 4 2 8 5 7</w:t>
            </w:r>
          </w:p>
          <w:p w14:paraId="598D16E2" w14:textId="77777777" w:rsidR="00803AE4" w:rsidRDefault="00803AE4" w:rsidP="008B00D5">
            <w:pPr>
              <w:pStyle w:val="Code"/>
            </w:pPr>
          </w:p>
        </w:tc>
      </w:tr>
    </w:tbl>
    <w:p w14:paraId="4F827743" w14:textId="77777777" w:rsidR="00803AE4" w:rsidRDefault="00803AE4" w:rsidP="00803AE4">
      <w:pPr>
        <w:pStyle w:val="Text"/>
      </w:pPr>
      <w:r>
        <w:rPr>
          <w:rFonts w:hint="eastAsia"/>
        </w:rPr>
        <w:t>输出样例：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AE4" w14:paraId="23222DAC" w14:textId="77777777" w:rsidTr="008B00D5">
        <w:tc>
          <w:tcPr>
            <w:tcW w:w="8296" w:type="dxa"/>
          </w:tcPr>
          <w:p w14:paraId="5B2628FE" w14:textId="77777777" w:rsidR="00803AE4" w:rsidRDefault="00803AE4" w:rsidP="008B00D5">
            <w:pPr>
              <w:pStyle w:val="Code"/>
            </w:pPr>
            <w:r>
              <w:t xml:space="preserve">15 </w:t>
            </w:r>
            <w:r>
              <w:rPr>
                <w:rFonts w:hint="eastAsia"/>
              </w:rPr>
              <w:t>20</w:t>
            </w:r>
          </w:p>
          <w:p w14:paraId="61FF8870" w14:textId="77777777" w:rsidR="00803AE4" w:rsidRDefault="00803AE4" w:rsidP="008B00D5">
            <w:pPr>
              <w:pStyle w:val="Code"/>
            </w:pPr>
          </w:p>
        </w:tc>
      </w:tr>
    </w:tbl>
    <w:p w14:paraId="713ED20F" w14:textId="7BB50C85" w:rsidR="00803AE4" w:rsidRDefault="00803AE4" w:rsidP="00803AE4">
      <w:pPr>
        <w:pStyle w:val="Text"/>
      </w:pPr>
    </w:p>
    <w:p w14:paraId="6B85CB21" w14:textId="77777777" w:rsidR="00107E53" w:rsidRDefault="00107E53" w:rsidP="00107E53">
      <w:pPr>
        <w:pStyle w:val="Problem"/>
        <w:numPr>
          <w:ilvl w:val="0"/>
          <w:numId w:val="13"/>
        </w:numPr>
        <w:ind w:left="0" w:firstLine="0"/>
      </w:pPr>
      <w:bookmarkStart w:id="22" w:name="_Toc93774279"/>
      <w:bookmarkStart w:id="23" w:name="_Toc93829055"/>
      <w:r>
        <w:rPr>
          <w:rFonts w:hint="eastAsia"/>
        </w:rPr>
        <w:t>数位计数</w:t>
      </w:r>
      <w:bookmarkEnd w:id="20"/>
      <w:bookmarkEnd w:id="22"/>
      <w:bookmarkEnd w:id="23"/>
    </w:p>
    <w:p w14:paraId="06CEAFB2" w14:textId="77777777" w:rsidR="00107E53" w:rsidRDefault="00107E53" w:rsidP="00107E53">
      <w:pPr>
        <w:pStyle w:val="Text"/>
      </w:pPr>
      <w:r>
        <w:rPr>
          <w:rFonts w:hint="eastAsia"/>
        </w:rPr>
        <w:t>给定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1≤Q≤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）。回答</w:t>
      </w:r>
      <m:oMath>
        <m:r>
          <w:rPr>
            <w:rFonts w:ascii="Cambria Math" w:hAnsi="Cambria Math"/>
          </w:rPr>
          <m:t>Q</m:t>
        </m:r>
      </m:oMath>
      <w:r>
        <w:t>个询问</w:t>
      </w:r>
      <w:r>
        <w:rPr>
          <w:rFonts w:hint="eastAsia"/>
        </w:rPr>
        <w:t>，每个询问给定</w:t>
      </w:r>
      <m:oMath>
        <m:r>
          <w:rPr>
            <w:rFonts w:ascii="Cambria Math" w:hAnsi="Cambria Math"/>
          </w:rPr>
          <m:t>l, r, x</m:t>
        </m:r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1≤l≤r≤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 0≤x≤9</m:t>
        </m:r>
      </m:oMath>
      <w:r>
        <w:rPr>
          <w:rFonts w:hint="eastAsia"/>
        </w:rPr>
        <w:t>）</w:t>
      </w:r>
      <w:r>
        <w:t>。求</w:t>
      </w:r>
      <m:oMath>
        <m:r>
          <w:rPr>
            <w:rFonts w:ascii="Cambria Math" w:hAnsi="Cambria Math"/>
          </w:rPr>
          <m:t>l…r</m:t>
        </m:r>
      </m:oMath>
      <w:r>
        <w:t>之间的整数包含的数位</w:t>
      </w:r>
      <m:oMath>
        <m:r>
          <w:rPr>
            <w:rFonts w:ascii="Cambria Math" w:hAnsi="Cambria Math"/>
          </w:rPr>
          <m:t>x</m:t>
        </m:r>
      </m:oMath>
      <w:r>
        <w:t>的数量之和。</w:t>
      </w:r>
    </w:p>
    <w:p w14:paraId="4236F922" w14:textId="77777777" w:rsidR="00107E53" w:rsidRDefault="00107E53" w:rsidP="00107E53">
      <w:pPr>
        <w:pStyle w:val="Text"/>
      </w:pPr>
      <w:r>
        <w:rPr>
          <w:rFonts w:hint="eastAsia"/>
        </w:rPr>
        <w:t>输入样例：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E53" w14:paraId="40EE131E" w14:textId="77777777" w:rsidTr="00E83620">
        <w:tc>
          <w:tcPr>
            <w:tcW w:w="8296" w:type="dxa"/>
          </w:tcPr>
          <w:p w14:paraId="52007367" w14:textId="77777777" w:rsidR="00107E53" w:rsidRDefault="00107E53" w:rsidP="00E83620">
            <w:pPr>
              <w:pStyle w:val="Code"/>
            </w:pPr>
            <w:r>
              <w:t>3</w:t>
            </w:r>
          </w:p>
          <w:p w14:paraId="76581F64" w14:textId="77777777" w:rsidR="00107E53" w:rsidRDefault="00107E53" w:rsidP="00E83620">
            <w:pPr>
              <w:pStyle w:val="Code"/>
            </w:pPr>
            <w:r>
              <w:t>1 11 1</w:t>
            </w:r>
          </w:p>
          <w:p w14:paraId="2DB92B87" w14:textId="77777777" w:rsidR="00107E53" w:rsidRDefault="00107E53" w:rsidP="00E83620">
            <w:pPr>
              <w:pStyle w:val="Code"/>
            </w:pPr>
            <w:r>
              <w:t>1 11 2</w:t>
            </w:r>
          </w:p>
          <w:p w14:paraId="33C7989C" w14:textId="77777777" w:rsidR="00107E53" w:rsidRDefault="00107E53" w:rsidP="00E83620">
            <w:pPr>
              <w:pStyle w:val="Code"/>
            </w:pPr>
            <w:r>
              <w:t>66666 1000000 0</w:t>
            </w:r>
          </w:p>
          <w:p w14:paraId="0B3665DA" w14:textId="77777777" w:rsidR="00107E53" w:rsidRDefault="00107E53" w:rsidP="00E83620">
            <w:pPr>
              <w:pStyle w:val="Code"/>
            </w:pPr>
          </w:p>
        </w:tc>
      </w:tr>
    </w:tbl>
    <w:p w14:paraId="08604536" w14:textId="77777777" w:rsidR="00107E53" w:rsidRDefault="00107E53" w:rsidP="00107E53">
      <w:pPr>
        <w:pStyle w:val="Text"/>
      </w:pPr>
      <w:r>
        <w:rPr>
          <w:rFonts w:hint="eastAsia"/>
        </w:rPr>
        <w:t>输出样例：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E53" w14:paraId="1E71AAEE" w14:textId="77777777" w:rsidTr="00E83620">
        <w:tc>
          <w:tcPr>
            <w:tcW w:w="8296" w:type="dxa"/>
          </w:tcPr>
          <w:p w14:paraId="704BDDE3" w14:textId="77777777" w:rsidR="00107E53" w:rsidRDefault="00107E53" w:rsidP="00E83620">
            <w:pPr>
              <w:pStyle w:val="Code"/>
            </w:pPr>
            <w:r>
              <w:t>4</w:t>
            </w:r>
          </w:p>
          <w:p w14:paraId="298C534A" w14:textId="77777777" w:rsidR="00107E53" w:rsidRDefault="00107E53" w:rsidP="00E83620">
            <w:pPr>
              <w:pStyle w:val="Code"/>
            </w:pPr>
            <w:r>
              <w:t>1</w:t>
            </w:r>
          </w:p>
          <w:p w14:paraId="0764013F" w14:textId="77777777" w:rsidR="00107E53" w:rsidRDefault="00107E53" w:rsidP="00E83620">
            <w:pPr>
              <w:pStyle w:val="Code"/>
            </w:pPr>
            <w:r>
              <w:t>462969</w:t>
            </w:r>
          </w:p>
          <w:p w14:paraId="22908CAE" w14:textId="77777777" w:rsidR="00107E53" w:rsidRDefault="00107E53" w:rsidP="00E83620">
            <w:pPr>
              <w:pStyle w:val="Code"/>
            </w:pPr>
          </w:p>
        </w:tc>
      </w:tr>
    </w:tbl>
    <w:p w14:paraId="09B73D63" w14:textId="669A4883" w:rsidR="00107E53" w:rsidRDefault="00107E53" w:rsidP="00107E53">
      <w:pPr>
        <w:pStyle w:val="Text"/>
      </w:pPr>
    </w:p>
    <w:p w14:paraId="34E3362E" w14:textId="77777777" w:rsidR="007644F5" w:rsidRDefault="007644F5" w:rsidP="00782236">
      <w:pPr>
        <w:pStyle w:val="Problem"/>
      </w:pPr>
      <w:bookmarkStart w:id="24" w:name="_Toc93829056"/>
      <w:r>
        <w:t xml:space="preserve">(NOIP 1999 – Junior) </w:t>
      </w:r>
      <w:r w:rsidRPr="007644F5">
        <w:t>导弹拦截</w:t>
      </w:r>
      <w:bookmarkEnd w:id="24"/>
    </w:p>
    <w:p w14:paraId="3FEADBE3" w14:textId="03036AFE" w:rsidR="00681860" w:rsidRDefault="00681860" w:rsidP="00681860">
      <w:pPr>
        <w:pStyle w:val="Text"/>
      </w:pPr>
      <w:r>
        <w:t>某国为了防御敌国的导弹袭击，发展出一种导弹拦截系统。但是这种导弹拦截系统有一个缺陷：虽然它的第一发炮弹能够到达任意的高度，但是以后每一发炮弹都不能高于前一发的高度。某天，雷达捕捉到敌国的导弹来袭。由于该系统还在试用阶段，所以只有一套系统，因此有可能不能拦截所有的导弹。</w:t>
      </w:r>
    </w:p>
    <w:p w14:paraId="7140B201" w14:textId="77777777" w:rsidR="005F2D62" w:rsidRDefault="00681860" w:rsidP="00681860">
      <w:pPr>
        <w:pStyle w:val="Text"/>
      </w:pPr>
      <w:r>
        <w:t>输入导弹依次飞来的高度（雷达给出的高度数据是</w:t>
      </w:r>
      <w:r>
        <w:t>≤50000 \le 50000≤50000</w:t>
      </w:r>
      <w:r>
        <w:t>的正整数），计算这套系统最多能拦截多少导弹，如果要拦截所有导弹最少要配备多少套这种导弹拦截系统。</w:t>
      </w:r>
    </w:p>
    <w:p w14:paraId="47DCC0CD" w14:textId="7A77D6F2" w:rsidR="00803AE4" w:rsidRDefault="005F2D62" w:rsidP="00681860">
      <w:pPr>
        <w:pStyle w:val="Text"/>
      </w:pPr>
      <w:hyperlink r:id="rId12" w:history="1">
        <w:r w:rsidRPr="005F2D62">
          <w:rPr>
            <w:rStyle w:val="Hyperlink"/>
            <w:rFonts w:hint="eastAsia"/>
          </w:rPr>
          <w:t>问题地址</w:t>
        </w:r>
      </w:hyperlink>
      <w:r>
        <w:rPr>
          <w:rFonts w:hint="eastAsia"/>
        </w:rPr>
        <w:t>。</w:t>
      </w:r>
      <w:r w:rsidR="00803AE4">
        <w:br w:type="page"/>
      </w:r>
    </w:p>
    <w:p w14:paraId="4CC9FCC9" w14:textId="77777777" w:rsidR="00803AE4" w:rsidRDefault="00803AE4" w:rsidP="00803AE4">
      <w:pPr>
        <w:pStyle w:val="Problem"/>
        <w:numPr>
          <w:ilvl w:val="0"/>
          <w:numId w:val="13"/>
        </w:numPr>
        <w:ind w:left="0" w:firstLine="0"/>
      </w:pPr>
      <w:bookmarkStart w:id="25" w:name="_Toc58505759"/>
      <w:bookmarkStart w:id="26" w:name="_Toc93774280"/>
      <w:bookmarkStart w:id="27" w:name="_Toc93711437"/>
      <w:bookmarkStart w:id="28" w:name="_Toc93829057"/>
      <w:r>
        <w:rPr>
          <w:rFonts w:hint="eastAsia"/>
        </w:rPr>
        <w:lastRenderedPageBreak/>
        <w:t>(</w:t>
      </w:r>
      <w:r>
        <w:t xml:space="preserve">NOIP 2010 – Junior 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接水问题</w:t>
      </w:r>
      <w:bookmarkEnd w:id="25"/>
      <w:bookmarkEnd w:id="26"/>
      <w:bookmarkEnd w:id="28"/>
    </w:p>
    <w:p w14:paraId="7BF3835B" w14:textId="77777777" w:rsidR="00803AE4" w:rsidRPr="005B41F4" w:rsidRDefault="00803AE4" w:rsidP="00803AE4">
      <w:pPr>
        <w:pStyle w:val="Text"/>
      </w:pPr>
      <w:r>
        <w:rPr>
          <w:rFonts w:hint="eastAsia"/>
        </w:rPr>
        <w:t>【问题描述】</w:t>
      </w:r>
    </w:p>
    <w:p w14:paraId="4803402E" w14:textId="77777777" w:rsidR="00803AE4" w:rsidRPr="0006772E" w:rsidRDefault="00803AE4" w:rsidP="00803AE4">
      <w:pPr>
        <w:pStyle w:val="Text"/>
      </w:pPr>
      <w:r w:rsidRPr="0006772E">
        <w:rPr>
          <w:rFonts w:hint="eastAsia"/>
        </w:rPr>
        <w:t>学校里有一个水房，水房里一共装有</w:t>
      </w:r>
      <m:oMath>
        <m:r>
          <w:rPr>
            <w:rFonts w:ascii="Cambria Math" w:hAnsi="Cambria Math"/>
          </w:rPr>
          <m:t>m</m:t>
        </m:r>
      </m:oMath>
      <w:r w:rsidRPr="0006772E">
        <w:rPr>
          <w:rFonts w:hint="eastAsia"/>
        </w:rPr>
        <w:t>个龙头可供同学们打开水，每个龙头每秒钟的供水量相等，均为</w:t>
      </w:r>
      <m:oMath>
        <m:r>
          <w:rPr>
            <w:rFonts w:ascii="Cambria Math" w:hAnsi="Cambria Math"/>
          </w:rPr>
          <m:t>1</m:t>
        </m:r>
      </m:oMath>
      <w:r w:rsidRPr="0006772E">
        <w:rPr>
          <w:rFonts w:hint="eastAsia"/>
        </w:rPr>
        <w:t>。</w:t>
      </w:r>
    </w:p>
    <w:p w14:paraId="3FC203F2" w14:textId="77777777" w:rsidR="00803AE4" w:rsidRPr="0006772E" w:rsidRDefault="00803AE4" w:rsidP="00803AE4">
      <w:pPr>
        <w:pStyle w:val="Text"/>
      </w:pPr>
      <w:r w:rsidRPr="0006772E">
        <w:rPr>
          <w:rFonts w:hint="eastAsia"/>
        </w:rPr>
        <w:t>现在有</w:t>
      </w:r>
      <m:oMath>
        <m:r>
          <w:rPr>
            <w:rFonts w:ascii="Cambria Math" w:hAnsi="Cambria Math"/>
          </w:rPr>
          <m:t>n</m:t>
        </m:r>
      </m:oMath>
      <w:r w:rsidRPr="0006772E">
        <w:rPr>
          <w:rFonts w:hint="eastAsia"/>
        </w:rPr>
        <w:t>名同学准备接水，他们的初始接水顺序已经确定。将这些同学按接水顺序从</w:t>
      </w:r>
      <m:oMath>
        <m:r>
          <w:rPr>
            <w:rFonts w:ascii="Cambria Math" w:hAnsi="Cambria Math"/>
          </w:rPr>
          <m:t>1</m:t>
        </m:r>
      </m:oMath>
      <w:r w:rsidRPr="0006772E">
        <w:rPr>
          <w:rFonts w:hint="eastAsia"/>
        </w:rPr>
        <w:t>到</w:t>
      </w:r>
      <m:oMath>
        <m:r>
          <w:rPr>
            <w:rFonts w:ascii="Cambria Math" w:hAnsi="Cambria Math"/>
          </w:rPr>
          <m:t>n</m:t>
        </m:r>
      </m:oMath>
      <w:r w:rsidRPr="0006772E">
        <w:rPr>
          <w:rFonts w:hint="eastAsia"/>
        </w:rPr>
        <w:t>编号，</w:t>
      </w:r>
      <m:oMath>
        <m:r>
          <w:rPr>
            <w:rFonts w:ascii="Cambria Math" w:hAnsi="Cambria Math"/>
          </w:rPr>
          <m:t>i</m:t>
        </m:r>
      </m:oMath>
      <w:r w:rsidRPr="0006772E">
        <w:rPr>
          <w:rFonts w:hint="eastAsia"/>
        </w:rPr>
        <w:t>号同学的接水量为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772E">
        <w:rPr>
          <w:rFonts w:hint="eastAsia"/>
        </w:rPr>
        <w:t>。接水开始时，</w:t>
      </w:r>
      <m:oMath>
        <m:r>
          <w:rPr>
            <w:rFonts w:ascii="Cambria Math" w:hAnsi="Cambria Math"/>
          </w:rPr>
          <m:t>1</m:t>
        </m:r>
      </m:oMath>
      <w:r w:rsidRPr="0006772E">
        <w:rPr>
          <w:rFonts w:hint="eastAsia"/>
        </w:rPr>
        <w:t>到</w:t>
      </w:r>
      <m:oMath>
        <m:r>
          <w:rPr>
            <w:rFonts w:ascii="Cambria Math" w:hAnsi="Cambria Math"/>
          </w:rPr>
          <m:t>m</m:t>
        </m:r>
      </m:oMath>
      <w:r w:rsidRPr="0006772E">
        <w:rPr>
          <w:rFonts w:hint="eastAsia"/>
        </w:rPr>
        <w:t>号同学各占一个水龙头，并同时打开水龙头接水。当其中某名同学</w:t>
      </w:r>
      <m:oMath>
        <m:r>
          <w:rPr>
            <w:rFonts w:ascii="Cambria Math" w:hAnsi="Cambria Math"/>
          </w:rPr>
          <m:t>j</m:t>
        </m:r>
      </m:oMath>
      <w:r w:rsidRPr="0006772E">
        <w:rPr>
          <w:rFonts w:hint="eastAsia"/>
        </w:rPr>
        <w:t>完成其接水量要求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6772E">
        <w:rPr>
          <w:rFonts w:hint="eastAsia"/>
        </w:rPr>
        <w:t>后，下一名排队等候接水的同学</w:t>
      </w:r>
      <m:oMath>
        <m:r>
          <w:rPr>
            <w:rFonts w:ascii="Cambria Math" w:hAnsi="Cambria Math"/>
          </w:rPr>
          <m:t>k</m:t>
        </m:r>
      </m:oMath>
      <w:r w:rsidRPr="0006772E">
        <w:rPr>
          <w:rFonts w:hint="eastAsia"/>
        </w:rPr>
        <w:t>马上接替</w:t>
      </w:r>
      <m:oMath>
        <m:r>
          <w:rPr>
            <w:rFonts w:ascii="Cambria Math" w:hAnsi="Cambria Math"/>
          </w:rPr>
          <m:t>j</m:t>
        </m:r>
      </m:oMath>
      <w:r w:rsidRPr="0006772E">
        <w:rPr>
          <w:rFonts w:hint="eastAsia"/>
        </w:rPr>
        <w:t>同学的位置开始接水。这个换人的过程是瞬间完成的，且没有任何水的浪费。即</w:t>
      </w:r>
      <m:oMath>
        <m:r>
          <w:rPr>
            <w:rFonts w:ascii="Cambria Math" w:hAnsi="Cambria Math"/>
          </w:rPr>
          <m:t>j</m:t>
        </m:r>
      </m:oMath>
      <w:r w:rsidRPr="0006772E">
        <w:rPr>
          <w:rFonts w:hint="eastAsia"/>
        </w:rPr>
        <w:t>同学第</w:t>
      </w:r>
      <m:oMath>
        <m:r>
          <w:rPr>
            <w:rFonts w:ascii="Cambria Math" w:hAnsi="Cambria Math"/>
          </w:rPr>
          <m:t>x</m:t>
        </m:r>
      </m:oMath>
      <w:r w:rsidRPr="0006772E">
        <w:rPr>
          <w:rFonts w:hint="eastAsia"/>
        </w:rPr>
        <w:t>秒结束时完成接水，则</w:t>
      </w:r>
      <m:oMath>
        <m:r>
          <w:rPr>
            <w:rFonts w:ascii="Cambria Math" w:hAnsi="Cambria Math"/>
          </w:rPr>
          <m:t>k</m:t>
        </m:r>
      </m:oMath>
      <w:r w:rsidRPr="0006772E">
        <w:rPr>
          <w:rFonts w:hint="eastAsia"/>
        </w:rPr>
        <w:t>同学第</w:t>
      </w:r>
      <m:oMath>
        <m:r>
          <w:rPr>
            <w:rFonts w:ascii="Cambria Math" w:hAnsi="Cambria Math"/>
          </w:rPr>
          <m:t>x+1</m:t>
        </m:r>
      </m:oMath>
      <w:r w:rsidRPr="0006772E">
        <w:rPr>
          <w:rFonts w:hint="eastAsia"/>
        </w:rPr>
        <w:t>秒立刻开始接水。若当前接水人数</w:t>
      </w:r>
      <m:oMath>
        <m:r>
          <w:rPr>
            <w:rFonts w:ascii="Cambria Math" w:hAnsi="Cambria Math"/>
          </w:rPr>
          <m:t>n'</m:t>
        </m:r>
      </m:oMath>
      <w:r w:rsidRPr="0006772E">
        <w:rPr>
          <w:rFonts w:hint="eastAsia"/>
        </w:rPr>
        <w:t>不足</w:t>
      </w:r>
      <m:oMath>
        <m:r>
          <w:rPr>
            <w:rFonts w:ascii="Cambria Math" w:hAnsi="Cambria Math"/>
          </w:rPr>
          <m:t>m</m:t>
        </m:r>
      </m:oMath>
      <w:r w:rsidRPr="0006772E">
        <w:rPr>
          <w:rFonts w:hint="eastAsia"/>
        </w:rPr>
        <w:t>，则只有</w:t>
      </w:r>
      <m:oMath>
        <m:r>
          <w:rPr>
            <w:rFonts w:ascii="Cambria Math" w:hAnsi="Cambria Math"/>
          </w:rPr>
          <m:t>n'</m:t>
        </m:r>
      </m:oMath>
      <w:r w:rsidRPr="0006772E">
        <w:rPr>
          <w:rFonts w:hint="eastAsia"/>
        </w:rPr>
        <w:t>个龙头供水，其它</w:t>
      </w:r>
      <m:oMath>
        <m:r>
          <w:rPr>
            <w:rFonts w:ascii="Cambria Math" w:hAnsi="Cambria Math"/>
          </w:rPr>
          <m:t>m-n'</m:t>
        </m:r>
      </m:oMath>
      <w:r w:rsidRPr="0006772E">
        <w:rPr>
          <w:rFonts w:hint="eastAsia"/>
        </w:rPr>
        <w:t>个龙头关闭。</w:t>
      </w:r>
    </w:p>
    <w:p w14:paraId="111E2F96" w14:textId="77777777" w:rsidR="00803AE4" w:rsidRPr="0006772E" w:rsidRDefault="00803AE4" w:rsidP="00803AE4">
      <w:pPr>
        <w:pStyle w:val="Text"/>
      </w:pPr>
      <w:r w:rsidRPr="0006772E">
        <w:rPr>
          <w:rFonts w:hint="eastAsia"/>
        </w:rPr>
        <w:t>现在给出</w:t>
      </w:r>
      <m:oMath>
        <m:r>
          <w:rPr>
            <w:rFonts w:ascii="Cambria Math" w:hAnsi="Cambria Math"/>
          </w:rPr>
          <m:t>n</m:t>
        </m:r>
      </m:oMath>
      <w:r w:rsidRPr="0006772E">
        <w:rPr>
          <w:rFonts w:hint="eastAsia"/>
        </w:rPr>
        <w:t>名同学的接水量，按照上述接水规则，问所有同学都接完水需要多少秒。</w:t>
      </w:r>
    </w:p>
    <w:p w14:paraId="4E144AB5" w14:textId="77777777" w:rsidR="00803AE4" w:rsidRDefault="00803AE4" w:rsidP="00803AE4">
      <w:pPr>
        <w:pStyle w:val="Text"/>
      </w:pPr>
    </w:p>
    <w:p w14:paraId="7B82EAF3" w14:textId="77777777" w:rsidR="00803AE4" w:rsidRDefault="00803AE4" w:rsidP="00803AE4">
      <w:pPr>
        <w:pStyle w:val="Text"/>
      </w:pPr>
      <w:r>
        <w:rPr>
          <w:rFonts w:hint="eastAsia"/>
        </w:rPr>
        <w:t>【输入】</w:t>
      </w:r>
    </w:p>
    <w:p w14:paraId="687C6D60" w14:textId="77777777" w:rsidR="00803AE4" w:rsidRDefault="00803AE4" w:rsidP="00803AE4">
      <w:pPr>
        <w:pStyle w:val="Text"/>
      </w:pPr>
      <w:r>
        <w:rPr>
          <w:rFonts w:hint="eastAsia"/>
        </w:rPr>
        <w:t>输入文件名为</w:t>
      </w:r>
      <w:r>
        <w:t>water.in</w:t>
      </w:r>
      <w:r>
        <w:rPr>
          <w:rFonts w:hint="eastAsia"/>
        </w:rPr>
        <w:t>。</w:t>
      </w:r>
    </w:p>
    <w:p w14:paraId="087CFAE2" w14:textId="77777777" w:rsidR="00803AE4" w:rsidRPr="00537AEC" w:rsidRDefault="00803AE4" w:rsidP="00803AE4">
      <w:pPr>
        <w:pStyle w:val="Text"/>
      </w:pPr>
      <w:r w:rsidRPr="00537AEC">
        <w:rPr>
          <w:rFonts w:hint="eastAsia"/>
        </w:rPr>
        <w:t>第</w:t>
      </w:r>
      <m:oMath>
        <m:r>
          <w:rPr>
            <w:rFonts w:ascii="Cambria Math" w:hAnsi="Cambria Math"/>
          </w:rPr>
          <m:t>1</m:t>
        </m:r>
      </m:oMath>
      <w:r w:rsidRPr="00537AEC">
        <w:rPr>
          <w:rFonts w:hint="eastAsia"/>
        </w:rPr>
        <w:t>行</w:t>
      </w:r>
      <m:oMath>
        <m:r>
          <w:rPr>
            <w:rFonts w:ascii="Cambria Math" w:hAnsi="Cambria Math"/>
          </w:rPr>
          <m:t>2</m:t>
        </m:r>
      </m:oMath>
      <w:r w:rsidRPr="00537AEC">
        <w:rPr>
          <w:rFonts w:hint="eastAsia"/>
        </w:rPr>
        <w:t>个整数</w:t>
      </w:r>
      <m:oMath>
        <m:r>
          <w:rPr>
            <w:rFonts w:ascii="Cambria Math" w:hAnsi="Cambria Math"/>
          </w:rPr>
          <m:t>n</m:t>
        </m:r>
      </m:oMath>
      <w:r w:rsidRPr="00537AEC">
        <w:rPr>
          <w:rFonts w:hint="eastAsia"/>
        </w:rPr>
        <w:t>和</w:t>
      </w:r>
      <m:oMath>
        <m:r>
          <w:rPr>
            <w:rFonts w:ascii="Cambria Math" w:hAnsi="Cambria Math"/>
          </w:rPr>
          <m:t>m</m:t>
        </m:r>
      </m:oMath>
      <w:r w:rsidRPr="00537AEC">
        <w:rPr>
          <w:rFonts w:hint="eastAsia"/>
        </w:rPr>
        <w:t>，用一个空格隔开，分别表示接水人数和龙头个数。</w:t>
      </w:r>
    </w:p>
    <w:p w14:paraId="3DB15F02" w14:textId="77777777" w:rsidR="00803AE4" w:rsidRPr="00537AEC" w:rsidRDefault="00803AE4" w:rsidP="00803AE4">
      <w:pPr>
        <w:pStyle w:val="Text"/>
      </w:pPr>
      <w:r w:rsidRPr="00537AEC">
        <w:rPr>
          <w:rFonts w:hint="eastAsia"/>
        </w:rPr>
        <w:t>第</w:t>
      </w:r>
      <m:oMath>
        <m:r>
          <w:rPr>
            <w:rFonts w:ascii="Cambria Math" w:hAnsi="Cambria Math"/>
          </w:rPr>
          <m:t>2</m:t>
        </m:r>
      </m:oMath>
      <w:r w:rsidRPr="00537AEC">
        <w:rPr>
          <w:rFonts w:hint="eastAsia"/>
        </w:rPr>
        <w:t>行</w:t>
      </w:r>
      <m:oMath>
        <m:r>
          <w:rPr>
            <w:rFonts w:ascii="Cambria Math" w:hAnsi="Cambria Math"/>
          </w:rPr>
          <m:t>n</m:t>
        </m:r>
      </m:oMath>
      <w:r w:rsidRPr="00537AEC">
        <w:rPr>
          <w:rFonts w:hint="eastAsia"/>
        </w:rPr>
        <w:t>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37AEC">
        <w:rPr>
          <w:rFonts w:hint="eastAsia"/>
        </w:rPr>
        <w:t>，每两个整数之间用一个空格隔开，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37AEC">
        <w:rPr>
          <w:rFonts w:hint="eastAsia"/>
        </w:rPr>
        <w:t>表示</w:t>
      </w:r>
      <m:oMath>
        <m:r>
          <w:rPr>
            <w:rFonts w:ascii="Cambria Math" w:hAnsi="Cambria Math"/>
          </w:rPr>
          <m:t>i</m:t>
        </m:r>
      </m:oMath>
      <w:r w:rsidRPr="00537AEC">
        <w:rPr>
          <w:rFonts w:hint="eastAsia"/>
        </w:rPr>
        <w:t>号同学的接水量。</w:t>
      </w:r>
    </w:p>
    <w:p w14:paraId="58969E53" w14:textId="77777777" w:rsidR="00803AE4" w:rsidRDefault="00803AE4" w:rsidP="00803AE4">
      <w:pPr>
        <w:pStyle w:val="Text"/>
      </w:pPr>
    </w:p>
    <w:p w14:paraId="2544C4C0" w14:textId="77777777" w:rsidR="00803AE4" w:rsidRDefault="00803AE4" w:rsidP="00803AE4">
      <w:pPr>
        <w:pStyle w:val="Text"/>
      </w:pPr>
      <w:r>
        <w:rPr>
          <w:rFonts w:hint="eastAsia"/>
        </w:rPr>
        <w:t>【输出】</w:t>
      </w:r>
    </w:p>
    <w:p w14:paraId="5A3CB11F" w14:textId="77777777" w:rsidR="00803AE4" w:rsidRDefault="00803AE4" w:rsidP="00803AE4">
      <w:pPr>
        <w:pStyle w:val="Text"/>
      </w:pPr>
      <w:r>
        <w:rPr>
          <w:rFonts w:hint="eastAsia"/>
        </w:rPr>
        <w:t>输出文件名为</w:t>
      </w:r>
      <w:proofErr w:type="spellStart"/>
      <w:r>
        <w:t>water.out</w:t>
      </w:r>
      <w:proofErr w:type="spellEnd"/>
      <w:r>
        <w:rPr>
          <w:rFonts w:hint="eastAsia"/>
        </w:rPr>
        <w:t>。</w:t>
      </w:r>
    </w:p>
    <w:p w14:paraId="6563D504" w14:textId="77777777" w:rsidR="00803AE4" w:rsidRPr="00E15442" w:rsidRDefault="00803AE4" w:rsidP="00803AE4">
      <w:pPr>
        <w:pStyle w:val="Text"/>
      </w:pPr>
      <w:r w:rsidRPr="00E15442">
        <w:rPr>
          <w:rFonts w:hint="eastAsia"/>
        </w:rPr>
        <w:t>输出</w:t>
      </w:r>
      <w:r>
        <w:rPr>
          <w:rFonts w:hint="eastAsia"/>
        </w:rPr>
        <w:t>只有一行</w:t>
      </w:r>
      <w:r w:rsidRPr="00E15442">
        <w:rPr>
          <w:rFonts w:hint="eastAsia"/>
        </w:rPr>
        <w:t>，</w:t>
      </w:r>
      <m:oMath>
        <m:r>
          <w:rPr>
            <w:rStyle w:val="mord"/>
            <w:rFonts w:ascii="Cambria Math" w:hAnsi="Cambria Math"/>
          </w:rPr>
          <m:t>1</m:t>
        </m:r>
      </m:oMath>
      <w:r w:rsidRPr="00E15442">
        <w:rPr>
          <w:rFonts w:hint="eastAsia"/>
        </w:rPr>
        <w:t>个整数，表示接水所需的总时间。</w:t>
      </w:r>
    </w:p>
    <w:p w14:paraId="41EFE3BA" w14:textId="77777777" w:rsidR="00803AE4" w:rsidRDefault="00803AE4" w:rsidP="00803AE4">
      <w:pPr>
        <w:pStyle w:val="Text"/>
      </w:pPr>
    </w:p>
    <w:p w14:paraId="2B003847" w14:textId="77777777" w:rsidR="00803AE4" w:rsidRDefault="00803AE4" w:rsidP="00803AE4">
      <w:pPr>
        <w:pStyle w:val="Text"/>
      </w:pPr>
      <w:r>
        <w:rPr>
          <w:rFonts w:hint="eastAsia"/>
        </w:rPr>
        <w:t>【输入输出样例</w:t>
      </w:r>
      <w:r>
        <w:rPr>
          <w:rFonts w:hint="eastAsia"/>
        </w:rPr>
        <w:t>1</w:t>
      </w:r>
      <w:r>
        <w:rPr>
          <w:rFonts w:hint="eastAsia"/>
        </w:rPr>
        <w:t>】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8"/>
        <w:gridCol w:w="4148"/>
      </w:tblGrid>
      <w:tr w:rsidR="00803AE4" w14:paraId="7FD81AF0" w14:textId="77777777" w:rsidTr="00E83620">
        <w:tc>
          <w:tcPr>
            <w:tcW w:w="2500" w:type="pct"/>
          </w:tcPr>
          <w:p w14:paraId="427BD03D" w14:textId="77777777" w:rsidR="00803AE4" w:rsidRDefault="00803AE4" w:rsidP="00E83620">
            <w:pPr>
              <w:pStyle w:val="Text"/>
            </w:pPr>
            <w:r>
              <w:t>input</w:t>
            </w:r>
          </w:p>
        </w:tc>
        <w:tc>
          <w:tcPr>
            <w:tcW w:w="2500" w:type="pct"/>
          </w:tcPr>
          <w:p w14:paraId="22F082D6" w14:textId="77777777" w:rsidR="00803AE4" w:rsidRDefault="00803AE4" w:rsidP="00E83620">
            <w:pPr>
              <w:pStyle w:val="Text"/>
            </w:pPr>
            <w:r>
              <w:t>output</w:t>
            </w:r>
          </w:p>
        </w:tc>
      </w:tr>
      <w:tr w:rsidR="00803AE4" w14:paraId="435E2DDD" w14:textId="77777777" w:rsidTr="00E83620">
        <w:tc>
          <w:tcPr>
            <w:tcW w:w="2500" w:type="pct"/>
          </w:tcPr>
          <w:p w14:paraId="208E692B" w14:textId="77777777" w:rsidR="00803AE4" w:rsidRDefault="00803AE4" w:rsidP="00E83620">
            <w:pPr>
              <w:pStyle w:val="Code"/>
            </w:pPr>
            <w:r>
              <w:t xml:space="preserve">5 3 </w:t>
            </w:r>
          </w:p>
          <w:p w14:paraId="12655364" w14:textId="77777777" w:rsidR="00803AE4" w:rsidRDefault="00803AE4" w:rsidP="00E83620">
            <w:pPr>
              <w:pStyle w:val="Code"/>
            </w:pPr>
            <w:r>
              <w:t>4 4 1 2 1</w:t>
            </w:r>
          </w:p>
          <w:p w14:paraId="543CE2B7" w14:textId="77777777" w:rsidR="00803AE4" w:rsidRDefault="00803AE4" w:rsidP="00E83620">
            <w:pPr>
              <w:pStyle w:val="Code"/>
            </w:pPr>
          </w:p>
        </w:tc>
        <w:tc>
          <w:tcPr>
            <w:tcW w:w="2500" w:type="pct"/>
          </w:tcPr>
          <w:p w14:paraId="3ED279F2" w14:textId="77777777" w:rsidR="00803AE4" w:rsidRDefault="00803AE4" w:rsidP="00E83620">
            <w:pPr>
              <w:pStyle w:val="Code"/>
            </w:pPr>
            <w:r>
              <w:rPr>
                <w:rFonts w:hint="eastAsia"/>
              </w:rPr>
              <w:t>4</w:t>
            </w:r>
          </w:p>
          <w:p w14:paraId="2B9D0F3C" w14:textId="77777777" w:rsidR="00803AE4" w:rsidRDefault="00803AE4" w:rsidP="00E83620">
            <w:pPr>
              <w:pStyle w:val="Code"/>
            </w:pPr>
          </w:p>
        </w:tc>
      </w:tr>
    </w:tbl>
    <w:p w14:paraId="0F12528D" w14:textId="77777777" w:rsidR="00803AE4" w:rsidRDefault="00803AE4" w:rsidP="00803AE4">
      <w:pPr>
        <w:pStyle w:val="Text"/>
      </w:pPr>
    </w:p>
    <w:p w14:paraId="4CF5A7D7" w14:textId="77777777" w:rsidR="00803AE4" w:rsidRPr="004F78A4" w:rsidRDefault="00803AE4" w:rsidP="00803AE4">
      <w:pPr>
        <w:pStyle w:val="Text"/>
      </w:pPr>
      <w:r w:rsidRPr="004F78A4">
        <w:rPr>
          <w:rFonts w:hint="eastAsia"/>
        </w:rPr>
        <w:t>【输入输出样例</w:t>
      </w:r>
      <w:r w:rsidRPr="004F78A4">
        <w:rPr>
          <w:rFonts w:hint="eastAsia"/>
        </w:rPr>
        <w:t>1</w:t>
      </w:r>
      <w:r w:rsidRPr="004F78A4">
        <w:rPr>
          <w:rFonts w:hint="eastAsia"/>
        </w:rPr>
        <w:t>说明】</w:t>
      </w:r>
    </w:p>
    <w:p w14:paraId="0734BAED" w14:textId="77777777" w:rsidR="00803AE4" w:rsidRPr="004F78A4" w:rsidRDefault="00803AE4" w:rsidP="00803AE4">
      <w:pPr>
        <w:pStyle w:val="Text"/>
      </w:pPr>
      <w:r w:rsidRPr="004F78A4">
        <w:rPr>
          <w:rFonts w:hint="eastAsia"/>
        </w:rPr>
        <w:t>第</w:t>
      </w:r>
      <m:oMath>
        <m:r>
          <w:rPr>
            <w:rFonts w:ascii="Cambria Math" w:hAnsi="Cambria Math"/>
          </w:rPr>
          <m:t>1</m:t>
        </m:r>
      </m:oMath>
      <w:r w:rsidRPr="004F78A4">
        <w:rPr>
          <w:rFonts w:hint="eastAsia"/>
        </w:rPr>
        <w:t>秒，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人接水。第</w:t>
      </w:r>
      <m:oMath>
        <m:r>
          <w:rPr>
            <w:rFonts w:ascii="Cambria Math" w:hAnsi="Cambria Math"/>
          </w:rPr>
          <m:t>1</m:t>
        </m:r>
      </m:oMath>
      <w:r w:rsidRPr="004F78A4">
        <w:rPr>
          <w:rFonts w:hint="eastAsia"/>
        </w:rPr>
        <w:t>秒结束时，</w:t>
      </w:r>
      <m:oMath>
        <m:r>
          <w:rPr>
            <w:rFonts w:ascii="Cambria Math" w:hAnsi="Cambria Math"/>
          </w:rPr>
          <m:t>1, 2, 3</m:t>
        </m:r>
      </m:oMath>
      <w:r w:rsidRPr="004F78A4">
        <w:rPr>
          <w:rFonts w:hint="eastAsia"/>
        </w:rPr>
        <w:t>号同学每人的已接水量为</w:t>
      </w:r>
      <m:oMath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号同学接完水，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号同学接替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号同学开始接水。</w:t>
      </w:r>
    </w:p>
    <w:p w14:paraId="0CF3C515" w14:textId="77777777" w:rsidR="00803AE4" w:rsidRPr="004F78A4" w:rsidRDefault="00803AE4" w:rsidP="00803AE4">
      <w:pPr>
        <w:pStyle w:val="Text"/>
      </w:pPr>
      <w:r w:rsidRPr="004F78A4">
        <w:rPr>
          <w:rFonts w:hint="eastAsia"/>
        </w:rPr>
        <w:t>第</w:t>
      </w:r>
      <m:oMath>
        <m:r>
          <w:rPr>
            <w:rFonts w:ascii="Cambria Math" w:hAnsi="Cambria Math"/>
          </w:rPr>
          <m:t>2</m:t>
        </m:r>
      </m:oMath>
      <w:r w:rsidRPr="004F78A4">
        <w:rPr>
          <w:rFonts w:hint="eastAsia"/>
        </w:rPr>
        <w:t>秒，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人接水。第</w:t>
      </w:r>
      <m:oMath>
        <m:r>
          <w:rPr>
            <w:rFonts w:ascii="Cambria Math" w:hAnsi="Cambria Math"/>
          </w:rPr>
          <m:t>2</m:t>
        </m:r>
      </m:oMath>
      <w:r w:rsidRPr="004F78A4">
        <w:rPr>
          <w:rFonts w:hint="eastAsia"/>
        </w:rPr>
        <w:t>秒结束时，</w:t>
      </w:r>
      <m:oMath>
        <m:r>
          <w:rPr>
            <w:rFonts w:ascii="Cambria Math" w:hAnsi="Cambria Math"/>
          </w:rPr>
          <m:t>1, 2</m:t>
        </m:r>
      </m:oMath>
      <w:r w:rsidRPr="004F78A4">
        <w:rPr>
          <w:rFonts w:hint="eastAsia"/>
        </w:rPr>
        <w:t>号同学每人的已接水量为</w:t>
      </w:r>
      <m:oMath>
        <m:r>
          <w:rPr>
            <w:rFonts w:ascii="Cambria Math" w:hAnsi="Cambria Math"/>
          </w:rPr>
          <m:t>2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号同学的已接水量为</w:t>
      </w:r>
      <m:oMath>
        <m:r>
          <w:rPr>
            <w:rFonts w:ascii="Cambria Math" w:hAnsi="Cambria Math"/>
          </w:rPr>
          <m:t>1</m:t>
        </m:r>
      </m:oMath>
      <w:r w:rsidRPr="004F78A4">
        <w:rPr>
          <w:rFonts w:hint="eastAsia"/>
        </w:rPr>
        <w:t>。</w:t>
      </w:r>
    </w:p>
    <w:p w14:paraId="7EDC65D5" w14:textId="77777777" w:rsidR="00803AE4" w:rsidRPr="004F78A4" w:rsidRDefault="00803AE4" w:rsidP="00803AE4">
      <w:pPr>
        <w:pStyle w:val="Text"/>
      </w:pPr>
      <w:r w:rsidRPr="004F78A4">
        <w:rPr>
          <w:rFonts w:hint="eastAsia"/>
        </w:rPr>
        <w:t>第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秒，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人接水。第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秒结束时，</w:t>
      </w:r>
      <m:oMath>
        <m:r>
          <w:rPr>
            <w:rFonts w:ascii="Cambria Math" w:hAnsi="Cambria Math"/>
          </w:rPr>
          <m:t>1, 2</m:t>
        </m:r>
      </m:oMath>
      <w:r w:rsidRPr="004F78A4">
        <w:rPr>
          <w:rFonts w:hint="eastAsia"/>
        </w:rPr>
        <w:t>号同学每人的已接水量为</w:t>
      </w:r>
      <m:oMath>
        <m:r>
          <w:rPr>
            <w:rFonts w:ascii="Cambria Math" w:hAnsi="Cambria Math"/>
          </w:rPr>
          <m:t>3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号同学的已接水量为</w:t>
      </w:r>
      <m:oMath>
        <m:r>
          <w:rPr>
            <w:rFonts w:ascii="Cambria Math" w:hAnsi="Cambria Math" w:hint="eastAsia"/>
          </w:rPr>
          <w:lastRenderedPageBreak/>
          <m:t>2</m:t>
        </m:r>
      </m:oMath>
      <w:r w:rsidRPr="004F78A4">
        <w:rPr>
          <w:rFonts w:hint="eastAsia"/>
        </w:rPr>
        <w:t>。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号同学接完水，</w:t>
      </w:r>
      <m:oMath>
        <m:r>
          <w:rPr>
            <w:rFonts w:ascii="Cambria Math" w:hAnsi="Cambria Math"/>
          </w:rPr>
          <m:t>5</m:t>
        </m:r>
      </m:oMath>
      <w:r w:rsidRPr="004F78A4">
        <w:rPr>
          <w:rFonts w:hint="eastAsia"/>
        </w:rPr>
        <w:t>号同学接替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号同学开始接水。</w:t>
      </w:r>
    </w:p>
    <w:p w14:paraId="683B86DA" w14:textId="77777777" w:rsidR="00803AE4" w:rsidRPr="004F78A4" w:rsidRDefault="00803AE4" w:rsidP="00803AE4">
      <w:pPr>
        <w:pStyle w:val="Text"/>
      </w:pPr>
      <w:r w:rsidRPr="004F78A4">
        <w:rPr>
          <w:rFonts w:hint="eastAsia"/>
        </w:rPr>
        <w:t>第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秒，</w:t>
      </w:r>
      <m:oMath>
        <m:r>
          <w:rPr>
            <w:rFonts w:ascii="Cambria Math" w:hAnsi="Cambria Math"/>
          </w:rPr>
          <m:t>3</m:t>
        </m:r>
      </m:oMath>
      <w:r w:rsidRPr="004F78A4">
        <w:rPr>
          <w:rFonts w:hint="eastAsia"/>
        </w:rPr>
        <w:t>人接水。第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秒结束时，</w:t>
      </w:r>
      <m:oMath>
        <m:r>
          <w:rPr>
            <w:rFonts w:ascii="Cambria Math" w:hAnsi="Cambria Math"/>
          </w:rPr>
          <m:t>1, 2</m:t>
        </m:r>
      </m:oMath>
      <w:r w:rsidRPr="004F78A4">
        <w:rPr>
          <w:rFonts w:hint="eastAsia"/>
        </w:rPr>
        <w:t>号同学每人的已接水量为</w:t>
      </w:r>
      <m:oMath>
        <m:r>
          <w:rPr>
            <w:rFonts w:ascii="Cambria Math" w:hAnsi="Cambria Math"/>
          </w:rPr>
          <m:t>4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5</m:t>
        </m:r>
      </m:oMath>
      <w:r w:rsidRPr="004F78A4">
        <w:rPr>
          <w:rFonts w:hint="eastAsia"/>
        </w:rPr>
        <w:t>号同学的已接水量为</w:t>
      </w:r>
      <m:oMath>
        <m:r>
          <w:rPr>
            <w:rFonts w:ascii="Cambria Math" w:hAnsi="Cambria Math"/>
          </w:rPr>
          <m:t>1</m:t>
        </m:r>
      </m:oMath>
      <w:r w:rsidRPr="004F78A4">
        <w:rPr>
          <w:rFonts w:hint="eastAsia"/>
        </w:rPr>
        <w:t>。</w:t>
      </w:r>
      <m:oMath>
        <m:r>
          <w:rPr>
            <w:rFonts w:ascii="Cambria Math" w:hAnsi="Cambria Math"/>
          </w:rPr>
          <m:t>1, 2, 5</m:t>
        </m:r>
      </m:oMath>
      <w:r w:rsidRPr="004F78A4">
        <w:rPr>
          <w:rFonts w:hint="eastAsia"/>
        </w:rPr>
        <w:t>号同学接完水，即所有人完成接水的总接水时间为</w:t>
      </w:r>
      <m:oMath>
        <m:r>
          <w:rPr>
            <w:rFonts w:ascii="Cambria Math" w:hAnsi="Cambria Math"/>
          </w:rPr>
          <m:t>4</m:t>
        </m:r>
      </m:oMath>
      <w:r w:rsidRPr="004F78A4">
        <w:rPr>
          <w:rFonts w:hint="eastAsia"/>
        </w:rPr>
        <w:t>秒。</w:t>
      </w:r>
    </w:p>
    <w:p w14:paraId="4EB13761" w14:textId="77777777" w:rsidR="00803AE4" w:rsidRDefault="00803AE4" w:rsidP="00803AE4">
      <w:pPr>
        <w:pStyle w:val="Text"/>
      </w:pPr>
    </w:p>
    <w:p w14:paraId="7FA66A70" w14:textId="77777777" w:rsidR="00803AE4" w:rsidRDefault="00803AE4" w:rsidP="00803AE4">
      <w:pPr>
        <w:pStyle w:val="Text"/>
      </w:pPr>
      <w:r>
        <w:rPr>
          <w:rFonts w:hint="eastAsia"/>
        </w:rPr>
        <w:t>【输入输出样例</w:t>
      </w:r>
      <w:r>
        <w:t>2</w:t>
      </w:r>
      <w:r>
        <w:rPr>
          <w:rFonts w:hint="eastAsia"/>
        </w:rPr>
        <w:t>】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8"/>
        <w:gridCol w:w="4148"/>
      </w:tblGrid>
      <w:tr w:rsidR="00803AE4" w14:paraId="689B4351" w14:textId="77777777" w:rsidTr="00E83620">
        <w:tc>
          <w:tcPr>
            <w:tcW w:w="2500" w:type="pct"/>
          </w:tcPr>
          <w:p w14:paraId="2E4E419A" w14:textId="77777777" w:rsidR="00803AE4" w:rsidRDefault="00803AE4" w:rsidP="00E83620">
            <w:pPr>
              <w:pStyle w:val="Text"/>
            </w:pPr>
            <w:r>
              <w:t>input</w:t>
            </w:r>
          </w:p>
        </w:tc>
        <w:tc>
          <w:tcPr>
            <w:tcW w:w="2500" w:type="pct"/>
          </w:tcPr>
          <w:p w14:paraId="0B376E9D" w14:textId="77777777" w:rsidR="00803AE4" w:rsidRDefault="00803AE4" w:rsidP="00E83620">
            <w:pPr>
              <w:pStyle w:val="Text"/>
            </w:pPr>
            <w:r>
              <w:t>output</w:t>
            </w:r>
          </w:p>
        </w:tc>
      </w:tr>
      <w:tr w:rsidR="00803AE4" w14:paraId="3FD25B8D" w14:textId="77777777" w:rsidTr="00E83620">
        <w:tc>
          <w:tcPr>
            <w:tcW w:w="2500" w:type="pct"/>
          </w:tcPr>
          <w:p w14:paraId="277262CD" w14:textId="77777777" w:rsidR="00803AE4" w:rsidRDefault="00803AE4" w:rsidP="00E83620">
            <w:pPr>
              <w:pStyle w:val="Code"/>
            </w:pPr>
            <w:r>
              <w:t xml:space="preserve">8 4 </w:t>
            </w:r>
          </w:p>
          <w:p w14:paraId="6A452D49" w14:textId="77777777" w:rsidR="00803AE4" w:rsidRDefault="00803AE4" w:rsidP="00E83620">
            <w:pPr>
              <w:pStyle w:val="Code"/>
            </w:pPr>
            <w:r>
              <w:t>23 71 87 32 70 93 80 76</w:t>
            </w:r>
          </w:p>
          <w:p w14:paraId="7AE7290D" w14:textId="77777777" w:rsidR="00803AE4" w:rsidRDefault="00803AE4" w:rsidP="00E83620">
            <w:pPr>
              <w:pStyle w:val="Code"/>
            </w:pPr>
          </w:p>
        </w:tc>
        <w:tc>
          <w:tcPr>
            <w:tcW w:w="2500" w:type="pct"/>
          </w:tcPr>
          <w:p w14:paraId="111EC845" w14:textId="77777777" w:rsidR="00803AE4" w:rsidRDefault="00803AE4" w:rsidP="00E83620">
            <w:pPr>
              <w:pStyle w:val="Code"/>
            </w:pPr>
            <w:r>
              <w:rPr>
                <w:rFonts w:hint="eastAsia"/>
              </w:rPr>
              <w:t>163</w:t>
            </w:r>
          </w:p>
          <w:p w14:paraId="64F5ABF2" w14:textId="77777777" w:rsidR="00803AE4" w:rsidRDefault="00803AE4" w:rsidP="00E83620">
            <w:pPr>
              <w:pStyle w:val="Code"/>
            </w:pPr>
          </w:p>
        </w:tc>
      </w:tr>
    </w:tbl>
    <w:p w14:paraId="040EF4A3" w14:textId="77777777" w:rsidR="00803AE4" w:rsidRDefault="00803AE4" w:rsidP="00803AE4">
      <w:pPr>
        <w:pStyle w:val="Text"/>
      </w:pPr>
    </w:p>
    <w:p w14:paraId="4CCBBE79" w14:textId="77777777" w:rsidR="00803AE4" w:rsidRPr="004F78A4" w:rsidRDefault="00803AE4" w:rsidP="00803AE4">
      <w:pPr>
        <w:pStyle w:val="Text"/>
      </w:pPr>
      <w:r w:rsidRPr="004F78A4">
        <w:rPr>
          <w:rFonts w:hint="eastAsia"/>
        </w:rPr>
        <w:t>【数据范围】</w:t>
      </w:r>
    </w:p>
    <w:p w14:paraId="3F56F6B5" w14:textId="77777777" w:rsidR="00803AE4" w:rsidRPr="004F78A4" w:rsidRDefault="00803AE4" w:rsidP="00803AE4">
      <w:pPr>
        <w:pStyle w:val="Text"/>
      </w:pPr>
      <m:oMath>
        <m:r>
          <w:rPr>
            <w:rFonts w:ascii="Cambria Math" w:hAnsi="Cambria Math"/>
          </w:rPr>
          <m:t>1≤n≤10000, 1≤m≤100</m:t>
        </m:r>
      </m:oMath>
      <w:r w:rsidRPr="004F78A4">
        <w:rPr>
          <w:rFonts w:hint="eastAsia"/>
        </w:rPr>
        <w:t>且</w:t>
      </w:r>
      <m:oMath>
        <m:r>
          <w:rPr>
            <w:rFonts w:ascii="Cambria Math" w:hAnsi="Cambria Math"/>
          </w:rPr>
          <m:t>m≤n</m:t>
        </m:r>
      </m:oMath>
      <w:r w:rsidRPr="004F78A4">
        <w:rPr>
          <w:rFonts w:hint="eastAsia"/>
        </w:rPr>
        <w:t>；</w:t>
      </w:r>
    </w:p>
    <w:p w14:paraId="064353ED" w14:textId="77777777" w:rsidR="00803AE4" w:rsidRPr="004F78A4" w:rsidRDefault="00803AE4" w:rsidP="00803AE4">
      <w:pPr>
        <w:pStyle w:val="Text"/>
      </w:pP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≤10</m:t>
        </m:r>
        <m:r>
          <w:rPr>
            <w:rFonts w:ascii="Cambria Math" w:hAnsi="Cambria Math" w:hint="eastAsia"/>
          </w:rPr>
          <m:t>0</m:t>
        </m:r>
      </m:oMath>
      <w:r w:rsidRPr="004F78A4">
        <w:rPr>
          <w:rFonts w:hint="eastAsia"/>
        </w:rPr>
        <w:t>。</w:t>
      </w:r>
    </w:p>
    <w:p w14:paraId="5FF75A3A" w14:textId="77777777" w:rsidR="00803AE4" w:rsidRDefault="00803AE4" w:rsidP="00803AE4">
      <w:pPr>
        <w:pStyle w:val="Text"/>
      </w:pPr>
    </w:p>
    <w:p w14:paraId="2F4D4694" w14:textId="77777777" w:rsidR="00803AE4" w:rsidRDefault="00803AE4" w:rsidP="00803AE4">
      <w:pPr>
        <w:pStyle w:val="Text"/>
      </w:pPr>
      <w:r>
        <w:br w:type="page"/>
      </w:r>
    </w:p>
    <w:p w14:paraId="2D1D6C02" w14:textId="77777777" w:rsidR="00107E53" w:rsidRDefault="00107E53" w:rsidP="00107E53">
      <w:pPr>
        <w:pStyle w:val="Problem"/>
        <w:numPr>
          <w:ilvl w:val="0"/>
          <w:numId w:val="13"/>
        </w:numPr>
        <w:ind w:left="0" w:firstLine="0"/>
      </w:pPr>
      <w:bookmarkStart w:id="29" w:name="_Toc93774281"/>
      <w:bookmarkStart w:id="30" w:name="_Toc93829058"/>
      <w:r>
        <w:lastRenderedPageBreak/>
        <w:t>(USACO 2013 March – Bronze 2) Breed Proximity</w:t>
      </w:r>
      <w:bookmarkEnd w:id="27"/>
      <w:bookmarkEnd w:id="29"/>
      <w:bookmarkEnd w:id="30"/>
    </w:p>
    <w:p w14:paraId="5CC55514" w14:textId="77777777" w:rsidR="00107E53" w:rsidRDefault="00107E53" w:rsidP="00107E53">
      <w:pPr>
        <w:pStyle w:val="Text"/>
      </w:pPr>
      <w:r>
        <w:t>[Brian Dean, 2013]</w:t>
      </w:r>
    </w:p>
    <w:p w14:paraId="195DBDA1" w14:textId="77777777" w:rsidR="00107E53" w:rsidRDefault="00107E53" w:rsidP="00107E53">
      <w:pPr>
        <w:pStyle w:val="Text"/>
      </w:pPr>
      <w:r>
        <w:t>Farmer John's N cows (1 &lt;= N &lt;= 50,000) are standing in a line, each described by an integer breed ID.</w:t>
      </w:r>
    </w:p>
    <w:p w14:paraId="3C408967" w14:textId="77777777" w:rsidR="00107E53" w:rsidRDefault="00107E53" w:rsidP="00107E53">
      <w:pPr>
        <w:pStyle w:val="Text"/>
      </w:pPr>
      <w:r>
        <w:t xml:space="preserve">Cows of the same breed are at risk for getting into an argument with each-other if they are standing too close.  Specifically, two cows of the same breed are said to be "crowded" if their positions within the line differ by no more than K (1 &lt;= K &lt; N).  </w:t>
      </w:r>
    </w:p>
    <w:p w14:paraId="12E40BF0" w14:textId="77777777" w:rsidR="00107E53" w:rsidRDefault="00107E53" w:rsidP="00107E53">
      <w:pPr>
        <w:pStyle w:val="Text"/>
      </w:pPr>
      <w:r>
        <w:t>Please compute the maximum breed ID of a pair of crowded cows.</w:t>
      </w:r>
    </w:p>
    <w:p w14:paraId="51AAAFA8" w14:textId="77777777" w:rsidR="00107E53" w:rsidRDefault="00107E53" w:rsidP="00107E53">
      <w:pPr>
        <w:pStyle w:val="Text"/>
      </w:pPr>
    </w:p>
    <w:p w14:paraId="1C21A616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>PROBLEM NAME: proximity</w:t>
      </w:r>
    </w:p>
    <w:p w14:paraId="51ED5C9A" w14:textId="77777777" w:rsidR="00107E53" w:rsidRDefault="00107E53" w:rsidP="00107E53">
      <w:pPr>
        <w:pStyle w:val="Text"/>
      </w:pPr>
    </w:p>
    <w:p w14:paraId="1A066C25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>INPUT FORMAT:</w:t>
      </w:r>
    </w:p>
    <w:p w14:paraId="036F8603" w14:textId="77777777" w:rsidR="00107E53" w:rsidRDefault="00107E53" w:rsidP="00107E53">
      <w:pPr>
        <w:pStyle w:val="Text"/>
      </w:pPr>
      <w:r>
        <w:t>* Line 1:</w:t>
      </w:r>
      <w:r>
        <w:tab/>
      </w:r>
      <w:r>
        <w:tab/>
      </w:r>
      <w:r>
        <w:tab/>
        <w:t>Two space-separated integers: N and K.</w:t>
      </w:r>
    </w:p>
    <w:p w14:paraId="6874C7E7" w14:textId="77777777" w:rsidR="00107E53" w:rsidRDefault="00107E53" w:rsidP="00107E53">
      <w:pPr>
        <w:pStyle w:val="Text"/>
        <w:ind w:left="2100" w:hanging="2100"/>
      </w:pPr>
      <w:r>
        <w:t xml:space="preserve">* Lines </w:t>
      </w:r>
      <w:proofErr w:type="gramStart"/>
      <w:r>
        <w:t>2..</w:t>
      </w:r>
      <w:proofErr w:type="gramEnd"/>
      <w:r>
        <w:t>1+N:</w:t>
      </w:r>
      <w:r>
        <w:tab/>
        <w:t xml:space="preserve">Each line contains the breed ID of a single cow in the line.  All breed IDs are integers in the range </w:t>
      </w:r>
      <w:proofErr w:type="gramStart"/>
      <w:r>
        <w:t>0..</w:t>
      </w:r>
      <w:proofErr w:type="gramEnd"/>
      <w:r>
        <w:t>1,000,000.</w:t>
      </w:r>
    </w:p>
    <w:p w14:paraId="6325C634" w14:textId="77777777" w:rsidR="00107E53" w:rsidRDefault="00107E53" w:rsidP="00107E53">
      <w:pPr>
        <w:pStyle w:val="Text"/>
      </w:pPr>
    </w:p>
    <w:p w14:paraId="3B319833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>SAMPLE INPUT (file proximity.in):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E53" w14:paraId="79F813E7" w14:textId="77777777" w:rsidTr="00E83620">
        <w:tc>
          <w:tcPr>
            <w:tcW w:w="8296" w:type="dxa"/>
          </w:tcPr>
          <w:p w14:paraId="78A8B829" w14:textId="77777777" w:rsidR="00107E53" w:rsidRDefault="00107E53" w:rsidP="00E83620">
            <w:pPr>
              <w:pStyle w:val="Code"/>
            </w:pPr>
            <w:r>
              <w:t>6 3</w:t>
            </w:r>
          </w:p>
          <w:p w14:paraId="7BAE02B7" w14:textId="77777777" w:rsidR="00107E53" w:rsidRDefault="00107E53" w:rsidP="00E83620">
            <w:pPr>
              <w:pStyle w:val="Code"/>
            </w:pPr>
            <w:r>
              <w:t>7</w:t>
            </w:r>
          </w:p>
          <w:p w14:paraId="5DAB1034" w14:textId="77777777" w:rsidR="00107E53" w:rsidRDefault="00107E53" w:rsidP="00E83620">
            <w:pPr>
              <w:pStyle w:val="Code"/>
            </w:pPr>
            <w:r>
              <w:t>3</w:t>
            </w:r>
          </w:p>
          <w:p w14:paraId="0699801F" w14:textId="77777777" w:rsidR="00107E53" w:rsidRDefault="00107E53" w:rsidP="00E83620">
            <w:pPr>
              <w:pStyle w:val="Code"/>
            </w:pPr>
            <w:r>
              <w:t>4</w:t>
            </w:r>
          </w:p>
          <w:p w14:paraId="49D4E7F3" w14:textId="77777777" w:rsidR="00107E53" w:rsidRDefault="00107E53" w:rsidP="00E83620">
            <w:pPr>
              <w:pStyle w:val="Code"/>
            </w:pPr>
            <w:r>
              <w:t>2</w:t>
            </w:r>
          </w:p>
          <w:p w14:paraId="07D32215" w14:textId="77777777" w:rsidR="00107E53" w:rsidRDefault="00107E53" w:rsidP="00E83620">
            <w:pPr>
              <w:pStyle w:val="Code"/>
            </w:pPr>
            <w:r>
              <w:t>3</w:t>
            </w:r>
          </w:p>
          <w:p w14:paraId="49CF3A13" w14:textId="77777777" w:rsidR="00107E53" w:rsidRDefault="00107E53" w:rsidP="00E83620">
            <w:pPr>
              <w:pStyle w:val="Code"/>
            </w:pPr>
            <w:r>
              <w:t>4</w:t>
            </w:r>
          </w:p>
          <w:p w14:paraId="2DF3B874" w14:textId="77777777" w:rsidR="00107E53" w:rsidRDefault="00107E53" w:rsidP="00E83620">
            <w:pPr>
              <w:pStyle w:val="Code"/>
            </w:pPr>
          </w:p>
        </w:tc>
      </w:tr>
    </w:tbl>
    <w:p w14:paraId="3D2075FC" w14:textId="77777777" w:rsidR="00107E53" w:rsidRDefault="00107E53" w:rsidP="00107E53">
      <w:pPr>
        <w:pStyle w:val="Text"/>
      </w:pPr>
    </w:p>
    <w:p w14:paraId="215B2222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>INPUT DETAILS:</w:t>
      </w:r>
    </w:p>
    <w:p w14:paraId="4039472C" w14:textId="77777777" w:rsidR="00107E53" w:rsidRDefault="00107E53" w:rsidP="00107E53">
      <w:pPr>
        <w:pStyle w:val="Text"/>
      </w:pPr>
      <w:r>
        <w:t>There are 6 cows standing in a line, with breed IDs 7, 3, 4, 2, 3, and 4. Two cows of equal breed IDs are considered crowded if their positions differ by at most 3.</w:t>
      </w:r>
    </w:p>
    <w:p w14:paraId="706C2E23" w14:textId="77777777" w:rsidR="00107E53" w:rsidRDefault="00107E53" w:rsidP="00107E53">
      <w:pPr>
        <w:pStyle w:val="Text"/>
      </w:pPr>
    </w:p>
    <w:p w14:paraId="0132D5AD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>OUTPUT FORMAT:</w:t>
      </w:r>
    </w:p>
    <w:p w14:paraId="163C0320" w14:textId="77777777" w:rsidR="00107E53" w:rsidRDefault="00107E53" w:rsidP="00107E53">
      <w:pPr>
        <w:pStyle w:val="Text"/>
        <w:ind w:left="1260" w:hanging="1260"/>
      </w:pPr>
      <w:r>
        <w:t>* Line 1:</w:t>
      </w:r>
      <w:r>
        <w:tab/>
        <w:t>The maximum breed ID of a crowded pair of cows, or -1 if</w:t>
      </w:r>
      <w:r>
        <w:rPr>
          <w:rFonts w:hint="eastAsia"/>
        </w:rPr>
        <w:t xml:space="preserve"> </w:t>
      </w:r>
      <w:r>
        <w:t>there is no crowded pair of cows.</w:t>
      </w:r>
    </w:p>
    <w:p w14:paraId="17509BB9" w14:textId="77777777" w:rsidR="00107E53" w:rsidRDefault="00107E53" w:rsidP="00107E53">
      <w:pPr>
        <w:pStyle w:val="Text"/>
      </w:pPr>
    </w:p>
    <w:p w14:paraId="0A72D6EC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 xml:space="preserve">SAMPLE OUTPUT (file </w:t>
      </w:r>
      <w:proofErr w:type="spellStart"/>
      <w:r w:rsidRPr="004E6B1C">
        <w:rPr>
          <w:rStyle w:val="Strong"/>
        </w:rPr>
        <w:t>proximity.out</w:t>
      </w:r>
      <w:proofErr w:type="spellEnd"/>
      <w:r w:rsidRPr="004E6B1C">
        <w:rPr>
          <w:rStyle w:val="Strong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E53" w14:paraId="01247FD7" w14:textId="77777777" w:rsidTr="00E83620">
        <w:tc>
          <w:tcPr>
            <w:tcW w:w="8296" w:type="dxa"/>
          </w:tcPr>
          <w:p w14:paraId="72ABDB3C" w14:textId="77777777" w:rsidR="00107E53" w:rsidRDefault="00107E53" w:rsidP="00E83620">
            <w:pPr>
              <w:pStyle w:val="Code"/>
            </w:pPr>
            <w:r>
              <w:t>4</w:t>
            </w:r>
          </w:p>
          <w:p w14:paraId="46067788" w14:textId="77777777" w:rsidR="00107E53" w:rsidRDefault="00107E53" w:rsidP="00E83620">
            <w:pPr>
              <w:pStyle w:val="Code"/>
            </w:pPr>
          </w:p>
        </w:tc>
      </w:tr>
    </w:tbl>
    <w:p w14:paraId="70491001" w14:textId="77777777" w:rsidR="00107E53" w:rsidRDefault="00107E53" w:rsidP="00107E53">
      <w:pPr>
        <w:pStyle w:val="Text"/>
      </w:pPr>
    </w:p>
    <w:p w14:paraId="3DF7D958" w14:textId="77777777" w:rsidR="00107E53" w:rsidRPr="004E6B1C" w:rsidRDefault="00107E53" w:rsidP="00107E53">
      <w:pPr>
        <w:pStyle w:val="Text"/>
        <w:rPr>
          <w:rStyle w:val="Strong"/>
        </w:rPr>
      </w:pPr>
      <w:r w:rsidRPr="004E6B1C">
        <w:rPr>
          <w:rStyle w:val="Strong"/>
        </w:rPr>
        <w:t>OUTPUT DETAILS:</w:t>
      </w:r>
    </w:p>
    <w:p w14:paraId="2D13721B" w14:textId="211A28A8" w:rsidR="0050794C" w:rsidRPr="000540A5" w:rsidRDefault="00107E53" w:rsidP="00355A19">
      <w:pPr>
        <w:pStyle w:val="Text"/>
      </w:pPr>
      <w:r>
        <w:t xml:space="preserve">The pair of cows with breed ID 3 is crowded, as is the pair of cows with breed ID 4. </w:t>
      </w:r>
      <w:bookmarkEnd w:id="5"/>
    </w:p>
    <w:sectPr w:rsidR="0050794C" w:rsidRPr="000540A5" w:rsidSect="0039630A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0EBD" w14:textId="77777777" w:rsidR="00D36136" w:rsidRDefault="00D36136" w:rsidP="009C7404">
      <w:r>
        <w:separator/>
      </w:r>
    </w:p>
  </w:endnote>
  <w:endnote w:type="continuationSeparator" w:id="0">
    <w:p w14:paraId="0706D3BA" w14:textId="77777777" w:rsidR="00D36136" w:rsidRDefault="00D36136" w:rsidP="009C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055C" w14:textId="77777777" w:rsidR="008F777A" w:rsidRDefault="00BF202D" w:rsidP="000707E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DFDF80" wp14:editId="1A8DF011">
              <wp:simplePos x="0" y="0"/>
              <wp:positionH relativeFrom="margin">
                <wp:align>center</wp:align>
              </wp:positionH>
              <wp:positionV relativeFrom="paragraph">
                <wp:posOffset>-145844</wp:posOffset>
              </wp:positionV>
              <wp:extent cx="2021566" cy="233680"/>
              <wp:effectExtent l="0" t="0" r="0" b="13970"/>
              <wp:wrapNone/>
              <wp:docPr id="1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1566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97DC71" w14:textId="77777777" w:rsidR="008F777A" w:rsidRPr="007A2C18" w:rsidRDefault="00D36136" w:rsidP="00B14146">
                          <w:pPr>
                            <w:pStyle w:val="Footer2"/>
                            <w:jc w:val="center"/>
                          </w:pPr>
                          <w:sdt>
                            <w:sdtPr>
                              <w:rPr>
                                <w:rFonts w:hint="eastAsia"/>
                              </w:rPr>
                              <w:alias w:val="Company"/>
                              <w:tag w:val=""/>
                              <w:id w:val="508961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2C18" w:rsidRPr="007A2C18">
                                <w:rPr>
                                  <w:rFonts w:hint="eastAsia"/>
                                </w:rPr>
                                <w:t>码趣学院</w:t>
                              </w:r>
                              <w:r w:rsidR="00206FB6">
                                <w:t>竞赛</w:t>
                              </w:r>
                              <w:r w:rsidR="00355A19">
                                <w:rPr>
                                  <w:rFonts w:hint="eastAsia"/>
                                </w:rPr>
                                <w:t>课程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FDF8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8" type="#_x0000_t202" style="position:absolute;margin-left:0;margin-top:-11.5pt;width:159.2pt;height:18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" filled="f" stroked="f" strokeweight=".5pt">
              <v:textbox inset="0,0,0,0">
                <w:txbxContent>
                  <w:p w14:paraId="0197DC71" w14:textId="77777777" w:rsidR="008F777A" w:rsidRPr="007A2C18" w:rsidRDefault="00D36136" w:rsidP="00B14146">
                    <w:pPr>
                      <w:pStyle w:val="Footer2"/>
                      <w:jc w:val="center"/>
                    </w:pPr>
                    <w:sdt>
                      <w:sdtPr>
                        <w:rPr>
                          <w:rFonts w:hint="eastAsia"/>
                        </w:rPr>
                        <w:alias w:val="Company"/>
                        <w:tag w:val=""/>
                        <w:id w:val="50896192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7A2C18" w:rsidRPr="007A2C18">
                          <w:rPr>
                            <w:rFonts w:hint="eastAsia"/>
                          </w:rPr>
                          <w:t>码趣学院</w:t>
                        </w:r>
                        <w:r w:rsidR="00206FB6">
                          <w:t>竞赛</w:t>
                        </w:r>
                        <w:r w:rsidR="00355A19">
                          <w:rPr>
                            <w:rFonts w:hint="eastAsia"/>
                          </w:rPr>
                          <w:t>课程</w:t>
                        </w:r>
                      </w:sdtContent>
                    </w:sdt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F895A" wp14:editId="6A851EFB">
              <wp:simplePos x="0" y="0"/>
              <wp:positionH relativeFrom="margin">
                <wp:align>right</wp:align>
              </wp:positionH>
              <wp:positionV relativeFrom="paragraph">
                <wp:posOffset>-145415</wp:posOffset>
              </wp:positionV>
              <wp:extent cx="254138" cy="234000"/>
              <wp:effectExtent l="0" t="0" r="12700" b="13970"/>
              <wp:wrapNone/>
              <wp:docPr id="17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138" cy="23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1C85BF" w14:textId="77777777" w:rsidR="008F777A" w:rsidRDefault="008F777A" w:rsidP="00AA59C7">
                          <w:pPr>
                            <w:pStyle w:val="Footer3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E4C6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3F895A" id="文本框 8" o:spid="_x0000_s1029" type="#_x0000_t202" style="position:absolute;margin-left:-31.2pt;margin-top:-11.45pt;width:20pt;height:18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" filled="f" stroked="f" strokeweight=".5pt">
              <v:textbox inset="0,0,0,0">
                <w:txbxContent>
                  <w:p w14:paraId="5F1C85BF" w14:textId="77777777" w:rsidR="008F777A" w:rsidRDefault="008F777A" w:rsidP="00AA59C7">
                    <w:pPr>
                      <w:pStyle w:val="Footer3"/>
                      <w:jc w:val="right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E4C6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2627F" wp14:editId="46895769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566000" cy="234000"/>
              <wp:effectExtent l="0" t="0" r="15240" b="13970"/>
              <wp:wrapNone/>
              <wp:docPr id="1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6000" cy="23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1386908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8FC75DF" w14:textId="77777777" w:rsidR="008F777A" w:rsidRPr="000707EA" w:rsidRDefault="00A50CE2" w:rsidP="009C7404">
                              <w:pPr>
                                <w:pStyle w:val="Footer1"/>
                              </w:pPr>
                              <w:r>
                                <w:t>课后作业及知识要点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02627F" id="文本框 6" o:spid="_x0000_s1030" type="#_x0000_t202" style="position:absolute;margin-left:0;margin-top:0;width:123.3pt;height:18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" filled="f" stroked="f" strokeweight=".5pt">
              <v:textbox inset="0,0,0,0">
                <w:txbxContent>
                  <w:sdt>
                    <w:sdtPr>
                      <w:alias w:val="Title"/>
                      <w:tag w:val=""/>
                      <w:id w:val="111386908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8FC75DF" w14:textId="77777777" w:rsidR="008F777A" w:rsidRPr="000707EA" w:rsidRDefault="00A50CE2" w:rsidP="009C7404">
                        <w:pPr>
                          <w:pStyle w:val="Footer1"/>
                        </w:pPr>
                        <w:r>
                          <w:t>课后作业及知识要点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8F777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EB369B" wp14:editId="639A9B84">
              <wp:simplePos x="0" y="0"/>
              <wp:positionH relativeFrom="column">
                <wp:align>center</wp:align>
              </wp:positionH>
              <wp:positionV relativeFrom="paragraph">
                <wp:posOffset>-147320</wp:posOffset>
              </wp:positionV>
              <wp:extent cx="5302250" cy="0"/>
              <wp:effectExtent l="0" t="0" r="0" b="0"/>
              <wp:wrapNone/>
              <wp:docPr id="1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6650" y="9820910"/>
                        <a:ext cx="530225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595959">
                            <a:lumMod val="65000"/>
                            <a:lumOff val="35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w14:anchorId="70F24C55" id="直接连接符 5" o:spid="_x0000_s1026" style="position:absolute;left:0;text-align:left;z-index:251659264;visibility:visible;mso-wrap-style:square;mso-width-percent:1000;mso-wrap-distance-left:9pt;mso-wrap-distance-top:0;mso-wrap-distance-right:9pt;mso-wrap-distance-bottom:0;mso-position-horizontal:center;mso-position-horizontal-relative:text;mso-position-vertical:absolute;mso-position-vertical-relative:text;mso-width-percent:1000;mso-width-relative:margin" from="0,-11.6pt" to="417.5pt,-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" strokecolor="#939393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3CAF" w14:textId="77777777" w:rsidR="00D36136" w:rsidRDefault="00D36136" w:rsidP="009C7404">
      <w:r>
        <w:separator/>
      </w:r>
    </w:p>
  </w:footnote>
  <w:footnote w:type="continuationSeparator" w:id="0">
    <w:p w14:paraId="487BDD84" w14:textId="77777777" w:rsidR="00D36136" w:rsidRDefault="00D36136" w:rsidP="009C7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52ED" w14:textId="77777777" w:rsidR="008F777A" w:rsidRDefault="00733383" w:rsidP="009C740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12E809" wp14:editId="2F5C79C3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3340800" cy="331200"/>
              <wp:effectExtent l="0" t="0" r="0" b="0"/>
              <wp:wrapNone/>
              <wp:docPr id="18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40800" cy="33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D4D1489" w14:textId="27FB7867" w:rsidR="00733383" w:rsidRPr="000B2618" w:rsidRDefault="00D36136" w:rsidP="000540A5">
                          <w:pPr>
                            <w:rPr>
                              <w:rStyle w:val="Header1Char"/>
                            </w:rPr>
                          </w:pPr>
                          <w:sdt>
                            <w:sdtPr>
                              <w:rPr>
                                <w:rStyle w:val="Header3Char"/>
                              </w:rPr>
                              <w:alias w:val="Publish Date"/>
                              <w:tag w:val=""/>
                              <w:id w:val="-936524668"/>
                              <w:placeholder>
                                <w:docPart w:val="C92C3D23BFB049BEB41B40C414AB51C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22T00:00:00Z">
                                <w:dateFormat w:val="yy/MM/d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Style w:val="Header3Char"/>
                              </w:rPr>
                            </w:sdtEndPr>
                            <w:sdtContent>
                              <w:r w:rsidR="00803AE4">
                                <w:rPr>
                                  <w:rStyle w:val="Header3Char"/>
                                  <w:rFonts w:hint="eastAsia"/>
                                </w:rPr>
                                <w:t>22/01/22</w:t>
                              </w:r>
                            </w:sdtContent>
                          </w:sdt>
                          <w:r w:rsidR="000540A5">
                            <w:rPr>
                              <w:rStyle w:val="Header1Char"/>
                              <w:rFonts w:hint="eastAsia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Style w:val="Header1Char"/>
                                <w:rFonts w:hint="eastAsia"/>
                              </w:rPr>
                              <w:alias w:val="Title"/>
                              <w:tag w:val=""/>
                              <w:id w:val="-925571620"/>
                              <w:placeholder>
                                <w:docPart w:val="199C6EADEBB64013AC33ACF3720BE74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Header1Char"/>
                              </w:rPr>
                            </w:sdtEndPr>
                            <w:sdtContent>
                              <w:r w:rsidR="000540A5" w:rsidRPr="000540A5">
                                <w:rPr>
                                  <w:rStyle w:val="Header1Char"/>
                                  <w:rFonts w:hint="eastAsia"/>
                                </w:rPr>
                                <w:t>课后作业及知识要点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2E809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left:0;text-align:left;margin-left:0;margin-top:0;width:263.05pt;height:26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" stroked="f" strokeweight=".5pt">
              <v:textbox inset="0,0,0,0">
                <w:txbxContent>
                  <w:p w14:paraId="3D4D1489" w14:textId="27FB7867" w:rsidR="00733383" w:rsidRPr="000B2618" w:rsidRDefault="00D36136" w:rsidP="000540A5">
                    <w:pPr>
                      <w:rPr>
                        <w:rStyle w:val="Header1Char"/>
                      </w:rPr>
                    </w:pPr>
                    <w:sdt>
                      <w:sdtPr>
                        <w:rPr>
                          <w:rStyle w:val="Header3Char"/>
                        </w:rPr>
                        <w:alias w:val="Publish Date"/>
                        <w:tag w:val=""/>
                        <w:id w:val="-936524668"/>
                        <w:placeholder>
                          <w:docPart w:val="C92C3D23BFB049BEB41B40C414AB51CC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1-22T00:00:00Z">
                          <w:dateFormat w:val="yy/MM/dd"/>
                          <w:lid w:val="zh-CN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rStyle w:val="Header3Char"/>
                        </w:rPr>
                      </w:sdtEndPr>
                      <w:sdtContent>
                        <w:r w:rsidR="00803AE4">
                          <w:rPr>
                            <w:rStyle w:val="Header3Char"/>
                            <w:rFonts w:hint="eastAsia"/>
                          </w:rPr>
                          <w:t>22/01/22</w:t>
                        </w:r>
                      </w:sdtContent>
                    </w:sdt>
                    <w:r w:rsidR="000540A5">
                      <w:rPr>
                        <w:rStyle w:val="Header1Char"/>
                        <w:rFonts w:hint="eastAsia"/>
                      </w:rPr>
                      <w:t xml:space="preserve"> </w:t>
                    </w:r>
                    <w:sdt>
                      <w:sdtPr>
                        <w:rPr>
                          <w:rStyle w:val="Header1Char"/>
                          <w:rFonts w:hint="eastAsia"/>
                        </w:rPr>
                        <w:alias w:val="Title"/>
                        <w:tag w:val=""/>
                        <w:id w:val="-925571620"/>
                        <w:placeholder>
                          <w:docPart w:val="199C6EADEBB64013AC33ACF3720BE74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Header1Char"/>
                        </w:rPr>
                      </w:sdtEndPr>
                      <w:sdtContent>
                        <w:r w:rsidR="000540A5" w:rsidRPr="000540A5">
                          <w:rPr>
                            <w:rStyle w:val="Header1Char"/>
                            <w:rFonts w:hint="eastAsia"/>
                          </w:rPr>
                          <w:t>课后作业及知识要点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8F777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B7F52D" wp14:editId="71456FD3">
              <wp:simplePos x="0" y="0"/>
              <wp:positionH relativeFrom="column">
                <wp:posOffset>3196590</wp:posOffset>
              </wp:positionH>
              <wp:positionV relativeFrom="paragraph">
                <wp:posOffset>-230505</wp:posOffset>
              </wp:positionV>
              <wp:extent cx="2713990" cy="707390"/>
              <wp:effectExtent l="4445" t="4445" r="5715" b="12065"/>
              <wp:wrapNone/>
              <wp:docPr id="19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097530" y="732790"/>
                        <a:ext cx="2713990" cy="707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</a:ln>
                      <a:effectLst/>
                    </wps:spPr>
                    <wps:txbx>
                      <w:txbxContent>
                        <w:p w14:paraId="5CABC91B" w14:textId="77777777" w:rsidR="008F777A" w:rsidRDefault="00FD58C1" w:rsidP="009C7404">
                          <w:pPr>
                            <w:pStyle w:val="Header2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114300" distR="114300" wp14:anchorId="108A7D7D" wp14:editId="2BFCD2F1">
                                <wp:extent cx="2037600" cy="608400"/>
                                <wp:effectExtent l="0" t="0" r="0" b="0"/>
                                <wp:docPr id="2" name="图片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图片 3" descr="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7600" cy="608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B7F52D" id="文本框 10" o:spid="_x0000_s1027" type="#_x0000_t202" style="position:absolute;left:0;text-align:left;margin-left:251.7pt;margin-top:-18.15pt;width:213.7pt;height:5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" strokecolor="white" strokeweight=".5pt">
              <v:textbox>
                <w:txbxContent>
                  <w:p w14:paraId="5CABC91B" w14:textId="77777777" w:rsidR="008F777A" w:rsidRDefault="00FD58C1" w:rsidP="009C7404">
                    <w:pPr>
                      <w:pStyle w:val="Header2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114300" distR="114300" wp14:anchorId="108A7D7D" wp14:editId="2BFCD2F1">
                          <wp:extent cx="2037600" cy="608400"/>
                          <wp:effectExtent l="0" t="0" r="0" b="0"/>
                          <wp:docPr id="2" name="图片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图片 3" descr="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7600" cy="608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B90E7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D39A4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759430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3162080"/>
    <w:multiLevelType w:val="hybridMultilevel"/>
    <w:tmpl w:val="184A1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6107"/>
    <w:multiLevelType w:val="hybridMultilevel"/>
    <w:tmpl w:val="EAAA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2B37"/>
    <w:multiLevelType w:val="hybridMultilevel"/>
    <w:tmpl w:val="71F2BCFA"/>
    <w:lvl w:ilvl="0" w:tplc="C448A26A">
      <w:start w:val="1"/>
      <w:numFmt w:val="decimal"/>
      <w:pStyle w:val="Codewno"/>
      <w:lvlText w:val="%1"/>
      <w:lvlJc w:val="right"/>
      <w:pPr>
        <w:ind w:left="805" w:hanging="402"/>
      </w:pPr>
      <w:rPr>
        <w:rFonts w:hint="eastAsia"/>
        <w:b w:val="0"/>
        <w:bCs w:val="0"/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477" w:hanging="360"/>
      </w:pPr>
    </w:lvl>
    <w:lvl w:ilvl="2" w:tplc="0809001B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2F57A56"/>
    <w:multiLevelType w:val="hybridMultilevel"/>
    <w:tmpl w:val="6AC6C9AE"/>
    <w:lvl w:ilvl="0" w:tplc="CED41828">
      <w:start w:val="1"/>
      <w:numFmt w:val="decimal"/>
      <w:pStyle w:val="Problem"/>
      <w:lvlText w:val="%1."/>
      <w:lvlJc w:val="left"/>
      <w:pPr>
        <w:ind w:left="720" w:hanging="360"/>
      </w:pPr>
      <w:rPr>
        <w:rFonts w:ascii="Consolas" w:hAnsi="Consolas" w:cs="Consolas" w:hint="default"/>
        <w:b/>
        <w:color w:val="386E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338D6"/>
    <w:multiLevelType w:val="hybridMultilevel"/>
    <w:tmpl w:val="BDE0E5D0"/>
    <w:lvl w:ilvl="0" w:tplc="B000997C">
      <w:numFmt w:val="bullet"/>
      <w:lvlText w:val=""/>
      <w:lvlJc w:val="left"/>
      <w:pPr>
        <w:ind w:left="720" w:hanging="360"/>
      </w:pPr>
      <w:rPr>
        <w:rFonts w:ascii="Symbol" w:eastAsia="Microsoft YaHe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A320B"/>
    <w:multiLevelType w:val="singleLevel"/>
    <w:tmpl w:val="590A320B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92BA221"/>
    <w:multiLevelType w:val="singleLevel"/>
    <w:tmpl w:val="592BA221"/>
    <w:lvl w:ilvl="0">
      <w:start w:val="3"/>
      <w:numFmt w:val="decimal"/>
      <w:suff w:val="nothing"/>
      <w:lvlText w:val="%1、"/>
      <w:lvlJc w:val="left"/>
    </w:lvl>
  </w:abstractNum>
  <w:abstractNum w:abstractNumId="10" w15:restartNumberingAfterBreak="0">
    <w:nsid w:val="67404592"/>
    <w:multiLevelType w:val="hybridMultilevel"/>
    <w:tmpl w:val="8C5E8160"/>
    <w:lvl w:ilvl="0" w:tplc="57A008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D7D2B"/>
    <w:multiLevelType w:val="hybridMultilevel"/>
    <w:tmpl w:val="77C2B83C"/>
    <w:lvl w:ilvl="0" w:tplc="F2B81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070D6E"/>
    <w:multiLevelType w:val="hybridMultilevel"/>
    <w:tmpl w:val="29B46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03B8D"/>
    <w:multiLevelType w:val="hybridMultilevel"/>
    <w:tmpl w:val="7278F310"/>
    <w:lvl w:ilvl="0" w:tplc="A3686FE8">
      <w:numFmt w:val="bullet"/>
      <w:lvlText w:val=""/>
      <w:lvlJc w:val="left"/>
      <w:pPr>
        <w:ind w:left="720" w:hanging="360"/>
      </w:pPr>
      <w:rPr>
        <w:rFonts w:ascii="Symbol" w:eastAsia="Microsoft YaHe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A7048"/>
    <w:multiLevelType w:val="hybridMultilevel"/>
    <w:tmpl w:val="A4FC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14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6"/>
  </w:num>
  <w:num w:numId="14">
    <w:abstractNumId w:val="5"/>
  </w:num>
  <w:num w:numId="15">
    <w:abstractNumId w:val="6"/>
  </w:num>
  <w:num w:numId="16">
    <w:abstractNumId w:val="5"/>
  </w:num>
  <w:num w:numId="17">
    <w:abstractNumId w:val="5"/>
  </w:num>
  <w:num w:numId="18">
    <w:abstractNumId w:val="6"/>
  </w:num>
  <w:num w:numId="19">
    <w:abstractNumId w:val="5"/>
  </w:num>
  <w:num w:numId="20">
    <w:abstractNumId w:val="6"/>
  </w:num>
  <w:num w:numId="21">
    <w:abstractNumId w:val="6"/>
  </w:num>
  <w:num w:numId="22">
    <w:abstractNumId w:val="6"/>
  </w:num>
  <w:num w:numId="23">
    <w:abstractNumId w:val="12"/>
  </w:num>
  <w:num w:numId="24">
    <w:abstractNumId w:val="11"/>
  </w:num>
  <w:num w:numId="25">
    <w:abstractNumId w:val="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420"/>
  <w:drawingGridHorizontalSpacing w:val="181"/>
  <w:drawingGridVerticalSpacing w:val="159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2MDA3MjS3MDM1tDRT0lEKTi0uzszPAykwrAUA3Cnh8iwAAAA="/>
  </w:docVars>
  <w:rsids>
    <w:rsidRoot w:val="00107E53"/>
    <w:rsid w:val="0000650A"/>
    <w:rsid w:val="000540A5"/>
    <w:rsid w:val="000707EA"/>
    <w:rsid w:val="0007670E"/>
    <w:rsid w:val="00077FF1"/>
    <w:rsid w:val="000872BE"/>
    <w:rsid w:val="000920A8"/>
    <w:rsid w:val="000B2618"/>
    <w:rsid w:val="000B308E"/>
    <w:rsid w:val="000C2574"/>
    <w:rsid w:val="000D5337"/>
    <w:rsid w:val="00107E53"/>
    <w:rsid w:val="00192E43"/>
    <w:rsid w:val="001B6031"/>
    <w:rsid w:val="00206919"/>
    <w:rsid w:val="00206FB6"/>
    <w:rsid w:val="00217A35"/>
    <w:rsid w:val="00222A7B"/>
    <w:rsid w:val="00250C25"/>
    <w:rsid w:val="002623C4"/>
    <w:rsid w:val="0027273F"/>
    <w:rsid w:val="002B15C3"/>
    <w:rsid w:val="002C2E01"/>
    <w:rsid w:val="002F1B15"/>
    <w:rsid w:val="00355A19"/>
    <w:rsid w:val="0039630A"/>
    <w:rsid w:val="003E11ED"/>
    <w:rsid w:val="003F5B50"/>
    <w:rsid w:val="003F6D86"/>
    <w:rsid w:val="004357BC"/>
    <w:rsid w:val="00490E77"/>
    <w:rsid w:val="004A6533"/>
    <w:rsid w:val="004E48C7"/>
    <w:rsid w:val="0050794C"/>
    <w:rsid w:val="0051571C"/>
    <w:rsid w:val="00520BCF"/>
    <w:rsid w:val="00542A00"/>
    <w:rsid w:val="00581802"/>
    <w:rsid w:val="00590336"/>
    <w:rsid w:val="00596C65"/>
    <w:rsid w:val="005E4F41"/>
    <w:rsid w:val="005F190D"/>
    <w:rsid w:val="005F2D62"/>
    <w:rsid w:val="006258A0"/>
    <w:rsid w:val="00625AB8"/>
    <w:rsid w:val="00661D6F"/>
    <w:rsid w:val="00681860"/>
    <w:rsid w:val="00694314"/>
    <w:rsid w:val="006A5F8C"/>
    <w:rsid w:val="006B0CF6"/>
    <w:rsid w:val="006C1F40"/>
    <w:rsid w:val="006C3CD4"/>
    <w:rsid w:val="006C6181"/>
    <w:rsid w:val="006E4C64"/>
    <w:rsid w:val="00716E59"/>
    <w:rsid w:val="00733383"/>
    <w:rsid w:val="007644F5"/>
    <w:rsid w:val="00780EC3"/>
    <w:rsid w:val="00782236"/>
    <w:rsid w:val="00782320"/>
    <w:rsid w:val="00792F84"/>
    <w:rsid w:val="007A2C18"/>
    <w:rsid w:val="007B4310"/>
    <w:rsid w:val="007E02D3"/>
    <w:rsid w:val="00803AE4"/>
    <w:rsid w:val="00836A7D"/>
    <w:rsid w:val="00854C1D"/>
    <w:rsid w:val="008C5529"/>
    <w:rsid w:val="008E1AFF"/>
    <w:rsid w:val="008F777A"/>
    <w:rsid w:val="009017DF"/>
    <w:rsid w:val="00914BE1"/>
    <w:rsid w:val="0092102E"/>
    <w:rsid w:val="00924B2E"/>
    <w:rsid w:val="00933C38"/>
    <w:rsid w:val="009401E3"/>
    <w:rsid w:val="009453BB"/>
    <w:rsid w:val="009A1337"/>
    <w:rsid w:val="009C22C6"/>
    <w:rsid w:val="009C4597"/>
    <w:rsid w:val="009C7018"/>
    <w:rsid w:val="009C7404"/>
    <w:rsid w:val="009D56FC"/>
    <w:rsid w:val="009E7C6D"/>
    <w:rsid w:val="009F2BAF"/>
    <w:rsid w:val="00A03B96"/>
    <w:rsid w:val="00A226C2"/>
    <w:rsid w:val="00A26F0A"/>
    <w:rsid w:val="00A50CE2"/>
    <w:rsid w:val="00A83444"/>
    <w:rsid w:val="00A86E27"/>
    <w:rsid w:val="00A967DD"/>
    <w:rsid w:val="00AA14DB"/>
    <w:rsid w:val="00AA59C7"/>
    <w:rsid w:val="00AD7C15"/>
    <w:rsid w:val="00AE3196"/>
    <w:rsid w:val="00B14146"/>
    <w:rsid w:val="00B16136"/>
    <w:rsid w:val="00B2377C"/>
    <w:rsid w:val="00B41D59"/>
    <w:rsid w:val="00B531D5"/>
    <w:rsid w:val="00B64C67"/>
    <w:rsid w:val="00B67A49"/>
    <w:rsid w:val="00B86CA2"/>
    <w:rsid w:val="00BB29F8"/>
    <w:rsid w:val="00BB2FBE"/>
    <w:rsid w:val="00BD2862"/>
    <w:rsid w:val="00BF202D"/>
    <w:rsid w:val="00C0173D"/>
    <w:rsid w:val="00C03C6A"/>
    <w:rsid w:val="00C26F63"/>
    <w:rsid w:val="00C31AB1"/>
    <w:rsid w:val="00C52EB1"/>
    <w:rsid w:val="00C54FFA"/>
    <w:rsid w:val="00C756A8"/>
    <w:rsid w:val="00CE6BFD"/>
    <w:rsid w:val="00D0121F"/>
    <w:rsid w:val="00D01621"/>
    <w:rsid w:val="00D1247E"/>
    <w:rsid w:val="00D14BF8"/>
    <w:rsid w:val="00D15111"/>
    <w:rsid w:val="00D36136"/>
    <w:rsid w:val="00D83E90"/>
    <w:rsid w:val="00DE59D6"/>
    <w:rsid w:val="00E21864"/>
    <w:rsid w:val="00E46171"/>
    <w:rsid w:val="00E667F6"/>
    <w:rsid w:val="00E73F3A"/>
    <w:rsid w:val="00E839E8"/>
    <w:rsid w:val="00EB2630"/>
    <w:rsid w:val="00EC6C50"/>
    <w:rsid w:val="00EE189E"/>
    <w:rsid w:val="00EE645F"/>
    <w:rsid w:val="00EF31AB"/>
    <w:rsid w:val="00F01983"/>
    <w:rsid w:val="00F36AB1"/>
    <w:rsid w:val="00F65326"/>
    <w:rsid w:val="00FA7448"/>
    <w:rsid w:val="00FB5281"/>
    <w:rsid w:val="00FD58C1"/>
    <w:rsid w:val="023F7163"/>
    <w:rsid w:val="0E587947"/>
    <w:rsid w:val="0EB11E80"/>
    <w:rsid w:val="19D8609D"/>
    <w:rsid w:val="1F6F7A28"/>
    <w:rsid w:val="26536247"/>
    <w:rsid w:val="30F83EF4"/>
    <w:rsid w:val="315D3D6D"/>
    <w:rsid w:val="35770696"/>
    <w:rsid w:val="3C373144"/>
    <w:rsid w:val="44762368"/>
    <w:rsid w:val="473252CC"/>
    <w:rsid w:val="4C4048B9"/>
    <w:rsid w:val="4D2011BE"/>
    <w:rsid w:val="56DC426C"/>
    <w:rsid w:val="5AB3079C"/>
    <w:rsid w:val="6712028D"/>
    <w:rsid w:val="6FB83914"/>
    <w:rsid w:val="70E60367"/>
    <w:rsid w:val="796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F25853"/>
  <w15:docId w15:val="{70032C59-6D56-4B17-92A5-67172ED7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2A00"/>
    <w:pPr>
      <w:widowControl w:val="0"/>
      <w:jc w:val="both"/>
    </w:pPr>
    <w:rPr>
      <w:rFonts w:ascii="Microsoft YaHei" w:eastAsia="Microsoft YaHei" w:hAnsi="Microsoft YaHei" w:cs="Microsoft YaHei"/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A26F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A26F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26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rsid w:val="00F36AB1"/>
    <w:pPr>
      <w:tabs>
        <w:tab w:val="center" w:pos="4153"/>
        <w:tab w:val="right" w:pos="8306"/>
      </w:tabs>
      <w:snapToGrid w:val="0"/>
    </w:pPr>
    <w:rPr>
      <w:rFonts w:ascii="Calibri" w:hAnsi="Calibri"/>
      <w:kern w:val="2"/>
      <w:sz w:val="18"/>
      <w:szCs w:val="24"/>
    </w:rPr>
  </w:style>
  <w:style w:type="paragraph" w:styleId="Header">
    <w:name w:val="header"/>
    <w:basedOn w:val="Normal"/>
    <w:rsid w:val="00F36AB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right"/>
    </w:pPr>
    <w:rPr>
      <w:sz w:val="18"/>
    </w:rPr>
  </w:style>
  <w:style w:type="paragraph" w:styleId="NormalWeb">
    <w:name w:val="Normal (Web)"/>
    <w:basedOn w:val="Normal"/>
    <w:rsid w:val="00F36AB1"/>
    <w:pPr>
      <w:snapToGrid w:val="0"/>
    </w:pPr>
    <w:rPr>
      <w:sz w:val="24"/>
    </w:rPr>
  </w:style>
  <w:style w:type="paragraph" w:styleId="BalloonText">
    <w:name w:val="Balloon Text"/>
    <w:basedOn w:val="Normal"/>
    <w:link w:val="BalloonTextChar"/>
    <w:rsid w:val="00F36AB1"/>
    <w:pPr>
      <w:snapToGrid w:val="0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6AB1"/>
    <w:rPr>
      <w:rFonts w:ascii="Heiti SC Light" w:eastAsia="Heiti SC Light" w:hAnsi="Microsoft YaHei" w:cs="Microsoft YaHei"/>
      <w:bCs/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F36AB1"/>
    <w:pPr>
      <w:snapToGrid w:val="0"/>
      <w:ind w:left="720"/>
      <w:contextualSpacing/>
    </w:pPr>
  </w:style>
  <w:style w:type="character" w:styleId="Hyperlink">
    <w:name w:val="Hyperlink"/>
    <w:basedOn w:val="DefaultParagraphFont"/>
    <w:uiPriority w:val="99"/>
    <w:rsid w:val="00F36AB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rsid w:val="00BD2862"/>
    <w:pPr>
      <w:spacing w:before="720" w:after="1240" w:line="360" w:lineRule="exact"/>
    </w:pPr>
    <w:rPr>
      <w:rFonts w:ascii="Consolas" w:hAnsi="Consolas" w:cs="Consolas"/>
      <w:b/>
      <w:bCs/>
      <w:color w:val="386E99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BD2862"/>
    <w:rPr>
      <w:rFonts w:ascii="Consolas" w:eastAsia="Microsoft YaHei" w:hAnsi="Consolas" w:cs="Consolas"/>
      <w:b/>
      <w:bCs/>
      <w:color w:val="386E99"/>
      <w:kern w:val="2"/>
      <w:sz w:val="40"/>
      <w:szCs w:val="40"/>
    </w:rPr>
  </w:style>
  <w:style w:type="paragraph" w:customStyle="1" w:styleId="Header1">
    <w:name w:val="Header 1"/>
    <w:basedOn w:val="Normal"/>
    <w:link w:val="Header1Char"/>
    <w:rsid w:val="00A967DD"/>
    <w:pPr>
      <w:adjustRightInd w:val="0"/>
      <w:snapToGrid w:val="0"/>
      <w:jc w:val="left"/>
    </w:pPr>
    <w:rPr>
      <w:rFonts w:ascii="Consolas" w:hAnsi="Consolas" w:cstheme="minorBidi"/>
      <w:b/>
      <w:bCs/>
      <w:color w:val="FF8E00"/>
      <w:sz w:val="21"/>
      <w:szCs w:val="21"/>
    </w:rPr>
  </w:style>
  <w:style w:type="paragraph" w:customStyle="1" w:styleId="Footer1">
    <w:name w:val="Footer 1"/>
    <w:basedOn w:val="Normal"/>
    <w:link w:val="Footer1Char"/>
    <w:rsid w:val="00BF202D"/>
    <w:pPr>
      <w:snapToGrid w:val="0"/>
    </w:pPr>
    <w:rPr>
      <w:rFonts w:ascii="Consolas" w:hAnsi="Consolas" w:cstheme="minorBidi"/>
      <w:b/>
      <w:bCs/>
      <w:color w:val="386E99"/>
      <w:sz w:val="14"/>
      <w:szCs w:val="14"/>
    </w:rPr>
  </w:style>
  <w:style w:type="character" w:customStyle="1" w:styleId="Header1Char">
    <w:name w:val="Header 1 Char"/>
    <w:basedOn w:val="DefaultParagraphFont"/>
    <w:link w:val="Header1"/>
    <w:rsid w:val="00A967DD"/>
    <w:rPr>
      <w:rFonts w:ascii="Consolas" w:eastAsia="Microsoft YaHei" w:hAnsi="Consolas" w:cstheme="minorBidi"/>
      <w:b/>
      <w:bCs/>
      <w:color w:val="FF8E00"/>
      <w:kern w:val="2"/>
      <w:sz w:val="21"/>
      <w:szCs w:val="21"/>
    </w:rPr>
  </w:style>
  <w:style w:type="paragraph" w:customStyle="1" w:styleId="Footer2">
    <w:name w:val="Footer 2"/>
    <w:basedOn w:val="Normal"/>
    <w:link w:val="Footer2Char"/>
    <w:rsid w:val="00C31AB1"/>
    <w:pPr>
      <w:snapToGrid w:val="0"/>
    </w:pPr>
    <w:rPr>
      <w:rFonts w:ascii="Consolas" w:hAnsi="Consolas" w:cstheme="minorBidi"/>
      <w:b/>
      <w:bCs/>
      <w:color w:val="595959"/>
      <w:sz w:val="16"/>
      <w:szCs w:val="16"/>
    </w:rPr>
  </w:style>
  <w:style w:type="character" w:customStyle="1" w:styleId="Footer1Char">
    <w:name w:val="Footer 1 Char"/>
    <w:basedOn w:val="DefaultParagraphFont"/>
    <w:link w:val="Footer1"/>
    <w:rsid w:val="00BF202D"/>
    <w:rPr>
      <w:rFonts w:ascii="Consolas" w:eastAsia="Microsoft YaHei" w:hAnsi="Consolas" w:cstheme="minorBidi"/>
      <w:b/>
      <w:bCs/>
      <w:color w:val="386E99"/>
      <w:kern w:val="2"/>
      <w:sz w:val="14"/>
      <w:szCs w:val="14"/>
    </w:rPr>
  </w:style>
  <w:style w:type="paragraph" w:customStyle="1" w:styleId="Footer3">
    <w:name w:val="Footer 3"/>
    <w:basedOn w:val="Normal"/>
    <w:link w:val="Footer3Char"/>
    <w:rsid w:val="00C31AB1"/>
    <w:pPr>
      <w:snapToGrid w:val="0"/>
    </w:pPr>
    <w:rPr>
      <w:rFonts w:ascii="Consolas" w:hAnsi="Consolas" w:cstheme="minorBidi"/>
      <w:b/>
      <w:bCs/>
      <w:i/>
      <w:iCs/>
      <w:color w:val="386E99"/>
      <w:sz w:val="20"/>
      <w:szCs w:val="20"/>
    </w:rPr>
  </w:style>
  <w:style w:type="character" w:customStyle="1" w:styleId="Footer2Char">
    <w:name w:val="Footer 2 Char"/>
    <w:basedOn w:val="DefaultParagraphFont"/>
    <w:link w:val="Footer2"/>
    <w:rsid w:val="00C31AB1"/>
    <w:rPr>
      <w:rFonts w:ascii="Consolas" w:eastAsia="Microsoft YaHei" w:hAnsi="Consolas" w:cstheme="minorBidi"/>
      <w:b/>
      <w:bCs/>
      <w:color w:val="595959"/>
      <w:kern w:val="2"/>
      <w:sz w:val="16"/>
      <w:szCs w:val="16"/>
    </w:rPr>
  </w:style>
  <w:style w:type="character" w:styleId="Strong">
    <w:name w:val="Strong"/>
    <w:basedOn w:val="DefaultParagraphFont"/>
    <w:qFormat/>
    <w:rsid w:val="00AA59C7"/>
    <w:rPr>
      <w:b/>
      <w:bCs/>
      <w:i w:val="0"/>
      <w:iCs w:val="0"/>
      <w:u w:val="single"/>
    </w:rPr>
  </w:style>
  <w:style w:type="character" w:customStyle="1" w:styleId="Footer3Char">
    <w:name w:val="Footer 3 Char"/>
    <w:basedOn w:val="DefaultParagraphFont"/>
    <w:link w:val="Footer3"/>
    <w:rsid w:val="00C31AB1"/>
    <w:rPr>
      <w:rFonts w:ascii="Consolas" w:eastAsia="Microsoft YaHei" w:hAnsi="Consolas" w:cstheme="minorBidi"/>
      <w:b/>
      <w:bCs/>
      <w:i/>
      <w:iCs/>
      <w:color w:val="386E99"/>
      <w:kern w:val="2"/>
    </w:rPr>
  </w:style>
  <w:style w:type="paragraph" w:customStyle="1" w:styleId="Header2">
    <w:name w:val="Header 2"/>
    <w:basedOn w:val="Normal"/>
    <w:link w:val="Header2Char"/>
    <w:rsid w:val="00C31AB1"/>
    <w:pPr>
      <w:snapToGrid w:val="0"/>
    </w:pPr>
    <w:rPr>
      <w:rFonts w:ascii="Consolas" w:hAnsi="Consolas" w:cstheme="minorBidi"/>
      <w:color w:val="FFFFFF"/>
    </w:rPr>
  </w:style>
  <w:style w:type="character" w:customStyle="1" w:styleId="Header2Char">
    <w:name w:val="Header 2 Char"/>
    <w:basedOn w:val="DefaultParagraphFont"/>
    <w:link w:val="Header2"/>
    <w:rsid w:val="00C31AB1"/>
    <w:rPr>
      <w:rFonts w:ascii="Consolas" w:eastAsia="Microsoft YaHei" w:hAnsi="Consolas" w:cstheme="minorBidi"/>
      <w:color w:val="FFFFFF"/>
      <w:kern w:val="2"/>
      <w:sz w:val="22"/>
      <w:szCs w:val="22"/>
    </w:rPr>
  </w:style>
  <w:style w:type="character" w:styleId="PlaceholderText">
    <w:name w:val="Placeholder Text"/>
    <w:basedOn w:val="DefaultParagraphFont"/>
    <w:uiPriority w:val="99"/>
    <w:unhideWhenUsed/>
    <w:rsid w:val="00F36AB1"/>
    <w:rPr>
      <w:color w:val="808080"/>
    </w:rPr>
  </w:style>
  <w:style w:type="paragraph" w:customStyle="1" w:styleId="Code">
    <w:name w:val="Code"/>
    <w:basedOn w:val="Codewno"/>
    <w:link w:val="CodeChar"/>
    <w:uiPriority w:val="17"/>
    <w:qFormat/>
    <w:rsid w:val="005E4F41"/>
    <w:pPr>
      <w:numPr>
        <w:numId w:val="0"/>
      </w:numPr>
    </w:pPr>
    <w:rPr>
      <w:kern w:val="2"/>
    </w:rPr>
  </w:style>
  <w:style w:type="character" w:customStyle="1" w:styleId="CodeChar">
    <w:name w:val="Code Char"/>
    <w:basedOn w:val="TextChar"/>
    <w:link w:val="Code"/>
    <w:uiPriority w:val="17"/>
    <w:rsid w:val="005E4F41"/>
    <w:rPr>
      <w:rFonts w:ascii="Consolas" w:eastAsia="Microsoft YaHei" w:hAnsi="Consolas" w:cs="Microsoft YaHei"/>
      <w:kern w:val="2"/>
      <w:sz w:val="18"/>
      <w:szCs w:val="18"/>
      <w:lang w:val="en-GB"/>
    </w:rPr>
  </w:style>
  <w:style w:type="paragraph" w:customStyle="1" w:styleId="Header3">
    <w:name w:val="Header 3"/>
    <w:basedOn w:val="Normal"/>
    <w:link w:val="Header3Char"/>
    <w:rsid w:val="00C31AB1"/>
    <w:pPr>
      <w:snapToGrid w:val="0"/>
    </w:pPr>
    <w:rPr>
      <w:rFonts w:ascii="Consolas" w:hAnsi="Consolas" w:cstheme="minorBidi"/>
      <w:b/>
      <w:bCs/>
      <w:color w:val="386E99"/>
      <w:sz w:val="21"/>
      <w:szCs w:val="21"/>
    </w:rPr>
  </w:style>
  <w:style w:type="character" w:customStyle="1" w:styleId="Header3Char">
    <w:name w:val="Header 3 Char"/>
    <w:basedOn w:val="DefaultParagraphFont"/>
    <w:link w:val="Header3"/>
    <w:rsid w:val="00C31AB1"/>
    <w:rPr>
      <w:rFonts w:ascii="Consolas" w:eastAsia="Microsoft YaHei" w:hAnsi="Consolas" w:cstheme="minorBidi"/>
      <w:b/>
      <w:bCs/>
      <w:color w:val="386E99"/>
      <w:kern w:val="2"/>
      <w:sz w:val="21"/>
      <w:szCs w:val="21"/>
    </w:rPr>
  </w:style>
  <w:style w:type="paragraph" w:customStyle="1" w:styleId="Title1">
    <w:name w:val="Title 1"/>
    <w:basedOn w:val="Text"/>
    <w:next w:val="Text"/>
    <w:link w:val="Title1Char"/>
    <w:uiPriority w:val="18"/>
    <w:qFormat/>
    <w:rsid w:val="00661D6F"/>
    <w:pPr>
      <w:spacing w:before="80" w:after="80"/>
      <w:outlineLvl w:val="0"/>
    </w:pPr>
    <w:rPr>
      <w:b/>
      <w:bCs/>
      <w:color w:val="595959" w:themeColor="text1" w:themeTint="A6"/>
      <w:sz w:val="32"/>
      <w:szCs w:val="32"/>
      <w:u w:val="thick" w:color="386E99"/>
    </w:rPr>
  </w:style>
  <w:style w:type="character" w:customStyle="1" w:styleId="Title1Char">
    <w:name w:val="Title 1 Char"/>
    <w:basedOn w:val="DefaultParagraphFont"/>
    <w:link w:val="Title1"/>
    <w:uiPriority w:val="18"/>
    <w:rsid w:val="00661D6F"/>
    <w:rPr>
      <w:rFonts w:ascii="Consolas" w:eastAsia="Microsoft YaHei" w:hAnsi="Consolas" w:cstheme="minorBidi"/>
      <w:b/>
      <w:bCs/>
      <w:color w:val="595959" w:themeColor="text1" w:themeTint="A6"/>
      <w:kern w:val="2"/>
      <w:sz w:val="32"/>
      <w:szCs w:val="32"/>
      <w:u w:val="thick" w:color="386E99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6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bCs/>
      <w:kern w:val="0"/>
      <w:sz w:val="20"/>
      <w:szCs w:val="20"/>
      <w:lang w:val="en-GB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AB1"/>
    <w:rPr>
      <w:rFonts w:ascii="Courier New" w:eastAsia="Times New Roman" w:hAnsi="Courier New" w:cs="Courier New"/>
      <w:lang w:val="en-GB" w:bidi="sa-IN"/>
    </w:rPr>
  </w:style>
  <w:style w:type="paragraph" w:customStyle="1" w:styleId="Notice">
    <w:name w:val="Notice"/>
    <w:basedOn w:val="Text"/>
    <w:link w:val="NoticeChar"/>
    <w:uiPriority w:val="10"/>
    <w:qFormat/>
    <w:rsid w:val="005E4F41"/>
    <w:pPr>
      <w:spacing w:after="80"/>
    </w:pPr>
    <w:rPr>
      <w:b/>
      <w:bCs/>
      <w:color w:val="FF0000"/>
      <w:sz w:val="32"/>
      <w:szCs w:val="32"/>
    </w:rPr>
  </w:style>
  <w:style w:type="character" w:customStyle="1" w:styleId="NoticeChar">
    <w:name w:val="Notice Char"/>
    <w:basedOn w:val="DefaultParagraphFont"/>
    <w:link w:val="Notice"/>
    <w:uiPriority w:val="10"/>
    <w:rsid w:val="005E4F41"/>
    <w:rPr>
      <w:rFonts w:ascii="Consolas" w:eastAsia="Microsoft YaHei" w:hAnsi="Consolas" w:cstheme="minorBidi"/>
      <w:b/>
      <w:bCs/>
      <w:color w:val="FF0000"/>
      <w:kern w:val="2"/>
      <w:sz w:val="32"/>
      <w:szCs w:val="32"/>
    </w:rPr>
  </w:style>
  <w:style w:type="paragraph" w:customStyle="1" w:styleId="Problem">
    <w:name w:val="Problem"/>
    <w:basedOn w:val="Text"/>
    <w:next w:val="Text"/>
    <w:link w:val="ProblemChar"/>
    <w:uiPriority w:val="12"/>
    <w:qFormat/>
    <w:rsid w:val="00661D6F"/>
    <w:pPr>
      <w:numPr>
        <w:numId w:val="22"/>
      </w:numPr>
      <w:spacing w:after="80"/>
      <w:ind w:left="0" w:firstLine="0"/>
      <w:outlineLvl w:val="1"/>
    </w:pPr>
  </w:style>
  <w:style w:type="character" w:customStyle="1" w:styleId="ProblemChar">
    <w:name w:val="Problem Char"/>
    <w:basedOn w:val="DefaultParagraphFont"/>
    <w:link w:val="Problem"/>
    <w:uiPriority w:val="12"/>
    <w:rsid w:val="00661D6F"/>
    <w:rPr>
      <w:rFonts w:ascii="Consolas" w:eastAsia="Microsoft YaHei" w:hAnsi="Consolas" w:cstheme="minorBidi"/>
      <w:kern w:val="2"/>
      <w:sz w:val="22"/>
      <w:szCs w:val="22"/>
    </w:rPr>
  </w:style>
  <w:style w:type="table" w:styleId="TableGrid">
    <w:name w:val="Table Grid"/>
    <w:basedOn w:val="TableNormal"/>
    <w:rsid w:val="00F36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link w:val="TextChar"/>
    <w:uiPriority w:val="14"/>
    <w:qFormat/>
    <w:rsid w:val="005E4F41"/>
    <w:pPr>
      <w:snapToGrid w:val="0"/>
      <w:spacing w:before="40" w:after="120"/>
    </w:pPr>
    <w:rPr>
      <w:rFonts w:ascii="Consolas" w:hAnsi="Consolas" w:cstheme="minorBidi"/>
    </w:rPr>
  </w:style>
  <w:style w:type="character" w:customStyle="1" w:styleId="TextChar">
    <w:name w:val="Text Char"/>
    <w:basedOn w:val="DefaultParagraphFont"/>
    <w:link w:val="Text"/>
    <w:uiPriority w:val="14"/>
    <w:rsid w:val="005E4F41"/>
    <w:rPr>
      <w:rFonts w:ascii="Consolas" w:eastAsia="Microsoft YaHei" w:hAnsi="Consolas" w:cstheme="minorBidi"/>
      <w:kern w:val="2"/>
      <w:sz w:val="22"/>
      <w:szCs w:val="22"/>
    </w:rPr>
  </w:style>
  <w:style w:type="paragraph" w:customStyle="1" w:styleId="Topic">
    <w:name w:val="Topic"/>
    <w:basedOn w:val="Text"/>
    <w:next w:val="Text"/>
    <w:link w:val="TopicChar"/>
    <w:uiPriority w:val="13"/>
    <w:qFormat/>
    <w:rsid w:val="00661D6F"/>
    <w:pPr>
      <w:spacing w:before="60" w:after="60"/>
      <w:outlineLvl w:val="1"/>
    </w:pPr>
    <w:rPr>
      <w:b/>
      <w:color w:val="386E99"/>
      <w:sz w:val="28"/>
      <w:szCs w:val="28"/>
    </w:rPr>
  </w:style>
  <w:style w:type="character" w:customStyle="1" w:styleId="TopicChar">
    <w:name w:val="Topic Char"/>
    <w:basedOn w:val="DefaultParagraphFont"/>
    <w:link w:val="Topic"/>
    <w:uiPriority w:val="13"/>
    <w:rsid w:val="00661D6F"/>
    <w:rPr>
      <w:rFonts w:ascii="Consolas" w:eastAsia="Microsoft YaHei" w:hAnsi="Consolas" w:cstheme="minorBidi"/>
      <w:b/>
      <w:color w:val="386E99"/>
      <w:kern w:val="2"/>
      <w:sz w:val="28"/>
      <w:szCs w:val="28"/>
    </w:rPr>
  </w:style>
  <w:style w:type="paragraph" w:customStyle="1" w:styleId="Codewno">
    <w:name w:val="Code w/no."/>
    <w:link w:val="CodewnoChar"/>
    <w:uiPriority w:val="16"/>
    <w:qFormat/>
    <w:rsid w:val="005E4F41"/>
    <w:pPr>
      <w:numPr>
        <w:numId w:val="19"/>
      </w:numPr>
      <w:snapToGrid w:val="0"/>
    </w:pPr>
    <w:rPr>
      <w:rFonts w:ascii="Consolas" w:eastAsia="Microsoft YaHei" w:hAnsi="Consolas" w:cs="Microsoft YaHei"/>
      <w:sz w:val="18"/>
      <w:szCs w:val="18"/>
      <w:lang w:val="en-GB"/>
    </w:rPr>
  </w:style>
  <w:style w:type="character" w:customStyle="1" w:styleId="CodewnoChar">
    <w:name w:val="Code w/no. Char"/>
    <w:basedOn w:val="DefaultParagraphFont"/>
    <w:link w:val="Codewno"/>
    <w:uiPriority w:val="16"/>
    <w:rsid w:val="005E4F41"/>
    <w:rPr>
      <w:rFonts w:ascii="Consolas" w:eastAsia="Microsoft YaHei" w:hAnsi="Consolas" w:cs="Microsoft YaHei"/>
      <w:sz w:val="18"/>
      <w:szCs w:val="18"/>
      <w:lang w:val="en-GB"/>
    </w:rPr>
  </w:style>
  <w:style w:type="paragraph" w:styleId="NoSpacing">
    <w:name w:val="No Spacing"/>
    <w:basedOn w:val="Text"/>
    <w:link w:val="NoSpacingChar"/>
    <w:uiPriority w:val="15"/>
    <w:qFormat/>
    <w:rsid w:val="009E7C6D"/>
    <w:pPr>
      <w:widowControl/>
      <w:spacing w:before="0" w:after="0"/>
    </w:pPr>
    <w:rPr>
      <w:kern w:val="0"/>
    </w:rPr>
  </w:style>
  <w:style w:type="character" w:customStyle="1" w:styleId="NoSpacingChar">
    <w:name w:val="No Spacing Char"/>
    <w:basedOn w:val="DefaultParagraphFont"/>
    <w:link w:val="NoSpacing"/>
    <w:uiPriority w:val="15"/>
    <w:rsid w:val="009E7C6D"/>
    <w:rPr>
      <w:rFonts w:ascii="Consolas" w:eastAsia="Microsoft YaHei" w:hAnsi="Consolas" w:cstheme="minorBidi"/>
      <w:sz w:val="22"/>
      <w:szCs w:val="22"/>
    </w:rPr>
  </w:style>
  <w:style w:type="character" w:styleId="Emphasis">
    <w:name w:val="Emphasis"/>
    <w:basedOn w:val="DefaultParagraphFont"/>
    <w:uiPriority w:val="9"/>
    <w:qFormat/>
    <w:rsid w:val="00780EC3"/>
    <w:rPr>
      <w:i/>
      <w:iCs/>
    </w:rPr>
  </w:style>
  <w:style w:type="character" w:customStyle="1" w:styleId="Heading1Char">
    <w:name w:val="Heading 1 Char"/>
    <w:basedOn w:val="DefaultParagraphFont"/>
    <w:link w:val="Heading1"/>
    <w:rsid w:val="00A26F0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A26F0A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26F0A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paragraph" w:styleId="TOC1">
    <w:name w:val="toc 1"/>
    <w:basedOn w:val="Title1"/>
    <w:next w:val="Normal"/>
    <w:autoRedefine/>
    <w:uiPriority w:val="39"/>
    <w:unhideWhenUsed/>
    <w:rsid w:val="00661D6F"/>
    <w:pPr>
      <w:tabs>
        <w:tab w:val="right" w:leader="dot" w:pos="8296"/>
      </w:tabs>
      <w:spacing w:before="120" w:after="120"/>
      <w:outlineLvl w:val="9"/>
    </w:pPr>
    <w:rPr>
      <w:bCs w:val="0"/>
      <w:sz w:val="28"/>
      <w:szCs w:val="24"/>
      <w:u w:val="none"/>
    </w:rPr>
  </w:style>
  <w:style w:type="paragraph" w:styleId="TOC2">
    <w:name w:val="toc 2"/>
    <w:basedOn w:val="Text"/>
    <w:next w:val="Normal"/>
    <w:autoRedefine/>
    <w:uiPriority w:val="39"/>
    <w:unhideWhenUsed/>
    <w:rsid w:val="006A5F8C"/>
    <w:pPr>
      <w:spacing w:before="0" w:after="0" w:line="360" w:lineRule="exact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716E59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character" w:customStyle="1" w:styleId="mord">
    <w:name w:val="mord"/>
    <w:basedOn w:val="DefaultParagraphFont"/>
    <w:rsid w:val="00803AE4"/>
  </w:style>
  <w:style w:type="character" w:styleId="UnresolvedMention">
    <w:name w:val="Unresolved Mention"/>
    <w:basedOn w:val="DefaultParagraphFont"/>
    <w:uiPriority w:val="99"/>
    <w:semiHidden/>
    <w:unhideWhenUsed/>
    <w:rsid w:val="005F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uogu.com.cn/problem/P10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yus\Documents\Custom%20Templates\CMHWComp_NOI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C3D23BFB049BEB41B40C414AB5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7AA636-474D-49A4-8E8A-48100AFA5DE1}"/>
      </w:docPartPr>
      <w:docPartBody>
        <w:p w:rsidR="002D5251" w:rsidRDefault="00EB0124">
          <w:pPr>
            <w:pStyle w:val="C92C3D23BFB049BEB41B40C414AB51CC"/>
          </w:pPr>
          <w:r w:rsidRPr="0031003C">
            <w:rPr>
              <w:rStyle w:val="PlaceholderText"/>
            </w:rPr>
            <w:t>[Title]</w:t>
          </w:r>
        </w:p>
      </w:docPartBody>
    </w:docPart>
    <w:docPart>
      <w:docPartPr>
        <w:name w:val="199C6EADEBB64013AC33ACF3720BE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7AE118-C34D-4334-B54F-7A281BD391A8}"/>
      </w:docPartPr>
      <w:docPartBody>
        <w:p w:rsidR="002D5251" w:rsidRDefault="00EB0124">
          <w:pPr>
            <w:pStyle w:val="199C6EADEBB64013AC33ACF3720BE742"/>
          </w:pPr>
          <w:r w:rsidRPr="0031003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24"/>
    <w:rsid w:val="002D5251"/>
    <w:rsid w:val="008C58BF"/>
    <w:rsid w:val="00EB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D5251"/>
    <w:rPr>
      <w:color w:val="808080"/>
    </w:rPr>
  </w:style>
  <w:style w:type="paragraph" w:customStyle="1" w:styleId="C92C3D23BFB049BEB41B40C414AB51CC">
    <w:name w:val="C92C3D23BFB049BEB41B40C414AB51CC"/>
    <w:pPr>
      <w:widowControl w:val="0"/>
      <w:jc w:val="both"/>
    </w:pPr>
  </w:style>
  <w:style w:type="paragraph" w:customStyle="1" w:styleId="199C6EADEBB64013AC33ACF3720BE742">
    <w:name w:val="199C6EADEBB64013AC33ACF3720BE7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2022-01-22T00:00:00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B4E9AD3-DA3F-4530-9F26-D98C50F4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CMHWComp_NOIP.dotx</Template>
  <TotalTime>20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课后作业及知识要点</vt:lpstr>
    </vt:vector>
  </TitlesOfParts>
  <Company>码趣学院竞赛课程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课后作业及知识要点</dc:title>
  <dc:subject/>
  <dc:creator>Bi Yusheng</dc:creator>
  <cp:keywords/>
  <cp:lastModifiedBy>Yixiang Zhou</cp:lastModifiedBy>
  <cp:revision>10</cp:revision>
  <cp:lastPrinted>2022-01-23T03:17:00Z</cp:lastPrinted>
  <dcterms:created xsi:type="dcterms:W3CDTF">2022-01-22T11:50:00Z</dcterms:created>
  <dcterms:modified xsi:type="dcterms:W3CDTF">2022-01-23T03:18:00Z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